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71D" w14:textId="7607A29F" w:rsidR="00CF31F2" w:rsidRDefault="00CF31F2" w:rsidP="00165023">
      <w:pPr>
        <w:pStyle w:val="Title"/>
        <w:spacing w:line="360" w:lineRule="auto"/>
        <w:jc w:val="center"/>
        <w:rPr>
          <w:rFonts w:ascii="Times New Roman" w:hAnsi="Times New Roman" w:cs="Times New Roman"/>
          <w:noProof/>
          <w:color w:val="0B5294" w:themeColor="accent1" w:themeShade="BF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1DF69610" w14:textId="17E7B7A9" w:rsidR="00A853EE" w:rsidRDefault="00A853EE" w:rsidP="00A853EE"/>
    <w:p w14:paraId="2F7D8BB0" w14:textId="7FF10784" w:rsidR="00A853EE" w:rsidRDefault="00A853EE" w:rsidP="00A853EE"/>
    <w:p w14:paraId="5CBA442B" w14:textId="26F2358A" w:rsidR="00A853EE" w:rsidRDefault="00A853EE" w:rsidP="00A853EE"/>
    <w:p w14:paraId="34FCA72E" w14:textId="77777777" w:rsidR="004663CF" w:rsidRDefault="004663CF" w:rsidP="00A853EE"/>
    <w:p w14:paraId="5A91187F" w14:textId="5BA66474" w:rsidR="00A853EE" w:rsidRDefault="00A853EE" w:rsidP="00A853EE"/>
    <w:p w14:paraId="1968A0B1" w14:textId="77777777" w:rsidR="004663CF" w:rsidRDefault="004663CF" w:rsidP="00A853EE"/>
    <w:p w14:paraId="14FCDCC7" w14:textId="77777777" w:rsidR="00A853EE" w:rsidRPr="00A853EE" w:rsidRDefault="00A853EE" w:rsidP="00A853EE"/>
    <w:bookmarkEnd w:id="0"/>
    <w:bookmarkEnd w:id="1"/>
    <w:bookmarkEnd w:id="2"/>
    <w:bookmarkEnd w:id="3"/>
    <w:bookmarkEnd w:id="4"/>
    <w:p w14:paraId="5E997E92" w14:textId="77777777" w:rsidR="00A555C0" w:rsidRDefault="00A555C0" w:rsidP="00165023">
      <w:pPr>
        <w:jc w:val="center"/>
      </w:pPr>
    </w:p>
    <w:p w14:paraId="04568AA4" w14:textId="530EE018" w:rsidR="00A555C0" w:rsidRPr="00CF31F2" w:rsidRDefault="00A555C0" w:rsidP="00A555C0">
      <w:pPr>
        <w:pStyle w:val="Title"/>
        <w:spacing w:line="360" w:lineRule="auto"/>
        <w:jc w:val="center"/>
        <w:rPr>
          <w:rFonts w:ascii="Times New Roman" w:hAnsi="Times New Roman" w:cs="Times New Roman"/>
          <w:color w:val="B32415"/>
          <w:sz w:val="60"/>
          <w:szCs w:val="60"/>
        </w:rPr>
      </w:pPr>
      <w:r w:rsidRPr="00CF31F2">
        <w:rPr>
          <w:rFonts w:ascii="Tw Cen MT" w:hAnsi="Tw Cen MT" w:cs="Times New Roman"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1178B8" wp14:editId="124D5728">
                <wp:simplePos x="0" y="0"/>
                <wp:positionH relativeFrom="margin">
                  <wp:align>right</wp:align>
                </wp:positionH>
                <wp:positionV relativeFrom="paragraph">
                  <wp:posOffset>564644</wp:posOffset>
                </wp:positionV>
                <wp:extent cx="5449680" cy="17016"/>
                <wp:effectExtent l="0" t="0" r="3683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9680" cy="170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D1711" id="Straight Connector 12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7.9pt,44.45pt" to="80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CF31F2">
        <w:rPr>
          <w:rFonts w:ascii="Tw Cen MT" w:hAnsi="Tw Cen MT" w:cs="Times New Roman"/>
          <w:color w:val="B32415"/>
          <w:sz w:val="60"/>
          <w:szCs w:val="60"/>
        </w:rPr>
        <w:t>ASSIGNMENT 3</w:t>
      </w:r>
      <w:r w:rsidR="004663CF">
        <w:rPr>
          <w:rFonts w:ascii="Tw Cen MT" w:hAnsi="Tw Cen MT" w:cs="Times New Roman"/>
          <w:color w:val="B32415"/>
          <w:sz w:val="60"/>
          <w:szCs w:val="60"/>
        </w:rPr>
        <w:t>: IT project</w:t>
      </w:r>
    </w:p>
    <w:p w14:paraId="168B9818" w14:textId="3C50EE52" w:rsidR="00A555C0" w:rsidRDefault="00A555C0" w:rsidP="00165023">
      <w:pPr>
        <w:jc w:val="center"/>
      </w:pPr>
    </w:p>
    <w:p w14:paraId="448AF253" w14:textId="78CC691C" w:rsidR="00125732" w:rsidRPr="00691B91" w:rsidRDefault="00C6554A" w:rsidP="00165023">
      <w:pPr>
        <w:pStyle w:val="ContactInfo"/>
        <w:rPr>
          <w:rFonts w:eastAsiaTheme="minorEastAsia"/>
          <w:color w:val="auto"/>
          <w:sz w:val="28"/>
          <w:szCs w:val="28"/>
        </w:rPr>
      </w:pPr>
      <w:r w:rsidRPr="00691B91">
        <w:rPr>
          <w:rFonts w:eastAsiaTheme="minorEastAsia"/>
          <w:color w:val="auto"/>
          <w:sz w:val="28"/>
          <w:szCs w:val="28"/>
        </w:rPr>
        <w:t xml:space="preserve">| </w:t>
      </w:r>
      <w:r w:rsidR="00125732" w:rsidRPr="00691B91">
        <w:rPr>
          <w:rFonts w:eastAsiaTheme="minorEastAsia"/>
          <w:color w:val="auto"/>
          <w:sz w:val="28"/>
          <w:szCs w:val="28"/>
        </w:rPr>
        <w:t>COSC2083 – Introduction to Information Technology</w:t>
      </w:r>
      <w:r w:rsidRPr="00691B91">
        <w:rPr>
          <w:rFonts w:eastAsiaTheme="minorEastAsia"/>
          <w:color w:val="auto"/>
          <w:sz w:val="28"/>
          <w:szCs w:val="28"/>
        </w:rPr>
        <w:t xml:space="preserve"> |</w:t>
      </w:r>
    </w:p>
    <w:p w14:paraId="0D584A75" w14:textId="61D4D615" w:rsidR="00125732" w:rsidRPr="00691B91" w:rsidRDefault="00125732" w:rsidP="00165023">
      <w:pPr>
        <w:pStyle w:val="ContactInfo"/>
        <w:rPr>
          <w:rFonts w:eastAsiaTheme="minorEastAsia"/>
          <w:color w:val="auto"/>
          <w:sz w:val="28"/>
          <w:szCs w:val="28"/>
        </w:rPr>
      </w:pPr>
      <w:r w:rsidRPr="00691B91">
        <w:rPr>
          <w:rFonts w:eastAsiaTheme="minorEastAsia"/>
          <w:color w:val="auto"/>
          <w:sz w:val="28"/>
          <w:szCs w:val="28"/>
        </w:rPr>
        <w:t>| RMIT 202</w:t>
      </w:r>
      <w:r w:rsidR="004663CF">
        <w:rPr>
          <w:rFonts w:eastAsiaTheme="minorEastAsia"/>
          <w:color w:val="auto"/>
          <w:sz w:val="28"/>
          <w:szCs w:val="28"/>
        </w:rPr>
        <w:t>2</w:t>
      </w:r>
      <w:r w:rsidRPr="00691B91">
        <w:rPr>
          <w:rFonts w:eastAsiaTheme="minorEastAsia"/>
          <w:color w:val="auto"/>
          <w:sz w:val="28"/>
          <w:szCs w:val="28"/>
        </w:rPr>
        <w:t xml:space="preserve"> Semester </w:t>
      </w:r>
      <w:r w:rsidR="004663CF">
        <w:rPr>
          <w:rFonts w:eastAsiaTheme="minorEastAsia"/>
          <w:color w:val="auto"/>
          <w:sz w:val="28"/>
          <w:szCs w:val="28"/>
        </w:rPr>
        <w:t>1</w:t>
      </w:r>
      <w:r w:rsidRPr="00691B91">
        <w:rPr>
          <w:rFonts w:eastAsiaTheme="minorEastAsia"/>
          <w:color w:val="auto"/>
          <w:sz w:val="28"/>
          <w:szCs w:val="28"/>
        </w:rPr>
        <w:t xml:space="preserve"> |</w:t>
      </w:r>
    </w:p>
    <w:p w14:paraId="09A6214D" w14:textId="2E81F0A8" w:rsidR="00A93BA8" w:rsidRPr="00691B91" w:rsidRDefault="008B7300" w:rsidP="00165023">
      <w:pPr>
        <w:pStyle w:val="ContactInfo"/>
        <w:rPr>
          <w:rFonts w:eastAsiaTheme="minorEastAsia"/>
          <w:color w:val="auto"/>
          <w:sz w:val="28"/>
          <w:szCs w:val="28"/>
        </w:rPr>
      </w:pPr>
      <w:r w:rsidRPr="00691B91">
        <w:rPr>
          <w:rFonts w:eastAsiaTheme="minorEastAsia"/>
          <w:color w:val="auto"/>
          <w:sz w:val="28"/>
          <w:szCs w:val="28"/>
        </w:rPr>
        <w:t xml:space="preserve">Team </w:t>
      </w:r>
      <w:r w:rsidR="004663CF">
        <w:rPr>
          <w:rFonts w:eastAsiaTheme="minorEastAsia"/>
          <w:b/>
          <w:color w:val="auto"/>
          <w:sz w:val="28"/>
          <w:szCs w:val="28"/>
        </w:rPr>
        <w:t>name</w:t>
      </w:r>
      <w:r w:rsidR="00125732" w:rsidRPr="00691B91">
        <w:rPr>
          <w:rFonts w:eastAsiaTheme="minorEastAsia"/>
          <w:color w:val="auto"/>
          <w:sz w:val="28"/>
          <w:szCs w:val="28"/>
        </w:rPr>
        <w:t xml:space="preserve"> – Group </w:t>
      </w:r>
      <w:r w:rsidR="004663CF">
        <w:rPr>
          <w:rFonts w:eastAsiaTheme="minorEastAsia"/>
          <w:color w:val="auto"/>
          <w:sz w:val="28"/>
          <w:szCs w:val="28"/>
        </w:rPr>
        <w:t>3</w:t>
      </w:r>
    </w:p>
    <w:p w14:paraId="1A64A8D3" w14:textId="5F18ECE8" w:rsidR="00B80710" w:rsidRPr="00691B91" w:rsidRDefault="00B80710" w:rsidP="00165023">
      <w:pPr>
        <w:pStyle w:val="ContactInfo"/>
        <w:rPr>
          <w:rFonts w:eastAsiaTheme="minorEastAsia"/>
          <w:color w:val="auto"/>
          <w:sz w:val="28"/>
          <w:szCs w:val="28"/>
        </w:rPr>
      </w:pPr>
    </w:p>
    <w:p w14:paraId="3E164698" w14:textId="77777777" w:rsidR="004663CF" w:rsidRDefault="004663CF" w:rsidP="004663CF">
      <w:pPr>
        <w:pStyle w:val="ContactInfo"/>
        <w:rPr>
          <w:rFonts w:eastAsiaTheme="minorEastAsia"/>
          <w:color w:val="auto"/>
        </w:rPr>
      </w:pPr>
      <w:r w:rsidRPr="00691B91">
        <w:rPr>
          <w:rFonts w:eastAsiaTheme="minorEastAsia"/>
          <w:color w:val="auto"/>
        </w:rPr>
        <w:t xml:space="preserve">| </w:t>
      </w:r>
      <w:r>
        <w:rPr>
          <w:rFonts w:eastAsiaTheme="minorEastAsia"/>
          <w:color w:val="auto"/>
        </w:rPr>
        <w:t>name</w:t>
      </w:r>
      <w:r w:rsidRPr="00691B91">
        <w:rPr>
          <w:rFonts w:eastAsiaTheme="minorEastAsia"/>
          <w:color w:val="auto"/>
        </w:rPr>
        <w:t>| s |</w:t>
      </w:r>
    </w:p>
    <w:p w14:paraId="756EFE14" w14:textId="77777777" w:rsidR="004663CF" w:rsidRDefault="004663CF" w:rsidP="004663CF">
      <w:pPr>
        <w:pStyle w:val="ContactInfo"/>
        <w:rPr>
          <w:rFonts w:eastAsiaTheme="minorEastAsia"/>
          <w:color w:val="auto"/>
        </w:rPr>
      </w:pPr>
      <w:r w:rsidRPr="00691B91">
        <w:rPr>
          <w:rFonts w:eastAsiaTheme="minorEastAsia"/>
          <w:color w:val="auto"/>
        </w:rPr>
        <w:t xml:space="preserve">| </w:t>
      </w:r>
      <w:r>
        <w:rPr>
          <w:rFonts w:eastAsiaTheme="minorEastAsia"/>
          <w:color w:val="auto"/>
        </w:rPr>
        <w:t>name</w:t>
      </w:r>
      <w:r w:rsidRPr="00691B91">
        <w:rPr>
          <w:rFonts w:eastAsiaTheme="minorEastAsia"/>
          <w:color w:val="auto"/>
        </w:rPr>
        <w:t>| s |</w:t>
      </w:r>
    </w:p>
    <w:p w14:paraId="3604E918" w14:textId="77777777" w:rsidR="004663CF" w:rsidRDefault="004663CF" w:rsidP="004663CF">
      <w:pPr>
        <w:pStyle w:val="ContactInfo"/>
        <w:rPr>
          <w:rFonts w:eastAsiaTheme="minorEastAsia"/>
          <w:color w:val="auto"/>
        </w:rPr>
      </w:pPr>
      <w:r w:rsidRPr="00691B91">
        <w:rPr>
          <w:rFonts w:eastAsiaTheme="minorEastAsia"/>
          <w:color w:val="auto"/>
        </w:rPr>
        <w:t xml:space="preserve">| </w:t>
      </w:r>
      <w:r>
        <w:rPr>
          <w:rFonts w:eastAsiaTheme="minorEastAsia"/>
          <w:color w:val="auto"/>
        </w:rPr>
        <w:t>name</w:t>
      </w:r>
      <w:r w:rsidRPr="00691B91">
        <w:rPr>
          <w:rFonts w:eastAsiaTheme="minorEastAsia"/>
          <w:color w:val="auto"/>
        </w:rPr>
        <w:t>| s |</w:t>
      </w:r>
    </w:p>
    <w:p w14:paraId="6E866CB2" w14:textId="77777777" w:rsidR="004663CF" w:rsidRDefault="004663CF" w:rsidP="004663CF">
      <w:pPr>
        <w:pStyle w:val="ContactInfo"/>
        <w:rPr>
          <w:rFonts w:eastAsiaTheme="minorEastAsia"/>
          <w:color w:val="auto"/>
        </w:rPr>
      </w:pPr>
      <w:r w:rsidRPr="00691B91">
        <w:rPr>
          <w:rFonts w:eastAsiaTheme="minorEastAsia"/>
          <w:color w:val="auto"/>
        </w:rPr>
        <w:t xml:space="preserve">| </w:t>
      </w:r>
      <w:r>
        <w:rPr>
          <w:rFonts w:eastAsiaTheme="minorEastAsia"/>
          <w:color w:val="auto"/>
        </w:rPr>
        <w:t>name</w:t>
      </w:r>
      <w:r w:rsidRPr="00691B91">
        <w:rPr>
          <w:rFonts w:eastAsiaTheme="minorEastAsia"/>
          <w:color w:val="auto"/>
        </w:rPr>
        <w:t>| s |</w:t>
      </w:r>
    </w:p>
    <w:p w14:paraId="317A7C1E" w14:textId="18B413F2" w:rsidR="004663CF" w:rsidRDefault="004663CF" w:rsidP="004663CF">
      <w:pPr>
        <w:pStyle w:val="ContactInfo"/>
        <w:rPr>
          <w:rFonts w:eastAsiaTheme="minorEastAsia"/>
          <w:color w:val="auto"/>
        </w:rPr>
      </w:pPr>
      <w:r w:rsidRPr="00691B91">
        <w:rPr>
          <w:rFonts w:eastAsiaTheme="minorEastAsia"/>
          <w:color w:val="auto"/>
        </w:rPr>
        <w:t xml:space="preserve">| </w:t>
      </w:r>
      <w:r>
        <w:rPr>
          <w:rFonts w:eastAsiaTheme="minorEastAsia"/>
          <w:color w:val="auto"/>
        </w:rPr>
        <w:t>name</w:t>
      </w:r>
      <w:r w:rsidRPr="00691B91">
        <w:rPr>
          <w:rFonts w:eastAsiaTheme="minorEastAsia"/>
          <w:color w:val="auto"/>
        </w:rPr>
        <w:t>| s |</w:t>
      </w:r>
    </w:p>
    <w:p w14:paraId="2DC13C3C" w14:textId="779EFC79" w:rsidR="00CF31F2" w:rsidRDefault="00CF31F2" w:rsidP="00165023">
      <w:pPr>
        <w:pStyle w:val="ContactInfo"/>
        <w:rPr>
          <w:rFonts w:eastAsiaTheme="minorEastAsia"/>
          <w:color w:val="auto"/>
        </w:rPr>
      </w:pPr>
    </w:p>
    <w:p w14:paraId="2948A432" w14:textId="62CFDDEA" w:rsidR="004663CF" w:rsidRDefault="004663CF" w:rsidP="00165023">
      <w:pPr>
        <w:pStyle w:val="ContactInfo"/>
        <w:rPr>
          <w:rFonts w:eastAsiaTheme="minorEastAsia"/>
          <w:color w:val="auto"/>
        </w:rPr>
      </w:pPr>
    </w:p>
    <w:p w14:paraId="5B814C59" w14:textId="0A5AD338" w:rsidR="004663CF" w:rsidRDefault="004663CF" w:rsidP="00165023">
      <w:pPr>
        <w:pStyle w:val="ContactInfo"/>
        <w:rPr>
          <w:rFonts w:eastAsiaTheme="minorEastAsia"/>
          <w:color w:val="auto"/>
        </w:rPr>
      </w:pPr>
    </w:p>
    <w:p w14:paraId="07BF0B86" w14:textId="4729C74E" w:rsidR="004663CF" w:rsidRDefault="004663CF" w:rsidP="00165023">
      <w:pPr>
        <w:pStyle w:val="ContactInfo"/>
        <w:rPr>
          <w:rFonts w:eastAsiaTheme="minorEastAsia"/>
          <w:color w:val="auto"/>
        </w:rPr>
      </w:pPr>
    </w:p>
    <w:p w14:paraId="6A25FFC9" w14:textId="4ED2AD17" w:rsidR="004663CF" w:rsidRDefault="004663CF" w:rsidP="00165023">
      <w:pPr>
        <w:pStyle w:val="ContactInfo"/>
        <w:rPr>
          <w:rFonts w:eastAsiaTheme="minorEastAsia"/>
          <w:color w:val="auto"/>
        </w:rPr>
      </w:pPr>
    </w:p>
    <w:p w14:paraId="03473ADA" w14:textId="77777777" w:rsidR="004663CF" w:rsidRDefault="004663CF" w:rsidP="00165023">
      <w:pPr>
        <w:pStyle w:val="ContactInfo"/>
        <w:rPr>
          <w:rFonts w:eastAsiaTheme="minorEastAsia"/>
          <w:color w:val="auto"/>
        </w:rPr>
      </w:pPr>
    </w:p>
    <w:p w14:paraId="7E39B8CA" w14:textId="7186BF4A" w:rsidR="00CF31F2" w:rsidRPr="00691B91" w:rsidRDefault="00CF31F2" w:rsidP="00165023">
      <w:pPr>
        <w:pStyle w:val="ContactInfo"/>
        <w:rPr>
          <w:rFonts w:eastAsiaTheme="minorEastAsia"/>
          <w:color w:val="auto"/>
        </w:rPr>
      </w:pPr>
    </w:p>
    <w:p w14:paraId="7A18E3FC" w14:textId="5EA97B76" w:rsidR="00A853EE" w:rsidRPr="00691B91" w:rsidRDefault="00125732" w:rsidP="004663CF">
      <w:pPr>
        <w:pStyle w:val="ContactInfo"/>
      </w:pPr>
      <w:r w:rsidRPr="00691B91">
        <w:t>We declare that in submitting all work for this assessment we have read, understood and agreed to the content and expectations of the Assessment declaration</w:t>
      </w:r>
      <w:r w:rsidR="4984CCD9">
        <w:t>.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586453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B3411" w14:textId="71DC1B76" w:rsidR="00831559" w:rsidRPr="00A555C0" w:rsidRDefault="007B602C" w:rsidP="008B3A4D">
          <w:pPr>
            <w:pStyle w:val="TOCHeading"/>
            <w:spacing w:line="360" w:lineRule="auto"/>
            <w:rPr>
              <w:rFonts w:ascii="Times New Roman" w:hAnsi="Times New Roman" w:cs="Times New Roman"/>
              <w:b/>
            </w:rPr>
          </w:pPr>
          <w:r w:rsidRPr="00A555C0">
            <w:rPr>
              <w:rFonts w:ascii="Times New Roman" w:hAnsi="Times New Roman" w:cs="Times New Roman"/>
              <w:b/>
            </w:rPr>
            <w:t xml:space="preserve">Table of </w:t>
          </w:r>
          <w:r w:rsidR="00831559" w:rsidRPr="00A555C0">
            <w:rPr>
              <w:rFonts w:ascii="Times New Roman" w:hAnsi="Times New Roman" w:cs="Times New Roman"/>
              <w:b/>
            </w:rPr>
            <w:t>Contents</w:t>
          </w:r>
        </w:p>
        <w:p w14:paraId="76FFA194" w14:textId="7D8C3EC7" w:rsidR="004663CF" w:rsidRDefault="00831559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ko-KR"/>
            </w:rPr>
          </w:pPr>
          <w:r w:rsidRPr="5B070B2F">
            <w:fldChar w:fldCharType="begin"/>
          </w:r>
          <w:r>
            <w:instrText xml:space="preserve"> TOC \o "1-3" \h \z \u </w:instrText>
          </w:r>
          <w:r w:rsidRPr="5B070B2F">
            <w:fldChar w:fldCharType="separate"/>
          </w:r>
          <w:hyperlink w:anchor="_Toc102637258" w:history="1">
            <w:r w:rsidR="004663CF" w:rsidRPr="00C85602">
              <w:rPr>
                <w:rStyle w:val="Hyperlink"/>
                <w:b/>
              </w:rPr>
              <w:t>1.</w:t>
            </w:r>
            <w:r w:rsidR="004663CF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C85602">
              <w:rPr>
                <w:rStyle w:val="Hyperlink"/>
                <w:b/>
              </w:rPr>
              <w:t>Team Profile</w:t>
            </w:r>
            <w:r w:rsidR="004663CF">
              <w:rPr>
                <w:webHidden/>
              </w:rPr>
              <w:tab/>
            </w:r>
            <w:r w:rsidR="004663CF">
              <w:rPr>
                <w:webHidden/>
              </w:rPr>
              <w:fldChar w:fldCharType="begin"/>
            </w:r>
            <w:r w:rsidR="004663CF">
              <w:rPr>
                <w:webHidden/>
              </w:rPr>
              <w:instrText xml:space="preserve"> PAGEREF _Toc102637258 \h </w:instrText>
            </w:r>
            <w:r w:rsidR="004663CF">
              <w:rPr>
                <w:webHidden/>
              </w:rPr>
            </w:r>
            <w:r w:rsidR="004663CF">
              <w:rPr>
                <w:webHidden/>
              </w:rPr>
              <w:fldChar w:fldCharType="separate"/>
            </w:r>
            <w:r w:rsidR="004663CF">
              <w:rPr>
                <w:webHidden/>
              </w:rPr>
              <w:t>2</w:t>
            </w:r>
            <w:r w:rsidR="004663CF">
              <w:rPr>
                <w:webHidden/>
              </w:rPr>
              <w:fldChar w:fldCharType="end"/>
            </w:r>
          </w:hyperlink>
        </w:p>
        <w:p w14:paraId="47E6B289" w14:textId="5D92074B" w:rsidR="004663CF" w:rsidRDefault="004663C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ko-KR"/>
            </w:rPr>
          </w:pPr>
          <w:hyperlink w:anchor="_Toc102637259" w:history="1">
            <w:r w:rsidRPr="00C85602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</w:rPr>
              <w:t>Team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5C10B3" w14:textId="12F3DBF1" w:rsidR="004663CF" w:rsidRDefault="004663C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ko-KR"/>
            </w:rPr>
          </w:pPr>
          <w:hyperlink w:anchor="_Toc102637260" w:history="1">
            <w:r w:rsidRPr="00C85602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</w:rPr>
              <w:t>Personal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F9A88C" w14:textId="34AC1367" w:rsidR="004663CF" w:rsidRDefault="004663C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ko-KR"/>
            </w:rPr>
          </w:pPr>
          <w:hyperlink w:anchor="_Toc102637261" w:history="1">
            <w:r w:rsidRPr="00C85602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</w:rPr>
              <w:t>Group Processes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C3F713" w14:textId="5E2B9F51" w:rsidR="004663CF" w:rsidRDefault="004663C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ko-KR"/>
            </w:rPr>
          </w:pPr>
          <w:hyperlink w:anchor="_Toc102637262" w:history="1">
            <w:r w:rsidRPr="00C85602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</w:rPr>
              <w:t>Career Plans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EA6340" w14:textId="4E8C30D2" w:rsidR="004663CF" w:rsidRDefault="004663C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ko-KR"/>
            </w:rPr>
          </w:pPr>
          <w:hyperlink w:anchor="_Toc102637263" w:history="1">
            <w:r w:rsidRPr="00C85602">
              <w:rPr>
                <w:rStyle w:val="Hyperlink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b/>
              </w:rPr>
              <w:t>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EE75CC" w14:textId="6B3BEEFB" w:rsidR="004663CF" w:rsidRDefault="004663C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ko-KR"/>
            </w:rPr>
          </w:pPr>
          <w:hyperlink w:anchor="_Toc102637264" w:history="1">
            <w:r w:rsidRPr="00C85602">
              <w:rPr>
                <w:rStyle w:val="Hyperlink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b/>
              </w:rPr>
              <w:t>Project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2A145D" w14:textId="3AF01EEE" w:rsidR="004663CF" w:rsidRDefault="004663C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ko-KR"/>
            </w:rPr>
          </w:pPr>
          <w:hyperlink w:anchor="_Toc102637265" w:history="1">
            <w:r w:rsidRPr="00C85602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5BF3FF" w14:textId="6F3A1E47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66" w:history="1">
            <w:r w:rsidRPr="00C8560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7106" w14:textId="71F2BBB4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67" w:history="1">
            <w:r w:rsidRPr="00C856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E8E4" w14:textId="6C08B708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68" w:history="1">
            <w:r w:rsidRPr="00C856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5A75" w14:textId="0FB40F3F" w:rsidR="004663CF" w:rsidRDefault="004663C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ko-KR"/>
            </w:rPr>
          </w:pPr>
          <w:hyperlink w:anchor="_Toc102637269" w:history="1">
            <w:r w:rsidRPr="00C85602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</w:rPr>
              <w:t>Detailed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19F5FF" w14:textId="726FE02D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0" w:history="1">
            <w:r w:rsidRPr="00C8560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1A04" w14:textId="44289F57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1" w:history="1">
            <w:r w:rsidRPr="00C856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Plans and Progresses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F852" w14:textId="175D2CAE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2" w:history="1">
            <w:r w:rsidRPr="00C856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5F26" w14:textId="1CF656EB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3" w:history="1">
            <w:r w:rsidRPr="00C856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Scope and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E3EF" w14:textId="267A9373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4" w:history="1">
            <w:r w:rsidRPr="00C856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2B55" w14:textId="6804ED78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5" w:history="1">
            <w:r w:rsidRPr="00C8560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17C0" w14:textId="4A7A792B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6" w:history="1">
            <w:r w:rsidRPr="00C8560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D93F" w14:textId="6393EFAA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7" w:history="1">
            <w:r w:rsidRPr="00C8560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1E14" w14:textId="326D9177" w:rsidR="004663CF" w:rsidRDefault="004663CF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102637278" w:history="1">
            <w:r w:rsidRPr="00C8560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noProof/>
              </w:rPr>
              <w:t>Group processes and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716" w14:textId="14F030CC" w:rsidR="004663CF" w:rsidRDefault="004663C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ko-KR"/>
            </w:rPr>
          </w:pPr>
          <w:hyperlink w:anchor="_Toc102637279" w:history="1">
            <w:r w:rsidRPr="00C85602">
              <w:rPr>
                <w:rStyle w:val="Hyperlink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b/>
              </w:rPr>
              <w:t>Skills and Jobs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2AAE52" w14:textId="2F26D002" w:rsidR="004663CF" w:rsidRDefault="004663C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ko-KR"/>
            </w:rPr>
          </w:pPr>
          <w:hyperlink w:anchor="_Toc102637280" w:history="1">
            <w:r w:rsidRPr="00C85602">
              <w:rPr>
                <w:rStyle w:val="Hyperlink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b/>
              </w:rPr>
              <w:t>Group reflection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6E45DA" w14:textId="740A7501" w:rsidR="004663CF" w:rsidRDefault="004663C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ko-KR"/>
            </w:rPr>
          </w:pPr>
          <w:hyperlink w:anchor="_Toc102637281" w:history="1">
            <w:r w:rsidRPr="00C85602">
              <w:rPr>
                <w:rStyle w:val="Hyperlink"/>
                <w:b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Pr="00C85602">
              <w:rPr>
                <w:rStyle w:val="Hyperlink"/>
                <w:b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_Toc102637281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5B8D29" w14:textId="667A694D" w:rsidR="00C6554A" w:rsidRPr="008B3A4D" w:rsidRDefault="00831559" w:rsidP="008B3A4D">
          <w:pPr>
            <w:spacing w:line="300" w:lineRule="auto"/>
            <w:rPr>
              <w:b/>
              <w:bCs/>
              <w:noProof/>
            </w:rPr>
          </w:pPr>
          <w:r w:rsidRPr="5B070B2F">
            <w:rPr>
              <w:b/>
              <w:bCs/>
              <w:noProof/>
            </w:rPr>
            <w:fldChar w:fldCharType="end"/>
          </w:r>
        </w:p>
      </w:sdtContent>
    </w:sdt>
    <w:p w14:paraId="2DC64496" w14:textId="590BECFA" w:rsidR="00125732" w:rsidRPr="00691B91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5" w:name="_Toc91333132"/>
      <w:bookmarkStart w:id="6" w:name="_Toc91535788"/>
      <w:bookmarkStart w:id="7" w:name="_Toc91536598"/>
      <w:bookmarkStart w:id="8" w:name="_Toc91537201"/>
      <w:bookmarkStart w:id="9" w:name="_Toc91978317"/>
      <w:bookmarkStart w:id="10" w:name="_Toc92029076"/>
      <w:bookmarkStart w:id="11" w:name="_Toc102637258"/>
      <w:r w:rsidRPr="00691B91">
        <w:rPr>
          <w:rFonts w:ascii="Times New Roman" w:hAnsi="Times New Roman" w:cs="Times New Roman"/>
          <w:b/>
        </w:rPr>
        <w:lastRenderedPageBreak/>
        <w:t>Team Profile</w:t>
      </w:r>
      <w:bookmarkEnd w:id="5"/>
      <w:bookmarkEnd w:id="6"/>
      <w:bookmarkEnd w:id="7"/>
      <w:bookmarkEnd w:id="8"/>
      <w:bookmarkEnd w:id="9"/>
      <w:bookmarkEnd w:id="10"/>
      <w:bookmarkEnd w:id="11"/>
    </w:p>
    <w:p w14:paraId="398F2576" w14:textId="6B6386BE" w:rsidR="00125732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12" w:name="_Toc91333133"/>
      <w:bookmarkStart w:id="13" w:name="_Toc91535789"/>
      <w:bookmarkStart w:id="14" w:name="_Toc91536599"/>
      <w:bookmarkStart w:id="15" w:name="_Toc91537202"/>
      <w:bookmarkStart w:id="16" w:name="_Toc91978318"/>
      <w:bookmarkStart w:id="17" w:name="_Toc92029077"/>
      <w:bookmarkStart w:id="18" w:name="_Toc102637259"/>
      <w:r w:rsidRPr="00691B91">
        <w:rPr>
          <w:rFonts w:ascii="Times New Roman" w:hAnsi="Times New Roman" w:cs="Times New Roman"/>
        </w:rPr>
        <w:t>Team Name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64351B76" w14:textId="77777777" w:rsidR="004663CF" w:rsidRPr="004663CF" w:rsidRDefault="004663CF" w:rsidP="004663CF"/>
    <w:p w14:paraId="53222519" w14:textId="46BCF46B" w:rsidR="00535B92" w:rsidRPr="00691B91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19" w:name="_Toc91333134"/>
      <w:bookmarkStart w:id="20" w:name="_Toc91535790"/>
      <w:bookmarkStart w:id="21" w:name="_Toc91536600"/>
      <w:bookmarkStart w:id="22" w:name="_Toc91537203"/>
      <w:bookmarkStart w:id="23" w:name="_Toc91978319"/>
      <w:bookmarkStart w:id="24" w:name="_Toc92029078"/>
      <w:bookmarkStart w:id="25" w:name="_Toc102637260"/>
      <w:r w:rsidRPr="00691B91">
        <w:rPr>
          <w:rFonts w:ascii="Times New Roman" w:hAnsi="Times New Roman" w:cs="Times New Roman"/>
        </w:rPr>
        <w:t>Personal Information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1977724A" w14:textId="77777777" w:rsidR="00A853EE" w:rsidRPr="00B0195B" w:rsidRDefault="00A853EE" w:rsidP="008A7B2E">
      <w:pPr>
        <w:rPr>
          <w:b/>
          <w:bCs/>
        </w:rPr>
      </w:pPr>
    </w:p>
    <w:p w14:paraId="49A923AB" w14:textId="78B12451" w:rsidR="00125732" w:rsidRPr="00691B91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26" w:name="_Toc91333135"/>
      <w:bookmarkStart w:id="27" w:name="_Toc91535791"/>
      <w:bookmarkStart w:id="28" w:name="_Toc91536601"/>
      <w:bookmarkStart w:id="29" w:name="_Toc91537204"/>
      <w:bookmarkStart w:id="30" w:name="_Toc91978320"/>
      <w:bookmarkStart w:id="31" w:name="_Toc92029079"/>
      <w:bookmarkStart w:id="32" w:name="_Toc102637261"/>
      <w:r w:rsidRPr="00691B91">
        <w:rPr>
          <w:rFonts w:ascii="Times New Roman" w:hAnsi="Times New Roman" w:cs="Times New Roman"/>
        </w:rPr>
        <w:t>Group Processes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08297308" w14:textId="76C34CFE" w:rsidR="00A853EE" w:rsidRDefault="002A78AD" w:rsidP="00A853EE">
      <w:r>
        <w:tab/>
      </w:r>
    </w:p>
    <w:p w14:paraId="73F76C4C" w14:textId="09E23925" w:rsidR="00125732" w:rsidRPr="00093346" w:rsidRDefault="5A0E2BAE" w:rsidP="008A7B2E">
      <w:pPr>
        <w:rPr>
          <w:color w:val="auto"/>
        </w:rPr>
      </w:pPr>
      <w:r>
        <w:t>.</w:t>
      </w:r>
    </w:p>
    <w:p w14:paraId="307BFF48" w14:textId="6697A384" w:rsidR="00E431AE" w:rsidRPr="00691B91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33" w:name="_Toc91333136"/>
      <w:bookmarkStart w:id="34" w:name="_Toc91535792"/>
      <w:bookmarkStart w:id="35" w:name="_Toc91536602"/>
      <w:bookmarkStart w:id="36" w:name="_Toc91537205"/>
      <w:bookmarkStart w:id="37" w:name="_Toc91978321"/>
      <w:bookmarkStart w:id="38" w:name="_Toc92029080"/>
      <w:bookmarkStart w:id="39" w:name="_Toc102637262"/>
      <w:r w:rsidRPr="00691B91">
        <w:rPr>
          <w:rFonts w:ascii="Times New Roman" w:hAnsi="Times New Roman" w:cs="Times New Roman"/>
        </w:rPr>
        <w:t>Career Plans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C193D7A" w14:textId="12545EF5" w:rsidR="00A853EE" w:rsidRDefault="00A853EE" w:rsidP="00A853EE"/>
    <w:p w14:paraId="4241812F" w14:textId="3D6DA7C1" w:rsidR="00831559" w:rsidRPr="00831559" w:rsidRDefault="007734FD" w:rsidP="008A7B2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</w:p>
    <w:p w14:paraId="3DA11DB9" w14:textId="2F665612" w:rsidR="000E2E2C" w:rsidRPr="00691B91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40" w:name="_Toc91333137"/>
      <w:bookmarkStart w:id="41" w:name="_Toc91535793"/>
      <w:bookmarkStart w:id="42" w:name="_Toc91536603"/>
      <w:bookmarkStart w:id="43" w:name="_Toc91537206"/>
      <w:bookmarkStart w:id="44" w:name="_Toc91978322"/>
      <w:bookmarkStart w:id="45" w:name="_Toc92029081"/>
      <w:bookmarkStart w:id="46" w:name="_Toc102637263"/>
      <w:r w:rsidRPr="00691B91">
        <w:rPr>
          <w:rFonts w:ascii="Times New Roman" w:hAnsi="Times New Roman" w:cs="Times New Roman"/>
          <w:b/>
        </w:rPr>
        <w:t>Tools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71891E95" w14:textId="0398C6F1" w:rsidR="00322857" w:rsidRDefault="2D73B56C" w:rsidP="004663CF">
      <w:pPr>
        <w:pStyle w:val="ListParagraph"/>
        <w:numPr>
          <w:ilvl w:val="0"/>
          <w:numId w:val="4"/>
        </w:numPr>
      </w:pPr>
      <w:r>
        <w:t xml:space="preserve">Link for our team </w:t>
      </w:r>
      <w:r w:rsidR="00AA45F2">
        <w:t>website</w:t>
      </w:r>
      <w:r w:rsidR="004663CF">
        <w:t>:</w:t>
      </w:r>
    </w:p>
    <w:p w14:paraId="3D8F2EE9" w14:textId="77777777" w:rsidR="004663CF" w:rsidRDefault="004663CF" w:rsidP="004663CF">
      <w:pPr>
        <w:pStyle w:val="ListParagraph"/>
      </w:pPr>
    </w:p>
    <w:p w14:paraId="4BFA5E34" w14:textId="045B4C6A" w:rsidR="00125732" w:rsidRDefault="2D73B56C" w:rsidP="004663CF">
      <w:pPr>
        <w:pStyle w:val="ListParagraph"/>
        <w:numPr>
          <w:ilvl w:val="0"/>
          <w:numId w:val="4"/>
        </w:numPr>
      </w:pPr>
      <w:r>
        <w:t>Link for our team GitHub Repository</w:t>
      </w:r>
      <w:r w:rsidR="004663CF">
        <w:t>:</w:t>
      </w:r>
    </w:p>
    <w:p w14:paraId="380DD3C4" w14:textId="77777777" w:rsidR="004663CF" w:rsidRPr="00AA45F2" w:rsidRDefault="004663CF" w:rsidP="004663CF">
      <w:pPr>
        <w:pStyle w:val="ListParagraph"/>
      </w:pPr>
    </w:p>
    <w:p w14:paraId="52BE068D" w14:textId="3BD7B4DD" w:rsidR="00125732" w:rsidRPr="00AA45F2" w:rsidRDefault="2D73B56C" w:rsidP="008A7B2E">
      <w:pPr>
        <w:pStyle w:val="ListParagraph"/>
        <w:numPr>
          <w:ilvl w:val="0"/>
          <w:numId w:val="4"/>
        </w:numPr>
      </w:pPr>
      <w:r>
        <w:t>Facebook Messenger</w:t>
      </w:r>
    </w:p>
    <w:p w14:paraId="61EF4FBB" w14:textId="62680C63" w:rsidR="00A2624A" w:rsidRPr="00AF519B" w:rsidRDefault="2D73B56C" w:rsidP="004663CF">
      <w:pPr>
        <w:ind w:left="360"/>
      </w:pPr>
      <w:r>
        <w:tab/>
      </w:r>
    </w:p>
    <w:p w14:paraId="07FD9022" w14:textId="7EAE5980" w:rsidR="00125732" w:rsidRPr="00691B91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47" w:name="_Toc91333138"/>
      <w:bookmarkStart w:id="48" w:name="_Toc91535794"/>
      <w:bookmarkStart w:id="49" w:name="_Toc91536604"/>
      <w:bookmarkStart w:id="50" w:name="_Toc91537207"/>
      <w:bookmarkStart w:id="51" w:name="_Toc91978323"/>
      <w:bookmarkStart w:id="52" w:name="_Toc92029082"/>
      <w:bookmarkStart w:id="53" w:name="_Toc102637264"/>
      <w:r w:rsidRPr="00691B91">
        <w:rPr>
          <w:rFonts w:ascii="Times New Roman" w:hAnsi="Times New Roman" w:cs="Times New Roman"/>
          <w:b/>
        </w:rPr>
        <w:t>Project Description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6D75A328" w14:textId="7B1749D9" w:rsidR="00125732" w:rsidRPr="00691B91" w:rsidRDefault="00125732" w:rsidP="008A7B2E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4" w:name="_Toc91333139"/>
      <w:bookmarkStart w:id="55" w:name="_Toc91535795"/>
      <w:bookmarkStart w:id="56" w:name="_Toc91536605"/>
      <w:bookmarkStart w:id="57" w:name="_Toc91537208"/>
      <w:bookmarkStart w:id="58" w:name="_Toc91978324"/>
      <w:bookmarkStart w:id="59" w:name="_Toc92029083"/>
      <w:bookmarkStart w:id="60" w:name="_Toc102637265"/>
      <w:r w:rsidRPr="00691B91">
        <w:rPr>
          <w:rFonts w:ascii="Times New Roman" w:hAnsi="Times New Roman" w:cs="Times New Roman"/>
        </w:rPr>
        <w:t>Overview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4F7256B5" w14:textId="138D63EA" w:rsidR="0085304F" w:rsidRPr="00691B91" w:rsidRDefault="00FD267F" w:rsidP="008A7B2E">
      <w:pPr>
        <w:pStyle w:val="Heading3"/>
        <w:numPr>
          <w:ilvl w:val="1"/>
          <w:numId w:val="7"/>
        </w:numPr>
        <w:spacing w:before="0" w:line="360" w:lineRule="auto"/>
        <w:ind w:left="1140" w:hanging="431"/>
        <w:rPr>
          <w:rFonts w:ascii="Times New Roman" w:hAnsi="Times New Roman" w:cs="Times New Roman"/>
        </w:rPr>
      </w:pPr>
      <w:bookmarkStart w:id="61" w:name="_Toc91978325"/>
      <w:bookmarkStart w:id="62" w:name="_Toc92029084"/>
      <w:bookmarkStart w:id="63" w:name="_Toc102637266"/>
      <w:r w:rsidRPr="00691B91">
        <w:rPr>
          <w:rFonts w:ascii="Times New Roman" w:hAnsi="Times New Roman" w:cs="Times New Roman"/>
        </w:rPr>
        <w:t>Topic</w:t>
      </w:r>
      <w:bookmarkEnd w:id="61"/>
      <w:bookmarkEnd w:id="62"/>
      <w:bookmarkEnd w:id="63"/>
    </w:p>
    <w:p w14:paraId="0F1E5C89" w14:textId="16FFDC6F" w:rsidR="00CB26B7" w:rsidRDefault="00A2624A" w:rsidP="008A7B2E">
      <w:r>
        <w:tab/>
      </w:r>
    </w:p>
    <w:p w14:paraId="5D1DA7B9" w14:textId="040CB6AF" w:rsidR="00FD267F" w:rsidRPr="00691B91" w:rsidRDefault="00FD267F" w:rsidP="008A7B2E">
      <w:pPr>
        <w:pStyle w:val="Heading3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64" w:name="_Toc91978326"/>
      <w:bookmarkStart w:id="65" w:name="_Toc92029085"/>
      <w:bookmarkStart w:id="66" w:name="_Toc102637267"/>
      <w:r w:rsidRPr="00691B91">
        <w:rPr>
          <w:rFonts w:ascii="Times New Roman" w:hAnsi="Times New Roman" w:cs="Times New Roman"/>
        </w:rPr>
        <w:t>Motivation</w:t>
      </w:r>
      <w:bookmarkEnd w:id="64"/>
      <w:bookmarkEnd w:id="65"/>
      <w:bookmarkEnd w:id="66"/>
    </w:p>
    <w:p w14:paraId="5E04137F" w14:textId="1CEA5AF4" w:rsidR="00BB6F80" w:rsidRPr="0087455F" w:rsidRDefault="178E8FEA" w:rsidP="008A7B2E">
      <w:r w:rsidRPr="00737273">
        <w:t xml:space="preserve">. </w:t>
      </w:r>
      <w:r w:rsidR="00A853EE">
        <w:tab/>
      </w:r>
    </w:p>
    <w:p w14:paraId="6A9C7F47" w14:textId="199AF73D" w:rsidR="00FD267F" w:rsidRPr="00691B91" w:rsidRDefault="00FD267F" w:rsidP="008A7B2E">
      <w:pPr>
        <w:pStyle w:val="Heading3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67" w:name="_Toc91978327"/>
      <w:bookmarkStart w:id="68" w:name="_Toc92029086"/>
      <w:bookmarkStart w:id="69" w:name="_Toc102637268"/>
      <w:r w:rsidRPr="00691B91">
        <w:rPr>
          <w:rFonts w:ascii="Times New Roman" w:hAnsi="Times New Roman" w:cs="Times New Roman"/>
        </w:rPr>
        <w:t>Landscape</w:t>
      </w:r>
      <w:bookmarkEnd w:id="67"/>
      <w:bookmarkEnd w:id="68"/>
      <w:bookmarkEnd w:id="69"/>
    </w:p>
    <w:p w14:paraId="31EE0A6A" w14:textId="65AFFBBC" w:rsidR="00BB6F80" w:rsidRPr="00A2624A" w:rsidRDefault="00ED176D" w:rsidP="008A7B2E">
      <w:r>
        <w:tab/>
      </w:r>
      <w:r w:rsidR="4C90C8D8" w:rsidRPr="00F46265">
        <w:t>.</w:t>
      </w:r>
    </w:p>
    <w:p w14:paraId="1686D89B" w14:textId="5DDB0572" w:rsidR="00125732" w:rsidRPr="00691B91" w:rsidRDefault="00125732" w:rsidP="008A7B2E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70" w:name="_Toc91333140"/>
      <w:bookmarkStart w:id="71" w:name="_Toc91535796"/>
      <w:bookmarkStart w:id="72" w:name="_Toc91536606"/>
      <w:bookmarkStart w:id="73" w:name="_Toc91537209"/>
      <w:bookmarkStart w:id="74" w:name="_Toc91978328"/>
      <w:bookmarkStart w:id="75" w:name="_Toc92029087"/>
      <w:bookmarkStart w:id="76" w:name="_Toc102637269"/>
      <w:r w:rsidRPr="00691B91">
        <w:rPr>
          <w:rFonts w:ascii="Times New Roman" w:hAnsi="Times New Roman" w:cs="Times New Roman"/>
        </w:rPr>
        <w:lastRenderedPageBreak/>
        <w:t>Detailed Description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65EE643B" w14:textId="01A7BC3D" w:rsidR="00A2624A" w:rsidRPr="00691B91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77" w:name="_Toc91333141"/>
      <w:bookmarkStart w:id="78" w:name="_Toc91535797"/>
      <w:bookmarkStart w:id="79" w:name="_Toc91536607"/>
      <w:bookmarkStart w:id="80" w:name="_Toc91537210"/>
      <w:bookmarkStart w:id="81" w:name="_Toc91978329"/>
      <w:bookmarkStart w:id="82" w:name="_Toc92029088"/>
      <w:bookmarkStart w:id="83" w:name="_Toc102637270"/>
      <w:r w:rsidRPr="00691B91">
        <w:rPr>
          <w:rFonts w:ascii="Times New Roman" w:hAnsi="Times New Roman" w:cs="Times New Roman"/>
        </w:rPr>
        <w:t>Aims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54555EB5" w14:textId="2F033021" w:rsidR="00E70DC5" w:rsidRPr="00E70DC5" w:rsidRDefault="00E70DC5" w:rsidP="008A7B2E">
      <w:r>
        <w:tab/>
      </w:r>
    </w:p>
    <w:p w14:paraId="6D510A5D" w14:textId="2D667058" w:rsidR="00F04099" w:rsidRPr="004663CF" w:rsidRDefault="00125732" w:rsidP="004663CF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84" w:name="_Toc91333142"/>
      <w:bookmarkStart w:id="85" w:name="_Toc91535798"/>
      <w:bookmarkStart w:id="86" w:name="_Toc91536608"/>
      <w:bookmarkStart w:id="87" w:name="_Toc91537211"/>
      <w:bookmarkStart w:id="88" w:name="_Toc91978330"/>
      <w:bookmarkStart w:id="89" w:name="_Toc92029089"/>
      <w:bookmarkStart w:id="90" w:name="_Toc102637271"/>
      <w:r w:rsidRPr="00691B91">
        <w:rPr>
          <w:rFonts w:ascii="Times New Roman" w:hAnsi="Times New Roman" w:cs="Times New Roman"/>
        </w:rPr>
        <w:t>Plans and Progress</w:t>
      </w:r>
      <w:bookmarkEnd w:id="84"/>
      <w:bookmarkEnd w:id="85"/>
      <w:bookmarkEnd w:id="86"/>
      <w:bookmarkEnd w:id="87"/>
      <w:bookmarkEnd w:id="88"/>
      <w:bookmarkEnd w:id="89"/>
      <w:r w:rsidR="00FF5404" w:rsidRPr="00691B91">
        <w:rPr>
          <w:rFonts w:ascii="Times New Roman" w:hAnsi="Times New Roman" w:cs="Times New Roman"/>
        </w:rPr>
        <w:t>es</w:t>
      </w:r>
      <w:bookmarkEnd w:id="90"/>
    </w:p>
    <w:p w14:paraId="00F9D5E7" w14:textId="3A4A9239" w:rsidR="00F04099" w:rsidRPr="00F04099" w:rsidRDefault="00F04099" w:rsidP="00172B47">
      <w:pPr>
        <w:keepLines/>
        <w:ind w:firstLine="709"/>
      </w:pPr>
    </w:p>
    <w:p w14:paraId="22EFC68D" w14:textId="11FFD19D" w:rsidR="00125732" w:rsidRPr="00691B91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91" w:name="_Toc91333143"/>
      <w:bookmarkStart w:id="92" w:name="_Toc91535799"/>
      <w:bookmarkStart w:id="93" w:name="_Toc91536609"/>
      <w:bookmarkStart w:id="94" w:name="_Toc91537212"/>
      <w:bookmarkStart w:id="95" w:name="_Toc91978331"/>
      <w:bookmarkStart w:id="96" w:name="_Toc92029090"/>
      <w:bookmarkStart w:id="97" w:name="_Toc102637272"/>
      <w:r w:rsidRPr="00691B91">
        <w:rPr>
          <w:rFonts w:ascii="Times New Roman" w:hAnsi="Times New Roman" w:cs="Times New Roman"/>
        </w:rPr>
        <w:t>Roles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5F0F69E9" w14:textId="7E2FC6BF" w:rsidR="00A4373C" w:rsidRPr="00762BE4" w:rsidRDefault="00197243" w:rsidP="008A7B2E">
      <w:pPr>
        <w:rPr>
          <w:color w:val="000000" w:themeColor="text1"/>
        </w:rPr>
      </w:pPr>
      <w:r>
        <w:tab/>
      </w:r>
    </w:p>
    <w:p w14:paraId="36BAB641" w14:textId="6DA8CA49" w:rsidR="00711AD7" w:rsidRPr="006459E9" w:rsidRDefault="00125732" w:rsidP="006459E9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98" w:name="_Toc91333144"/>
      <w:bookmarkStart w:id="99" w:name="_Toc91535800"/>
      <w:bookmarkStart w:id="100" w:name="_Toc91536610"/>
      <w:bookmarkStart w:id="101" w:name="_Toc91537213"/>
      <w:bookmarkStart w:id="102" w:name="_Toc91978332"/>
      <w:bookmarkStart w:id="103" w:name="_Toc92029091"/>
      <w:bookmarkStart w:id="104" w:name="_Toc102637273"/>
      <w:r w:rsidRPr="00691B91">
        <w:rPr>
          <w:rFonts w:ascii="Times New Roman" w:hAnsi="Times New Roman" w:cs="Times New Roman"/>
        </w:rPr>
        <w:t>Scope and Limits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36349C0F" w14:textId="77777777" w:rsidR="00C6103F" w:rsidRDefault="00C6103F" w:rsidP="008A7B2E"/>
    <w:p w14:paraId="14EB93CD" w14:textId="7F654857" w:rsidR="00125732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05" w:name="_Toc91333145"/>
      <w:bookmarkStart w:id="106" w:name="_Toc91535801"/>
      <w:bookmarkStart w:id="107" w:name="_Toc91536611"/>
      <w:bookmarkStart w:id="108" w:name="_Toc91537214"/>
      <w:bookmarkStart w:id="109" w:name="_Toc91978333"/>
      <w:bookmarkStart w:id="110" w:name="_Toc92029092"/>
      <w:bookmarkStart w:id="111" w:name="_Toc102637274"/>
      <w:r w:rsidRPr="00691B91">
        <w:rPr>
          <w:rFonts w:ascii="Times New Roman" w:hAnsi="Times New Roman" w:cs="Times New Roman"/>
        </w:rPr>
        <w:t>Tools and Technologies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6B9536E7" w14:textId="77777777" w:rsidR="006459E9" w:rsidRPr="006459E9" w:rsidRDefault="006459E9" w:rsidP="006459E9"/>
    <w:p w14:paraId="0B2197F9" w14:textId="4992029E" w:rsidR="00125732" w:rsidRPr="00691B91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12" w:name="_Toc91333146"/>
      <w:bookmarkStart w:id="113" w:name="_Toc91535802"/>
      <w:bookmarkStart w:id="114" w:name="_Toc91536612"/>
      <w:bookmarkStart w:id="115" w:name="_Toc91537215"/>
      <w:bookmarkStart w:id="116" w:name="_Toc91978334"/>
      <w:bookmarkStart w:id="117" w:name="_Toc92029093"/>
      <w:bookmarkStart w:id="118" w:name="_Toc102637275"/>
      <w:r w:rsidRPr="00691B91">
        <w:rPr>
          <w:rFonts w:ascii="Times New Roman" w:hAnsi="Times New Roman" w:cs="Times New Roman"/>
        </w:rPr>
        <w:t>Testing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47971CB6" w14:textId="4DF0B490" w:rsidR="008622DF" w:rsidRPr="004663CF" w:rsidRDefault="00D70CFC" w:rsidP="004663CF">
      <w:pPr>
        <w:ind w:firstLine="709"/>
        <w:rPr>
          <w:sz w:val="22"/>
          <w:szCs w:val="22"/>
        </w:rPr>
      </w:pPr>
      <w:r>
        <w:t>.</w:t>
      </w:r>
      <w:r w:rsidRPr="00691B91">
        <w:rPr>
          <w:sz w:val="22"/>
          <w:szCs w:val="22"/>
        </w:rPr>
        <w:t> </w:t>
      </w:r>
    </w:p>
    <w:p w14:paraId="1A7A978B" w14:textId="0B632E37" w:rsidR="00125732" w:rsidRPr="00691B91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19" w:name="_Toc91333147"/>
      <w:bookmarkStart w:id="120" w:name="_Toc91535803"/>
      <w:bookmarkStart w:id="121" w:name="_Toc91536613"/>
      <w:bookmarkStart w:id="122" w:name="_Toc91537216"/>
      <w:bookmarkStart w:id="123" w:name="_Toc91978335"/>
      <w:bookmarkStart w:id="124" w:name="_Toc92029094"/>
      <w:bookmarkStart w:id="125" w:name="_Toc102637276"/>
      <w:r w:rsidRPr="00691B91">
        <w:rPr>
          <w:rFonts w:ascii="Times New Roman" w:hAnsi="Times New Roman" w:cs="Times New Roman"/>
        </w:rPr>
        <w:t>Timeframe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51A55FA5" w14:textId="77777777" w:rsidR="0074432F" w:rsidRPr="00691B91" w:rsidRDefault="0074432F" w:rsidP="005D629B"/>
    <w:p w14:paraId="19A7A3D6" w14:textId="3B2C7BAA" w:rsidR="00A4373C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26" w:name="_Toc91333148"/>
      <w:bookmarkStart w:id="127" w:name="_Toc91535804"/>
      <w:bookmarkStart w:id="128" w:name="_Toc91536614"/>
      <w:bookmarkStart w:id="129" w:name="_Toc91537217"/>
      <w:bookmarkStart w:id="130" w:name="_Toc91978336"/>
      <w:bookmarkStart w:id="131" w:name="_Toc92029095"/>
      <w:bookmarkStart w:id="132" w:name="_Toc102637277"/>
      <w:r w:rsidRPr="00691B91">
        <w:rPr>
          <w:rFonts w:ascii="Times New Roman" w:hAnsi="Times New Roman" w:cs="Times New Roman"/>
        </w:rPr>
        <w:t>Risks</w:t>
      </w:r>
      <w:bookmarkEnd w:id="126"/>
      <w:bookmarkEnd w:id="127"/>
      <w:bookmarkEnd w:id="128"/>
      <w:bookmarkEnd w:id="129"/>
      <w:bookmarkEnd w:id="130"/>
      <w:bookmarkEnd w:id="131"/>
      <w:bookmarkEnd w:id="132"/>
      <w:r w:rsidR="00176B13" w:rsidRPr="00691B91">
        <w:rPr>
          <w:rFonts w:ascii="Times New Roman" w:hAnsi="Times New Roman" w:cs="Times New Roman"/>
        </w:rPr>
        <w:t xml:space="preserve"> </w:t>
      </w:r>
    </w:p>
    <w:p w14:paraId="018578D9" w14:textId="77777777" w:rsidR="008622DF" w:rsidRPr="008622DF" w:rsidRDefault="008622DF" w:rsidP="008622DF">
      <w:bookmarkStart w:id="133" w:name="_Toc91333149"/>
      <w:bookmarkStart w:id="134" w:name="_Toc91535805"/>
      <w:bookmarkStart w:id="135" w:name="_Toc91536615"/>
      <w:bookmarkStart w:id="136" w:name="_Toc91537218"/>
      <w:bookmarkStart w:id="137" w:name="_Toc91978337"/>
      <w:bookmarkStart w:id="138" w:name="_Toc92029096"/>
    </w:p>
    <w:p w14:paraId="256AC984" w14:textId="0A45A80D" w:rsidR="00125732" w:rsidRPr="00691B91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39" w:name="_Toc102637278"/>
      <w:r w:rsidRPr="00691B91">
        <w:rPr>
          <w:rFonts w:ascii="Times New Roman" w:hAnsi="Times New Roman" w:cs="Times New Roman"/>
        </w:rPr>
        <w:t>Group processes and communications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7DF5448A" w14:textId="0837F3A2" w:rsidR="00125732" w:rsidRPr="00591603" w:rsidRDefault="00125732" w:rsidP="008A7B2E"/>
    <w:p w14:paraId="03505B76" w14:textId="41FD5439" w:rsidR="00125732" w:rsidRPr="00691B91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140" w:name="_Toc91333150"/>
      <w:bookmarkStart w:id="141" w:name="_Toc91535806"/>
      <w:bookmarkStart w:id="142" w:name="_Toc91536616"/>
      <w:bookmarkStart w:id="143" w:name="_Toc91537219"/>
      <w:bookmarkStart w:id="144" w:name="_Toc91978338"/>
      <w:bookmarkStart w:id="145" w:name="_Toc92029097"/>
      <w:bookmarkStart w:id="146" w:name="_Toc102637279"/>
      <w:r w:rsidRPr="00691B91">
        <w:rPr>
          <w:rFonts w:ascii="Times New Roman" w:hAnsi="Times New Roman" w:cs="Times New Roman"/>
          <w:b/>
        </w:rPr>
        <w:t>Skills and Jobs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4726C63B" w14:textId="5DD52590" w:rsidR="00243DCA" w:rsidRPr="00E24F1A" w:rsidRDefault="00243DCA" w:rsidP="004663CF">
      <w:pPr>
        <w:spacing w:before="120"/>
      </w:pPr>
    </w:p>
    <w:p w14:paraId="1CB6BBBD" w14:textId="55D65186" w:rsidR="008300F3" w:rsidRPr="00691B91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147" w:name="_Toc91333151"/>
      <w:bookmarkStart w:id="148" w:name="_Toc91535807"/>
      <w:bookmarkStart w:id="149" w:name="_Toc91536617"/>
      <w:bookmarkStart w:id="150" w:name="_Toc91537220"/>
      <w:bookmarkStart w:id="151" w:name="_Toc91978339"/>
      <w:bookmarkStart w:id="152" w:name="_Toc92029098"/>
      <w:bookmarkStart w:id="153" w:name="_Toc102637280"/>
      <w:r w:rsidRPr="00691B91">
        <w:rPr>
          <w:rFonts w:ascii="Times New Roman" w:hAnsi="Times New Roman" w:cs="Times New Roman"/>
          <w:b/>
        </w:rPr>
        <w:t>Group reflection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1CDF65C8" w14:textId="7D7C4A12" w:rsidR="006459E9" w:rsidRDefault="006459E9"/>
    <w:p w14:paraId="7207A5FE" w14:textId="37B636B0" w:rsidR="009253C2" w:rsidRPr="006459E9" w:rsidRDefault="006459E9" w:rsidP="006459E9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</w:rPr>
      </w:pPr>
      <w:bookmarkStart w:id="154" w:name="_Toc102637281"/>
      <w:r>
        <w:rPr>
          <w:rFonts w:ascii="Times New Roman" w:hAnsi="Times New Roman" w:cs="Times New Roman"/>
          <w:b/>
        </w:rPr>
        <w:t>References</w:t>
      </w:r>
      <w:bookmarkEnd w:id="154"/>
    </w:p>
    <w:p w14:paraId="157D43EA" w14:textId="6E22FCCA" w:rsidR="00915B0E" w:rsidRPr="00915B0E" w:rsidRDefault="00915B0E" w:rsidP="008A7B2E"/>
    <w:sectPr w:rsidR="00915B0E" w:rsidRPr="00915B0E" w:rsidSect="00C045A7">
      <w:footerReference w:type="default" r:id="rId13"/>
      <w:pgSz w:w="12240" w:h="15840"/>
      <w:pgMar w:top="108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74B0" w14:textId="77777777" w:rsidR="00267B6E" w:rsidRDefault="00267B6E" w:rsidP="00831559">
      <w:r>
        <w:separator/>
      </w:r>
    </w:p>
    <w:p w14:paraId="5F2A712E" w14:textId="77777777" w:rsidR="00267B6E" w:rsidRDefault="00267B6E" w:rsidP="00831559"/>
  </w:endnote>
  <w:endnote w:type="continuationSeparator" w:id="0">
    <w:p w14:paraId="410FFA8B" w14:textId="77777777" w:rsidR="00267B6E" w:rsidRDefault="00267B6E" w:rsidP="00831559">
      <w:r>
        <w:continuationSeparator/>
      </w:r>
    </w:p>
    <w:p w14:paraId="1D0B80F0" w14:textId="77777777" w:rsidR="00267B6E" w:rsidRDefault="00267B6E" w:rsidP="00831559"/>
  </w:endnote>
  <w:endnote w:type="continuationNotice" w:id="1">
    <w:p w14:paraId="01F91D87" w14:textId="77777777" w:rsidR="00267B6E" w:rsidRDefault="00267B6E" w:rsidP="00831559"/>
    <w:p w14:paraId="4CEE6EE7" w14:textId="77777777" w:rsidR="00267B6E" w:rsidRDefault="00267B6E" w:rsidP="00831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631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8E596" w14:textId="61CE19A8" w:rsidR="008C3708" w:rsidRDefault="008C3708" w:rsidP="008315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52AAB" w14:textId="3DE67810" w:rsidR="000E2E2C" w:rsidRDefault="000E2E2C" w:rsidP="00831559">
    <w:pPr>
      <w:pStyle w:val="Footer"/>
    </w:pPr>
  </w:p>
  <w:p w14:paraId="603507EA" w14:textId="77777777" w:rsidR="00AA27C9" w:rsidRDefault="00AA27C9" w:rsidP="008315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713B" w14:textId="77777777" w:rsidR="00267B6E" w:rsidRDefault="00267B6E" w:rsidP="00831559">
      <w:r>
        <w:separator/>
      </w:r>
    </w:p>
    <w:p w14:paraId="12E68C86" w14:textId="77777777" w:rsidR="00267B6E" w:rsidRDefault="00267B6E" w:rsidP="00831559"/>
  </w:footnote>
  <w:footnote w:type="continuationSeparator" w:id="0">
    <w:p w14:paraId="5510F86F" w14:textId="77777777" w:rsidR="00267B6E" w:rsidRDefault="00267B6E" w:rsidP="00831559">
      <w:r>
        <w:continuationSeparator/>
      </w:r>
    </w:p>
    <w:p w14:paraId="07179C56" w14:textId="77777777" w:rsidR="00267B6E" w:rsidRDefault="00267B6E" w:rsidP="00831559"/>
  </w:footnote>
  <w:footnote w:type="continuationNotice" w:id="1">
    <w:p w14:paraId="210BF9EF" w14:textId="77777777" w:rsidR="00267B6E" w:rsidRDefault="00267B6E" w:rsidP="00831559"/>
    <w:p w14:paraId="63801685" w14:textId="77777777" w:rsidR="00267B6E" w:rsidRDefault="00267B6E" w:rsidP="00831559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fvDvaUY7ZaSX/n" id="AY59K8tg"/>
  </int:Manifest>
  <int:Observations>
    <int:Content id="AY59K8t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8011F"/>
    <w:multiLevelType w:val="multilevel"/>
    <w:tmpl w:val="94309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BC5239B"/>
    <w:multiLevelType w:val="hybridMultilevel"/>
    <w:tmpl w:val="597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87B2C"/>
    <w:multiLevelType w:val="hybridMultilevel"/>
    <w:tmpl w:val="FFFFFFFF"/>
    <w:lvl w:ilvl="0" w:tplc="569A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48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03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82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8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69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28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247B"/>
    <w:multiLevelType w:val="hybridMultilevel"/>
    <w:tmpl w:val="B192A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803BF"/>
    <w:multiLevelType w:val="hybridMultilevel"/>
    <w:tmpl w:val="DA20A514"/>
    <w:lvl w:ilvl="0" w:tplc="9F784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70A42"/>
    <w:multiLevelType w:val="hybridMultilevel"/>
    <w:tmpl w:val="FFFFFFFF"/>
    <w:lvl w:ilvl="0" w:tplc="5BCC2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6F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C7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4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C0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87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AC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0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82ECE"/>
    <w:multiLevelType w:val="hybridMultilevel"/>
    <w:tmpl w:val="A7807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1237A"/>
    <w:multiLevelType w:val="hybridMultilevel"/>
    <w:tmpl w:val="80E66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20EC5"/>
    <w:multiLevelType w:val="hybridMultilevel"/>
    <w:tmpl w:val="D098CC0E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B4456"/>
    <w:multiLevelType w:val="hybridMultilevel"/>
    <w:tmpl w:val="D098026E"/>
    <w:lvl w:ilvl="0" w:tplc="7334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EE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C3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20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0F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C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89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27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E7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035F2"/>
    <w:multiLevelType w:val="hybridMultilevel"/>
    <w:tmpl w:val="E0BA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D66BE"/>
    <w:multiLevelType w:val="hybridMultilevel"/>
    <w:tmpl w:val="BB182180"/>
    <w:lvl w:ilvl="0" w:tplc="CEE6C25C">
      <w:start w:val="1"/>
      <w:numFmt w:val="upperLetter"/>
      <w:lvlText w:val="%1."/>
      <w:lvlJc w:val="left"/>
      <w:pPr>
        <w:ind w:left="910" w:hanging="55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54" w:hanging="360"/>
      </w:pPr>
    </w:lvl>
    <w:lvl w:ilvl="2" w:tplc="FFFFFFFF" w:tentative="1">
      <w:start w:val="1"/>
      <w:numFmt w:val="lowerRoman"/>
      <w:lvlText w:val="%3."/>
      <w:lvlJc w:val="right"/>
      <w:pPr>
        <w:ind w:left="2274" w:hanging="180"/>
      </w:pPr>
    </w:lvl>
    <w:lvl w:ilvl="3" w:tplc="FFFFFFFF" w:tentative="1">
      <w:start w:val="1"/>
      <w:numFmt w:val="decimal"/>
      <w:lvlText w:val="%4."/>
      <w:lvlJc w:val="left"/>
      <w:pPr>
        <w:ind w:left="2994" w:hanging="360"/>
      </w:pPr>
    </w:lvl>
    <w:lvl w:ilvl="4" w:tplc="FFFFFFFF" w:tentative="1">
      <w:start w:val="1"/>
      <w:numFmt w:val="lowerLetter"/>
      <w:lvlText w:val="%5."/>
      <w:lvlJc w:val="left"/>
      <w:pPr>
        <w:ind w:left="3714" w:hanging="360"/>
      </w:pPr>
    </w:lvl>
    <w:lvl w:ilvl="5" w:tplc="FFFFFFFF" w:tentative="1">
      <w:start w:val="1"/>
      <w:numFmt w:val="lowerRoman"/>
      <w:lvlText w:val="%6."/>
      <w:lvlJc w:val="right"/>
      <w:pPr>
        <w:ind w:left="4434" w:hanging="180"/>
      </w:pPr>
    </w:lvl>
    <w:lvl w:ilvl="6" w:tplc="FFFFFFFF" w:tentative="1">
      <w:start w:val="1"/>
      <w:numFmt w:val="decimal"/>
      <w:lvlText w:val="%7."/>
      <w:lvlJc w:val="left"/>
      <w:pPr>
        <w:ind w:left="5154" w:hanging="360"/>
      </w:pPr>
    </w:lvl>
    <w:lvl w:ilvl="7" w:tplc="FFFFFFFF" w:tentative="1">
      <w:start w:val="1"/>
      <w:numFmt w:val="lowerLetter"/>
      <w:lvlText w:val="%8."/>
      <w:lvlJc w:val="left"/>
      <w:pPr>
        <w:ind w:left="5874" w:hanging="360"/>
      </w:pPr>
    </w:lvl>
    <w:lvl w:ilvl="8" w:tplc="FFFFFFFF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9310F2D"/>
    <w:multiLevelType w:val="hybridMultilevel"/>
    <w:tmpl w:val="C626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7E4CFF"/>
    <w:multiLevelType w:val="hybridMultilevel"/>
    <w:tmpl w:val="BB182180"/>
    <w:lvl w:ilvl="0" w:tplc="FFFFFFFF">
      <w:start w:val="1"/>
      <w:numFmt w:val="upperLetter"/>
      <w:lvlText w:val="%1."/>
      <w:lvlJc w:val="left"/>
      <w:pPr>
        <w:ind w:left="910" w:hanging="55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54" w:hanging="360"/>
      </w:pPr>
    </w:lvl>
    <w:lvl w:ilvl="2" w:tplc="FFFFFFFF" w:tentative="1">
      <w:start w:val="1"/>
      <w:numFmt w:val="lowerRoman"/>
      <w:lvlText w:val="%3."/>
      <w:lvlJc w:val="right"/>
      <w:pPr>
        <w:ind w:left="2274" w:hanging="180"/>
      </w:pPr>
    </w:lvl>
    <w:lvl w:ilvl="3" w:tplc="FFFFFFFF" w:tentative="1">
      <w:start w:val="1"/>
      <w:numFmt w:val="decimal"/>
      <w:lvlText w:val="%4."/>
      <w:lvlJc w:val="left"/>
      <w:pPr>
        <w:ind w:left="2994" w:hanging="360"/>
      </w:pPr>
    </w:lvl>
    <w:lvl w:ilvl="4" w:tplc="FFFFFFFF" w:tentative="1">
      <w:start w:val="1"/>
      <w:numFmt w:val="lowerLetter"/>
      <w:lvlText w:val="%5."/>
      <w:lvlJc w:val="left"/>
      <w:pPr>
        <w:ind w:left="3714" w:hanging="360"/>
      </w:pPr>
    </w:lvl>
    <w:lvl w:ilvl="5" w:tplc="FFFFFFFF" w:tentative="1">
      <w:start w:val="1"/>
      <w:numFmt w:val="lowerRoman"/>
      <w:lvlText w:val="%6."/>
      <w:lvlJc w:val="right"/>
      <w:pPr>
        <w:ind w:left="4434" w:hanging="180"/>
      </w:pPr>
    </w:lvl>
    <w:lvl w:ilvl="6" w:tplc="FFFFFFFF" w:tentative="1">
      <w:start w:val="1"/>
      <w:numFmt w:val="decimal"/>
      <w:lvlText w:val="%7."/>
      <w:lvlJc w:val="left"/>
      <w:pPr>
        <w:ind w:left="5154" w:hanging="360"/>
      </w:pPr>
    </w:lvl>
    <w:lvl w:ilvl="7" w:tplc="FFFFFFFF" w:tentative="1">
      <w:start w:val="1"/>
      <w:numFmt w:val="lowerLetter"/>
      <w:lvlText w:val="%8."/>
      <w:lvlJc w:val="left"/>
      <w:pPr>
        <w:ind w:left="5874" w:hanging="360"/>
      </w:pPr>
    </w:lvl>
    <w:lvl w:ilvl="8" w:tplc="FFFFFFFF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5476739D"/>
    <w:multiLevelType w:val="multilevel"/>
    <w:tmpl w:val="94309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6303044"/>
    <w:multiLevelType w:val="hybridMultilevel"/>
    <w:tmpl w:val="FFFFFFFF"/>
    <w:lvl w:ilvl="0" w:tplc="DFEA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09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04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0B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83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E2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8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48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01800"/>
    <w:multiLevelType w:val="hybridMultilevel"/>
    <w:tmpl w:val="FFFFFFFF"/>
    <w:lvl w:ilvl="0" w:tplc="F036D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8CC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BE16D4E4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ECA29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9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0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4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AA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CB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796D"/>
    <w:multiLevelType w:val="hybridMultilevel"/>
    <w:tmpl w:val="27AEC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6B0DE3"/>
    <w:multiLevelType w:val="hybridMultilevel"/>
    <w:tmpl w:val="DA20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0621D4"/>
    <w:multiLevelType w:val="hybridMultilevel"/>
    <w:tmpl w:val="D61EC2C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 w16cid:durableId="268466561">
    <w:abstractNumId w:val="7"/>
  </w:num>
  <w:num w:numId="2" w16cid:durableId="1074203984">
    <w:abstractNumId w:val="4"/>
  </w:num>
  <w:num w:numId="3" w16cid:durableId="939870432">
    <w:abstractNumId w:val="17"/>
  </w:num>
  <w:num w:numId="4" w16cid:durableId="946425771">
    <w:abstractNumId w:val="11"/>
  </w:num>
  <w:num w:numId="5" w16cid:durableId="868687753">
    <w:abstractNumId w:val="1"/>
  </w:num>
  <w:num w:numId="6" w16cid:durableId="1923219542">
    <w:abstractNumId w:val="0"/>
  </w:num>
  <w:num w:numId="7" w16cid:durableId="1067456910">
    <w:abstractNumId w:val="2"/>
  </w:num>
  <w:num w:numId="8" w16cid:durableId="52050069">
    <w:abstractNumId w:val="3"/>
  </w:num>
  <w:num w:numId="9" w16cid:durableId="260186472">
    <w:abstractNumId w:val="10"/>
  </w:num>
  <w:num w:numId="10" w16cid:durableId="1350371362">
    <w:abstractNumId w:val="13"/>
  </w:num>
  <w:num w:numId="11" w16cid:durableId="1600336429">
    <w:abstractNumId w:val="15"/>
  </w:num>
  <w:num w:numId="12" w16cid:durableId="1974292697">
    <w:abstractNumId w:val="18"/>
  </w:num>
  <w:num w:numId="13" w16cid:durableId="1775130582">
    <w:abstractNumId w:val="12"/>
  </w:num>
  <w:num w:numId="14" w16cid:durableId="1927378416">
    <w:abstractNumId w:val="8"/>
  </w:num>
  <w:num w:numId="15" w16cid:durableId="284580995">
    <w:abstractNumId w:val="21"/>
  </w:num>
  <w:num w:numId="16" w16cid:durableId="353187500">
    <w:abstractNumId w:val="16"/>
  </w:num>
  <w:num w:numId="17" w16cid:durableId="1895315543">
    <w:abstractNumId w:val="19"/>
  </w:num>
  <w:num w:numId="18" w16cid:durableId="2002467310">
    <w:abstractNumId w:val="5"/>
  </w:num>
  <w:num w:numId="19" w16cid:durableId="95758506">
    <w:abstractNumId w:val="9"/>
  </w:num>
  <w:num w:numId="20" w16cid:durableId="588539406">
    <w:abstractNumId w:val="14"/>
  </w:num>
  <w:num w:numId="21" w16cid:durableId="1042095996">
    <w:abstractNumId w:val="20"/>
  </w:num>
  <w:num w:numId="22" w16cid:durableId="196361543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wMLc0MDO2MLO0NDJX0lEKTi0uzszPAykwtKwFAIWycK8tAAAA"/>
  </w:docVars>
  <w:rsids>
    <w:rsidRoot w:val="00125732"/>
    <w:rsid w:val="000005F7"/>
    <w:rsid w:val="00001AF9"/>
    <w:rsid w:val="00001E6B"/>
    <w:rsid w:val="00001EC9"/>
    <w:rsid w:val="00002AF9"/>
    <w:rsid w:val="00002D24"/>
    <w:rsid w:val="00003793"/>
    <w:rsid w:val="00003A11"/>
    <w:rsid w:val="00003B97"/>
    <w:rsid w:val="00003DCC"/>
    <w:rsid w:val="000045C0"/>
    <w:rsid w:val="00004712"/>
    <w:rsid w:val="000048AD"/>
    <w:rsid w:val="00004D9D"/>
    <w:rsid w:val="00005F4D"/>
    <w:rsid w:val="000140AE"/>
    <w:rsid w:val="00014DAC"/>
    <w:rsid w:val="00015663"/>
    <w:rsid w:val="00020030"/>
    <w:rsid w:val="00021BCB"/>
    <w:rsid w:val="00021EBD"/>
    <w:rsid w:val="00023D95"/>
    <w:rsid w:val="00024278"/>
    <w:rsid w:val="0002473F"/>
    <w:rsid w:val="00025E08"/>
    <w:rsid w:val="00025EE9"/>
    <w:rsid w:val="00025F26"/>
    <w:rsid w:val="00026619"/>
    <w:rsid w:val="00027647"/>
    <w:rsid w:val="00030461"/>
    <w:rsid w:val="000308E2"/>
    <w:rsid w:val="0003155B"/>
    <w:rsid w:val="00031C66"/>
    <w:rsid w:val="0003258B"/>
    <w:rsid w:val="000333D6"/>
    <w:rsid w:val="00034268"/>
    <w:rsid w:val="0003500C"/>
    <w:rsid w:val="0003633A"/>
    <w:rsid w:val="00036B1A"/>
    <w:rsid w:val="00042293"/>
    <w:rsid w:val="000444E3"/>
    <w:rsid w:val="00044EF1"/>
    <w:rsid w:val="00045E64"/>
    <w:rsid w:val="000469C5"/>
    <w:rsid w:val="00046EDA"/>
    <w:rsid w:val="00052270"/>
    <w:rsid w:val="00052632"/>
    <w:rsid w:val="000527E1"/>
    <w:rsid w:val="00052B33"/>
    <w:rsid w:val="00052C32"/>
    <w:rsid w:val="0005379B"/>
    <w:rsid w:val="0005397D"/>
    <w:rsid w:val="000543BA"/>
    <w:rsid w:val="00054449"/>
    <w:rsid w:val="00054DDD"/>
    <w:rsid w:val="0005567C"/>
    <w:rsid w:val="00055905"/>
    <w:rsid w:val="00055AE4"/>
    <w:rsid w:val="00057070"/>
    <w:rsid w:val="00057BD6"/>
    <w:rsid w:val="000620F9"/>
    <w:rsid w:val="00062253"/>
    <w:rsid w:val="00062325"/>
    <w:rsid w:val="00062541"/>
    <w:rsid w:val="0006327B"/>
    <w:rsid w:val="00063E18"/>
    <w:rsid w:val="00064A9F"/>
    <w:rsid w:val="00065613"/>
    <w:rsid w:val="00065747"/>
    <w:rsid w:val="00065767"/>
    <w:rsid w:val="00067E75"/>
    <w:rsid w:val="00067F46"/>
    <w:rsid w:val="00071EE5"/>
    <w:rsid w:val="00072120"/>
    <w:rsid w:val="000721E7"/>
    <w:rsid w:val="0007221C"/>
    <w:rsid w:val="0007290E"/>
    <w:rsid w:val="00072DAF"/>
    <w:rsid w:val="00073452"/>
    <w:rsid w:val="00073EF5"/>
    <w:rsid w:val="00074372"/>
    <w:rsid w:val="00074942"/>
    <w:rsid w:val="00074BCD"/>
    <w:rsid w:val="00076FC2"/>
    <w:rsid w:val="00080F86"/>
    <w:rsid w:val="0008166A"/>
    <w:rsid w:val="00084214"/>
    <w:rsid w:val="00084D84"/>
    <w:rsid w:val="0008514A"/>
    <w:rsid w:val="000851A0"/>
    <w:rsid w:val="00085245"/>
    <w:rsid w:val="00086340"/>
    <w:rsid w:val="00086672"/>
    <w:rsid w:val="00086AE0"/>
    <w:rsid w:val="00087564"/>
    <w:rsid w:val="0009056B"/>
    <w:rsid w:val="0009185B"/>
    <w:rsid w:val="000918A4"/>
    <w:rsid w:val="00093346"/>
    <w:rsid w:val="000939FE"/>
    <w:rsid w:val="0009512F"/>
    <w:rsid w:val="00095D8A"/>
    <w:rsid w:val="0009626C"/>
    <w:rsid w:val="000A0638"/>
    <w:rsid w:val="000A139C"/>
    <w:rsid w:val="000A2B60"/>
    <w:rsid w:val="000A2C7A"/>
    <w:rsid w:val="000A3B39"/>
    <w:rsid w:val="000A40CC"/>
    <w:rsid w:val="000A5140"/>
    <w:rsid w:val="000A537E"/>
    <w:rsid w:val="000A551A"/>
    <w:rsid w:val="000A5829"/>
    <w:rsid w:val="000A5C02"/>
    <w:rsid w:val="000A736D"/>
    <w:rsid w:val="000B075A"/>
    <w:rsid w:val="000B0ECE"/>
    <w:rsid w:val="000B1282"/>
    <w:rsid w:val="000B1601"/>
    <w:rsid w:val="000B19DA"/>
    <w:rsid w:val="000B27AE"/>
    <w:rsid w:val="000B2FCC"/>
    <w:rsid w:val="000B359D"/>
    <w:rsid w:val="000B5959"/>
    <w:rsid w:val="000B596E"/>
    <w:rsid w:val="000B59E1"/>
    <w:rsid w:val="000B79F8"/>
    <w:rsid w:val="000B7B51"/>
    <w:rsid w:val="000BE541"/>
    <w:rsid w:val="000C0AD0"/>
    <w:rsid w:val="000C0BD0"/>
    <w:rsid w:val="000C1E8B"/>
    <w:rsid w:val="000C2023"/>
    <w:rsid w:val="000C2788"/>
    <w:rsid w:val="000C36C8"/>
    <w:rsid w:val="000C3B38"/>
    <w:rsid w:val="000C3B48"/>
    <w:rsid w:val="000C3B66"/>
    <w:rsid w:val="000C3B76"/>
    <w:rsid w:val="000C4E5F"/>
    <w:rsid w:val="000C63F9"/>
    <w:rsid w:val="000C674C"/>
    <w:rsid w:val="000C68E2"/>
    <w:rsid w:val="000C6BB8"/>
    <w:rsid w:val="000C73C9"/>
    <w:rsid w:val="000C76AD"/>
    <w:rsid w:val="000C775D"/>
    <w:rsid w:val="000D006E"/>
    <w:rsid w:val="000D3819"/>
    <w:rsid w:val="000D48B9"/>
    <w:rsid w:val="000D5A32"/>
    <w:rsid w:val="000D6608"/>
    <w:rsid w:val="000D6AF9"/>
    <w:rsid w:val="000D705F"/>
    <w:rsid w:val="000E2E2C"/>
    <w:rsid w:val="000E36B4"/>
    <w:rsid w:val="000E3781"/>
    <w:rsid w:val="000E434C"/>
    <w:rsid w:val="000E4502"/>
    <w:rsid w:val="000E46A4"/>
    <w:rsid w:val="000E50F6"/>
    <w:rsid w:val="000E51BF"/>
    <w:rsid w:val="000E6780"/>
    <w:rsid w:val="000E6F6E"/>
    <w:rsid w:val="000E71E4"/>
    <w:rsid w:val="000F1093"/>
    <w:rsid w:val="000F17AD"/>
    <w:rsid w:val="000F49A2"/>
    <w:rsid w:val="000F4A34"/>
    <w:rsid w:val="000F5254"/>
    <w:rsid w:val="000F57EF"/>
    <w:rsid w:val="000F6D3B"/>
    <w:rsid w:val="001008ED"/>
    <w:rsid w:val="00100D76"/>
    <w:rsid w:val="00101405"/>
    <w:rsid w:val="001024ED"/>
    <w:rsid w:val="001031B8"/>
    <w:rsid w:val="001033F2"/>
    <w:rsid w:val="00104AE5"/>
    <w:rsid w:val="00104D4F"/>
    <w:rsid w:val="00104E0C"/>
    <w:rsid w:val="001071D8"/>
    <w:rsid w:val="00107F71"/>
    <w:rsid w:val="00110802"/>
    <w:rsid w:val="00111814"/>
    <w:rsid w:val="00111C10"/>
    <w:rsid w:val="00111C97"/>
    <w:rsid w:val="00112B39"/>
    <w:rsid w:val="00113AA4"/>
    <w:rsid w:val="00114E8C"/>
    <w:rsid w:val="00115F2D"/>
    <w:rsid w:val="001166F5"/>
    <w:rsid w:val="001168BB"/>
    <w:rsid w:val="0011788B"/>
    <w:rsid w:val="001204B9"/>
    <w:rsid w:val="00121251"/>
    <w:rsid w:val="001216A2"/>
    <w:rsid w:val="001216B1"/>
    <w:rsid w:val="00122148"/>
    <w:rsid w:val="00122205"/>
    <w:rsid w:val="001228F4"/>
    <w:rsid w:val="00122FD2"/>
    <w:rsid w:val="00123762"/>
    <w:rsid w:val="00124663"/>
    <w:rsid w:val="00124BE9"/>
    <w:rsid w:val="00125732"/>
    <w:rsid w:val="00125FD8"/>
    <w:rsid w:val="00126587"/>
    <w:rsid w:val="001269FF"/>
    <w:rsid w:val="001274DC"/>
    <w:rsid w:val="0013063C"/>
    <w:rsid w:val="00131E38"/>
    <w:rsid w:val="00132D3C"/>
    <w:rsid w:val="00134480"/>
    <w:rsid w:val="00134E3A"/>
    <w:rsid w:val="00135306"/>
    <w:rsid w:val="00135934"/>
    <w:rsid w:val="0013613C"/>
    <w:rsid w:val="001362F2"/>
    <w:rsid w:val="001365D5"/>
    <w:rsid w:val="00137D44"/>
    <w:rsid w:val="001401CA"/>
    <w:rsid w:val="00140E91"/>
    <w:rsid w:val="0014108D"/>
    <w:rsid w:val="0014121D"/>
    <w:rsid w:val="00141C9B"/>
    <w:rsid w:val="00141EF6"/>
    <w:rsid w:val="00143926"/>
    <w:rsid w:val="00143B83"/>
    <w:rsid w:val="00144B13"/>
    <w:rsid w:val="00146A5C"/>
    <w:rsid w:val="00146C0B"/>
    <w:rsid w:val="0015029E"/>
    <w:rsid w:val="0015080E"/>
    <w:rsid w:val="00150C05"/>
    <w:rsid w:val="00150CC4"/>
    <w:rsid w:val="00151EED"/>
    <w:rsid w:val="00151F24"/>
    <w:rsid w:val="0015324F"/>
    <w:rsid w:val="0015344C"/>
    <w:rsid w:val="00154061"/>
    <w:rsid w:val="0015643D"/>
    <w:rsid w:val="001600FD"/>
    <w:rsid w:val="001601A6"/>
    <w:rsid w:val="00160B92"/>
    <w:rsid w:val="00160E85"/>
    <w:rsid w:val="00161BE6"/>
    <w:rsid w:val="00161F8A"/>
    <w:rsid w:val="001633F9"/>
    <w:rsid w:val="00163A15"/>
    <w:rsid w:val="0016449E"/>
    <w:rsid w:val="00164AB8"/>
    <w:rsid w:val="00165023"/>
    <w:rsid w:val="00166313"/>
    <w:rsid w:val="001669A1"/>
    <w:rsid w:val="00167927"/>
    <w:rsid w:val="00170639"/>
    <w:rsid w:val="0017133C"/>
    <w:rsid w:val="0017203B"/>
    <w:rsid w:val="001722AB"/>
    <w:rsid w:val="001728F2"/>
    <w:rsid w:val="00172A85"/>
    <w:rsid w:val="00172B47"/>
    <w:rsid w:val="00173CF2"/>
    <w:rsid w:val="001749BD"/>
    <w:rsid w:val="001758C0"/>
    <w:rsid w:val="00175AC1"/>
    <w:rsid w:val="00175B72"/>
    <w:rsid w:val="00175F3F"/>
    <w:rsid w:val="00176B13"/>
    <w:rsid w:val="001771C7"/>
    <w:rsid w:val="00177A01"/>
    <w:rsid w:val="00177F2D"/>
    <w:rsid w:val="001803CA"/>
    <w:rsid w:val="00180540"/>
    <w:rsid w:val="00180C31"/>
    <w:rsid w:val="001854F3"/>
    <w:rsid w:val="00185964"/>
    <w:rsid w:val="0018762A"/>
    <w:rsid w:val="00187879"/>
    <w:rsid w:val="00187E35"/>
    <w:rsid w:val="00190599"/>
    <w:rsid w:val="00190C02"/>
    <w:rsid w:val="00191119"/>
    <w:rsid w:val="0019172E"/>
    <w:rsid w:val="001926AB"/>
    <w:rsid w:val="001932EF"/>
    <w:rsid w:val="0019437C"/>
    <w:rsid w:val="00195AC5"/>
    <w:rsid w:val="00195E04"/>
    <w:rsid w:val="001966BC"/>
    <w:rsid w:val="001971D9"/>
    <w:rsid w:val="00197243"/>
    <w:rsid w:val="001A05F0"/>
    <w:rsid w:val="001A0E1E"/>
    <w:rsid w:val="001A11AC"/>
    <w:rsid w:val="001A1207"/>
    <w:rsid w:val="001A15E7"/>
    <w:rsid w:val="001A1A57"/>
    <w:rsid w:val="001A28D6"/>
    <w:rsid w:val="001A2970"/>
    <w:rsid w:val="001A2B8E"/>
    <w:rsid w:val="001A4299"/>
    <w:rsid w:val="001A4308"/>
    <w:rsid w:val="001A462B"/>
    <w:rsid w:val="001A4965"/>
    <w:rsid w:val="001A5BFC"/>
    <w:rsid w:val="001A6A26"/>
    <w:rsid w:val="001A6AA5"/>
    <w:rsid w:val="001A75A1"/>
    <w:rsid w:val="001A79EE"/>
    <w:rsid w:val="001A7A6F"/>
    <w:rsid w:val="001A7FB1"/>
    <w:rsid w:val="001B0F7B"/>
    <w:rsid w:val="001B1916"/>
    <w:rsid w:val="001B2633"/>
    <w:rsid w:val="001B26C8"/>
    <w:rsid w:val="001B36FE"/>
    <w:rsid w:val="001B4298"/>
    <w:rsid w:val="001B5553"/>
    <w:rsid w:val="001B5B86"/>
    <w:rsid w:val="001B5CED"/>
    <w:rsid w:val="001B6033"/>
    <w:rsid w:val="001B7E02"/>
    <w:rsid w:val="001C05D4"/>
    <w:rsid w:val="001C062C"/>
    <w:rsid w:val="001C12A6"/>
    <w:rsid w:val="001C1A4C"/>
    <w:rsid w:val="001C1F42"/>
    <w:rsid w:val="001C2330"/>
    <w:rsid w:val="001C3C20"/>
    <w:rsid w:val="001C49B7"/>
    <w:rsid w:val="001C4A8B"/>
    <w:rsid w:val="001C4C49"/>
    <w:rsid w:val="001C5831"/>
    <w:rsid w:val="001C60E2"/>
    <w:rsid w:val="001C7176"/>
    <w:rsid w:val="001D18B5"/>
    <w:rsid w:val="001D31F3"/>
    <w:rsid w:val="001D34A3"/>
    <w:rsid w:val="001D49D1"/>
    <w:rsid w:val="001D5F88"/>
    <w:rsid w:val="001D601E"/>
    <w:rsid w:val="001D6E01"/>
    <w:rsid w:val="001D7307"/>
    <w:rsid w:val="001D753E"/>
    <w:rsid w:val="001D7624"/>
    <w:rsid w:val="001D7874"/>
    <w:rsid w:val="001E02E9"/>
    <w:rsid w:val="001E1668"/>
    <w:rsid w:val="001E22D9"/>
    <w:rsid w:val="001E2CFF"/>
    <w:rsid w:val="001E2DCE"/>
    <w:rsid w:val="001E3278"/>
    <w:rsid w:val="001E330B"/>
    <w:rsid w:val="001E36CA"/>
    <w:rsid w:val="001E3DE7"/>
    <w:rsid w:val="001E4681"/>
    <w:rsid w:val="001E5AB0"/>
    <w:rsid w:val="001E601B"/>
    <w:rsid w:val="001E604B"/>
    <w:rsid w:val="001E6F52"/>
    <w:rsid w:val="001E7773"/>
    <w:rsid w:val="001F5DBD"/>
    <w:rsid w:val="001F6075"/>
    <w:rsid w:val="001F65AF"/>
    <w:rsid w:val="001F66AA"/>
    <w:rsid w:val="001F7339"/>
    <w:rsid w:val="001F77CE"/>
    <w:rsid w:val="001F7B3F"/>
    <w:rsid w:val="00201593"/>
    <w:rsid w:val="0020177B"/>
    <w:rsid w:val="00202B1C"/>
    <w:rsid w:val="00203B1C"/>
    <w:rsid w:val="00203CC5"/>
    <w:rsid w:val="002042F5"/>
    <w:rsid w:val="002049FE"/>
    <w:rsid w:val="00205106"/>
    <w:rsid w:val="002051EE"/>
    <w:rsid w:val="002056CF"/>
    <w:rsid w:val="00205DF7"/>
    <w:rsid w:val="00205EF5"/>
    <w:rsid w:val="0020654F"/>
    <w:rsid w:val="00211388"/>
    <w:rsid w:val="00212BCC"/>
    <w:rsid w:val="0021441B"/>
    <w:rsid w:val="002147AE"/>
    <w:rsid w:val="00214B32"/>
    <w:rsid w:val="002157C8"/>
    <w:rsid w:val="00217A07"/>
    <w:rsid w:val="0022011B"/>
    <w:rsid w:val="00221F33"/>
    <w:rsid w:val="00222268"/>
    <w:rsid w:val="0022282A"/>
    <w:rsid w:val="0022389C"/>
    <w:rsid w:val="0022462B"/>
    <w:rsid w:val="00225283"/>
    <w:rsid w:val="002257DE"/>
    <w:rsid w:val="00226A0E"/>
    <w:rsid w:val="00226D18"/>
    <w:rsid w:val="00227781"/>
    <w:rsid w:val="002301C2"/>
    <w:rsid w:val="00230B8C"/>
    <w:rsid w:val="002312A8"/>
    <w:rsid w:val="00232208"/>
    <w:rsid w:val="00232A28"/>
    <w:rsid w:val="00233973"/>
    <w:rsid w:val="00233B40"/>
    <w:rsid w:val="002342A2"/>
    <w:rsid w:val="002352BD"/>
    <w:rsid w:val="00235923"/>
    <w:rsid w:val="00235A58"/>
    <w:rsid w:val="00235D2A"/>
    <w:rsid w:val="0023691C"/>
    <w:rsid w:val="00236F66"/>
    <w:rsid w:val="00237E6E"/>
    <w:rsid w:val="00240B67"/>
    <w:rsid w:val="00240ECE"/>
    <w:rsid w:val="0024281E"/>
    <w:rsid w:val="00242A60"/>
    <w:rsid w:val="00243941"/>
    <w:rsid w:val="00243AC3"/>
    <w:rsid w:val="00243DCA"/>
    <w:rsid w:val="00246305"/>
    <w:rsid w:val="00250625"/>
    <w:rsid w:val="0025071E"/>
    <w:rsid w:val="00252E64"/>
    <w:rsid w:val="00253375"/>
    <w:rsid w:val="002540E2"/>
    <w:rsid w:val="0025457B"/>
    <w:rsid w:val="002550EB"/>
    <w:rsid w:val="002554CD"/>
    <w:rsid w:val="00255D42"/>
    <w:rsid w:val="00256146"/>
    <w:rsid w:val="00257250"/>
    <w:rsid w:val="00260980"/>
    <w:rsid w:val="00260C04"/>
    <w:rsid w:val="00261707"/>
    <w:rsid w:val="0026207B"/>
    <w:rsid w:val="00263401"/>
    <w:rsid w:val="0026349E"/>
    <w:rsid w:val="00265B4A"/>
    <w:rsid w:val="00266732"/>
    <w:rsid w:val="00267692"/>
    <w:rsid w:val="00267B6E"/>
    <w:rsid w:val="00271DE7"/>
    <w:rsid w:val="00272B2A"/>
    <w:rsid w:val="00273001"/>
    <w:rsid w:val="00277AFF"/>
    <w:rsid w:val="002807AF"/>
    <w:rsid w:val="002808BF"/>
    <w:rsid w:val="00280A95"/>
    <w:rsid w:val="00282446"/>
    <w:rsid w:val="002827D3"/>
    <w:rsid w:val="0028296D"/>
    <w:rsid w:val="00283E2D"/>
    <w:rsid w:val="00284484"/>
    <w:rsid w:val="002850E9"/>
    <w:rsid w:val="002855C0"/>
    <w:rsid w:val="00285F0D"/>
    <w:rsid w:val="00290B66"/>
    <w:rsid w:val="00290E31"/>
    <w:rsid w:val="00291763"/>
    <w:rsid w:val="00291893"/>
    <w:rsid w:val="00291D80"/>
    <w:rsid w:val="0029332F"/>
    <w:rsid w:val="00293B83"/>
    <w:rsid w:val="00293C51"/>
    <w:rsid w:val="002947FB"/>
    <w:rsid w:val="00294941"/>
    <w:rsid w:val="00295A47"/>
    <w:rsid w:val="00296407"/>
    <w:rsid w:val="00296592"/>
    <w:rsid w:val="00296B15"/>
    <w:rsid w:val="00297591"/>
    <w:rsid w:val="00297A6A"/>
    <w:rsid w:val="00297ECD"/>
    <w:rsid w:val="002A057C"/>
    <w:rsid w:val="002A0F2C"/>
    <w:rsid w:val="002A1787"/>
    <w:rsid w:val="002A2074"/>
    <w:rsid w:val="002A2382"/>
    <w:rsid w:val="002A26CC"/>
    <w:rsid w:val="002A33EB"/>
    <w:rsid w:val="002A3725"/>
    <w:rsid w:val="002A3C6D"/>
    <w:rsid w:val="002A5CC6"/>
    <w:rsid w:val="002A63C4"/>
    <w:rsid w:val="002A6A32"/>
    <w:rsid w:val="002A7808"/>
    <w:rsid w:val="002A78AD"/>
    <w:rsid w:val="002A7AFA"/>
    <w:rsid w:val="002B08DA"/>
    <w:rsid w:val="002B3810"/>
    <w:rsid w:val="002B4294"/>
    <w:rsid w:val="002C0670"/>
    <w:rsid w:val="002C299C"/>
    <w:rsid w:val="002C2F57"/>
    <w:rsid w:val="002C35FC"/>
    <w:rsid w:val="002C3B1F"/>
    <w:rsid w:val="002C3DA1"/>
    <w:rsid w:val="002C4491"/>
    <w:rsid w:val="002C46F9"/>
    <w:rsid w:val="002C4712"/>
    <w:rsid w:val="002C509B"/>
    <w:rsid w:val="002C514C"/>
    <w:rsid w:val="002C53E2"/>
    <w:rsid w:val="002D0E10"/>
    <w:rsid w:val="002D12E6"/>
    <w:rsid w:val="002D34C6"/>
    <w:rsid w:val="002D58F0"/>
    <w:rsid w:val="002D5A71"/>
    <w:rsid w:val="002D66B6"/>
    <w:rsid w:val="002D6C94"/>
    <w:rsid w:val="002D6DD0"/>
    <w:rsid w:val="002E03FF"/>
    <w:rsid w:val="002E1DC4"/>
    <w:rsid w:val="002E1DE3"/>
    <w:rsid w:val="002E1E9A"/>
    <w:rsid w:val="002E21BE"/>
    <w:rsid w:val="002E2F81"/>
    <w:rsid w:val="002E2FF4"/>
    <w:rsid w:val="002E354A"/>
    <w:rsid w:val="002E70FC"/>
    <w:rsid w:val="002E7C56"/>
    <w:rsid w:val="002E7ED9"/>
    <w:rsid w:val="002F1CBD"/>
    <w:rsid w:val="002F2762"/>
    <w:rsid w:val="002F2D0C"/>
    <w:rsid w:val="002F47BE"/>
    <w:rsid w:val="002F490B"/>
    <w:rsid w:val="002F5523"/>
    <w:rsid w:val="002F584B"/>
    <w:rsid w:val="002F67BE"/>
    <w:rsid w:val="002F67C1"/>
    <w:rsid w:val="002F756C"/>
    <w:rsid w:val="003002AD"/>
    <w:rsid w:val="003004E2"/>
    <w:rsid w:val="00300AD7"/>
    <w:rsid w:val="0030170A"/>
    <w:rsid w:val="00301D21"/>
    <w:rsid w:val="00302B62"/>
    <w:rsid w:val="00303E63"/>
    <w:rsid w:val="00304C97"/>
    <w:rsid w:val="00305801"/>
    <w:rsid w:val="00305ADA"/>
    <w:rsid w:val="00307373"/>
    <w:rsid w:val="00307EE2"/>
    <w:rsid w:val="00310CA7"/>
    <w:rsid w:val="00311024"/>
    <w:rsid w:val="00311940"/>
    <w:rsid w:val="003121B1"/>
    <w:rsid w:val="00313503"/>
    <w:rsid w:val="003137EC"/>
    <w:rsid w:val="00313B88"/>
    <w:rsid w:val="00313D34"/>
    <w:rsid w:val="003142D3"/>
    <w:rsid w:val="00315FCB"/>
    <w:rsid w:val="00316669"/>
    <w:rsid w:val="00316A7C"/>
    <w:rsid w:val="00316B95"/>
    <w:rsid w:val="003179F3"/>
    <w:rsid w:val="00317ADC"/>
    <w:rsid w:val="00317BEE"/>
    <w:rsid w:val="00320197"/>
    <w:rsid w:val="003202D0"/>
    <w:rsid w:val="00320578"/>
    <w:rsid w:val="0032163A"/>
    <w:rsid w:val="00321721"/>
    <w:rsid w:val="00321E7B"/>
    <w:rsid w:val="00322857"/>
    <w:rsid w:val="0032342E"/>
    <w:rsid w:val="00325599"/>
    <w:rsid w:val="00325FA4"/>
    <w:rsid w:val="00327F10"/>
    <w:rsid w:val="003300EE"/>
    <w:rsid w:val="00330741"/>
    <w:rsid w:val="00330F8B"/>
    <w:rsid w:val="0033216A"/>
    <w:rsid w:val="00332739"/>
    <w:rsid w:val="00333040"/>
    <w:rsid w:val="0033365B"/>
    <w:rsid w:val="00333D0D"/>
    <w:rsid w:val="003343C3"/>
    <w:rsid w:val="00334F0F"/>
    <w:rsid w:val="00335D62"/>
    <w:rsid w:val="003364FE"/>
    <w:rsid w:val="00336842"/>
    <w:rsid w:val="0033729C"/>
    <w:rsid w:val="003374F5"/>
    <w:rsid w:val="00337E91"/>
    <w:rsid w:val="003418FD"/>
    <w:rsid w:val="003419E1"/>
    <w:rsid w:val="00342EAC"/>
    <w:rsid w:val="003434C1"/>
    <w:rsid w:val="003437FC"/>
    <w:rsid w:val="0034415B"/>
    <w:rsid w:val="0034478E"/>
    <w:rsid w:val="0034576F"/>
    <w:rsid w:val="00345D16"/>
    <w:rsid w:val="00347614"/>
    <w:rsid w:val="00350F9E"/>
    <w:rsid w:val="00351DC6"/>
    <w:rsid w:val="00351E32"/>
    <w:rsid w:val="0035335B"/>
    <w:rsid w:val="00353FA3"/>
    <w:rsid w:val="00354AD5"/>
    <w:rsid w:val="00354D69"/>
    <w:rsid w:val="00355856"/>
    <w:rsid w:val="00356303"/>
    <w:rsid w:val="00357612"/>
    <w:rsid w:val="003579EA"/>
    <w:rsid w:val="00360256"/>
    <w:rsid w:val="003609AA"/>
    <w:rsid w:val="003610AA"/>
    <w:rsid w:val="0036350E"/>
    <w:rsid w:val="0036356D"/>
    <w:rsid w:val="00364E89"/>
    <w:rsid w:val="00365064"/>
    <w:rsid w:val="0036514C"/>
    <w:rsid w:val="0036630F"/>
    <w:rsid w:val="003663E0"/>
    <w:rsid w:val="00370069"/>
    <w:rsid w:val="0037083F"/>
    <w:rsid w:val="00370868"/>
    <w:rsid w:val="003723CB"/>
    <w:rsid w:val="0037476A"/>
    <w:rsid w:val="00375096"/>
    <w:rsid w:val="00376365"/>
    <w:rsid w:val="0037655D"/>
    <w:rsid w:val="0037698D"/>
    <w:rsid w:val="003769FF"/>
    <w:rsid w:val="00376AAB"/>
    <w:rsid w:val="00376ECC"/>
    <w:rsid w:val="00377EFC"/>
    <w:rsid w:val="00382219"/>
    <w:rsid w:val="0038384B"/>
    <w:rsid w:val="00385A8F"/>
    <w:rsid w:val="0038687B"/>
    <w:rsid w:val="003877C5"/>
    <w:rsid w:val="0039132C"/>
    <w:rsid w:val="00392EC5"/>
    <w:rsid w:val="00393CD9"/>
    <w:rsid w:val="003940CB"/>
    <w:rsid w:val="0039456B"/>
    <w:rsid w:val="00395AB7"/>
    <w:rsid w:val="00395D4A"/>
    <w:rsid w:val="00396DF8"/>
    <w:rsid w:val="003A1014"/>
    <w:rsid w:val="003A186C"/>
    <w:rsid w:val="003A1A43"/>
    <w:rsid w:val="003A1C51"/>
    <w:rsid w:val="003A281A"/>
    <w:rsid w:val="003A330E"/>
    <w:rsid w:val="003A3F80"/>
    <w:rsid w:val="003A40D9"/>
    <w:rsid w:val="003A66E7"/>
    <w:rsid w:val="003A69DC"/>
    <w:rsid w:val="003A7141"/>
    <w:rsid w:val="003A7AC6"/>
    <w:rsid w:val="003B0AA2"/>
    <w:rsid w:val="003B1044"/>
    <w:rsid w:val="003B2A0D"/>
    <w:rsid w:val="003B2D6D"/>
    <w:rsid w:val="003B5C7F"/>
    <w:rsid w:val="003B5EAF"/>
    <w:rsid w:val="003B611E"/>
    <w:rsid w:val="003B620F"/>
    <w:rsid w:val="003B62E9"/>
    <w:rsid w:val="003B674D"/>
    <w:rsid w:val="003C0E33"/>
    <w:rsid w:val="003C0F4F"/>
    <w:rsid w:val="003C2173"/>
    <w:rsid w:val="003C2310"/>
    <w:rsid w:val="003C28CF"/>
    <w:rsid w:val="003C2BE1"/>
    <w:rsid w:val="003C3242"/>
    <w:rsid w:val="003C3D46"/>
    <w:rsid w:val="003C3F9E"/>
    <w:rsid w:val="003C4B53"/>
    <w:rsid w:val="003C5E7A"/>
    <w:rsid w:val="003C7FDC"/>
    <w:rsid w:val="003D0BA5"/>
    <w:rsid w:val="003D0EE2"/>
    <w:rsid w:val="003D0F0C"/>
    <w:rsid w:val="003D1087"/>
    <w:rsid w:val="003D13B6"/>
    <w:rsid w:val="003D148E"/>
    <w:rsid w:val="003D1F02"/>
    <w:rsid w:val="003D38F5"/>
    <w:rsid w:val="003D3CBD"/>
    <w:rsid w:val="003D3FE4"/>
    <w:rsid w:val="003D463E"/>
    <w:rsid w:val="003D6DEC"/>
    <w:rsid w:val="003D7F1D"/>
    <w:rsid w:val="003E0841"/>
    <w:rsid w:val="003E11B6"/>
    <w:rsid w:val="003E44DE"/>
    <w:rsid w:val="003E603F"/>
    <w:rsid w:val="003E6EC2"/>
    <w:rsid w:val="003E7E9D"/>
    <w:rsid w:val="003F042A"/>
    <w:rsid w:val="003F079F"/>
    <w:rsid w:val="003F0B80"/>
    <w:rsid w:val="003F19EF"/>
    <w:rsid w:val="003F247D"/>
    <w:rsid w:val="003F2814"/>
    <w:rsid w:val="003F28A0"/>
    <w:rsid w:val="003F2A34"/>
    <w:rsid w:val="003F426B"/>
    <w:rsid w:val="003F4351"/>
    <w:rsid w:val="003F4F07"/>
    <w:rsid w:val="003F625E"/>
    <w:rsid w:val="003F6B4D"/>
    <w:rsid w:val="003F6BFD"/>
    <w:rsid w:val="003F6F07"/>
    <w:rsid w:val="003F729D"/>
    <w:rsid w:val="004005CC"/>
    <w:rsid w:val="00400619"/>
    <w:rsid w:val="00400E11"/>
    <w:rsid w:val="0040102C"/>
    <w:rsid w:val="00401418"/>
    <w:rsid w:val="004019F3"/>
    <w:rsid w:val="00401A09"/>
    <w:rsid w:val="00402CBC"/>
    <w:rsid w:val="00403553"/>
    <w:rsid w:val="004059AE"/>
    <w:rsid w:val="0040736C"/>
    <w:rsid w:val="00410014"/>
    <w:rsid w:val="004105EF"/>
    <w:rsid w:val="0041170E"/>
    <w:rsid w:val="00411CD8"/>
    <w:rsid w:val="00411D9E"/>
    <w:rsid w:val="00411F52"/>
    <w:rsid w:val="00412A26"/>
    <w:rsid w:val="00412BB3"/>
    <w:rsid w:val="00412D51"/>
    <w:rsid w:val="004134C9"/>
    <w:rsid w:val="00414AF5"/>
    <w:rsid w:val="00415C05"/>
    <w:rsid w:val="00415CC1"/>
    <w:rsid w:val="00417362"/>
    <w:rsid w:val="0042064C"/>
    <w:rsid w:val="00420732"/>
    <w:rsid w:val="00423BB9"/>
    <w:rsid w:val="00424E18"/>
    <w:rsid w:val="00425523"/>
    <w:rsid w:val="00425707"/>
    <w:rsid w:val="00425AB3"/>
    <w:rsid w:val="00426860"/>
    <w:rsid w:val="00430226"/>
    <w:rsid w:val="00430FF0"/>
    <w:rsid w:val="00432B9B"/>
    <w:rsid w:val="00433035"/>
    <w:rsid w:val="004333F0"/>
    <w:rsid w:val="00435132"/>
    <w:rsid w:val="004369F3"/>
    <w:rsid w:val="00437992"/>
    <w:rsid w:val="004411BB"/>
    <w:rsid w:val="004413ED"/>
    <w:rsid w:val="00441793"/>
    <w:rsid w:val="00441F51"/>
    <w:rsid w:val="0044250D"/>
    <w:rsid w:val="004431B4"/>
    <w:rsid w:val="00443C31"/>
    <w:rsid w:val="00443E56"/>
    <w:rsid w:val="00444155"/>
    <w:rsid w:val="004446E6"/>
    <w:rsid w:val="0044584C"/>
    <w:rsid w:val="00446361"/>
    <w:rsid w:val="00446AD3"/>
    <w:rsid w:val="00447EEE"/>
    <w:rsid w:val="00450679"/>
    <w:rsid w:val="004515F8"/>
    <w:rsid w:val="00451C70"/>
    <w:rsid w:val="00451E31"/>
    <w:rsid w:val="00452131"/>
    <w:rsid w:val="00452C4B"/>
    <w:rsid w:val="0045412D"/>
    <w:rsid w:val="00454986"/>
    <w:rsid w:val="00454AA9"/>
    <w:rsid w:val="004564D7"/>
    <w:rsid w:val="004570AF"/>
    <w:rsid w:val="0045721D"/>
    <w:rsid w:val="004577AD"/>
    <w:rsid w:val="00461645"/>
    <w:rsid w:val="004619FF"/>
    <w:rsid w:val="00461F0B"/>
    <w:rsid w:val="00462EB7"/>
    <w:rsid w:val="0046329C"/>
    <w:rsid w:val="00464106"/>
    <w:rsid w:val="004644EC"/>
    <w:rsid w:val="004645DF"/>
    <w:rsid w:val="00464D5E"/>
    <w:rsid w:val="00464E17"/>
    <w:rsid w:val="0046564F"/>
    <w:rsid w:val="00465994"/>
    <w:rsid w:val="004663CF"/>
    <w:rsid w:val="00471521"/>
    <w:rsid w:val="0047214C"/>
    <w:rsid w:val="004728E7"/>
    <w:rsid w:val="00472D4E"/>
    <w:rsid w:val="004757A2"/>
    <w:rsid w:val="00476ABA"/>
    <w:rsid w:val="0047716A"/>
    <w:rsid w:val="004777E0"/>
    <w:rsid w:val="0048035B"/>
    <w:rsid w:val="00480424"/>
    <w:rsid w:val="0048048F"/>
    <w:rsid w:val="004808A8"/>
    <w:rsid w:val="00480FC9"/>
    <w:rsid w:val="00482410"/>
    <w:rsid w:val="004840C8"/>
    <w:rsid w:val="00484724"/>
    <w:rsid w:val="00484841"/>
    <w:rsid w:val="00484C49"/>
    <w:rsid w:val="00484FA6"/>
    <w:rsid w:val="00485AFF"/>
    <w:rsid w:val="00485B7B"/>
    <w:rsid w:val="00485BDF"/>
    <w:rsid w:val="00485D8A"/>
    <w:rsid w:val="004860A3"/>
    <w:rsid w:val="0049011D"/>
    <w:rsid w:val="004902B1"/>
    <w:rsid w:val="00491ABE"/>
    <w:rsid w:val="00491ED5"/>
    <w:rsid w:val="00494175"/>
    <w:rsid w:val="0049490B"/>
    <w:rsid w:val="00495AD4"/>
    <w:rsid w:val="0049691F"/>
    <w:rsid w:val="00496FC5"/>
    <w:rsid w:val="0049756C"/>
    <w:rsid w:val="004978BB"/>
    <w:rsid w:val="004A03C0"/>
    <w:rsid w:val="004A03E2"/>
    <w:rsid w:val="004A0E14"/>
    <w:rsid w:val="004A0F37"/>
    <w:rsid w:val="004A1363"/>
    <w:rsid w:val="004A224A"/>
    <w:rsid w:val="004A2E03"/>
    <w:rsid w:val="004A39DF"/>
    <w:rsid w:val="004A4743"/>
    <w:rsid w:val="004A4A1E"/>
    <w:rsid w:val="004A4B34"/>
    <w:rsid w:val="004A5087"/>
    <w:rsid w:val="004A6933"/>
    <w:rsid w:val="004A6F84"/>
    <w:rsid w:val="004A72C0"/>
    <w:rsid w:val="004A7430"/>
    <w:rsid w:val="004A7D19"/>
    <w:rsid w:val="004B1D03"/>
    <w:rsid w:val="004B2150"/>
    <w:rsid w:val="004B2B5C"/>
    <w:rsid w:val="004B2D89"/>
    <w:rsid w:val="004B3FE8"/>
    <w:rsid w:val="004B4329"/>
    <w:rsid w:val="004B4427"/>
    <w:rsid w:val="004B5819"/>
    <w:rsid w:val="004B5AE2"/>
    <w:rsid w:val="004B5DC7"/>
    <w:rsid w:val="004B7114"/>
    <w:rsid w:val="004C03F6"/>
    <w:rsid w:val="004C03F7"/>
    <w:rsid w:val="004C049F"/>
    <w:rsid w:val="004C052C"/>
    <w:rsid w:val="004C145E"/>
    <w:rsid w:val="004C44B4"/>
    <w:rsid w:val="004C4629"/>
    <w:rsid w:val="004C4B03"/>
    <w:rsid w:val="004C6679"/>
    <w:rsid w:val="004C69FB"/>
    <w:rsid w:val="004C6F63"/>
    <w:rsid w:val="004C7113"/>
    <w:rsid w:val="004C7829"/>
    <w:rsid w:val="004D05AA"/>
    <w:rsid w:val="004D2417"/>
    <w:rsid w:val="004D2488"/>
    <w:rsid w:val="004D28D0"/>
    <w:rsid w:val="004D396E"/>
    <w:rsid w:val="004D3C4F"/>
    <w:rsid w:val="004D4995"/>
    <w:rsid w:val="004D513B"/>
    <w:rsid w:val="004D55EA"/>
    <w:rsid w:val="004D57BC"/>
    <w:rsid w:val="004D5850"/>
    <w:rsid w:val="004D5B7E"/>
    <w:rsid w:val="004D688C"/>
    <w:rsid w:val="004D7913"/>
    <w:rsid w:val="004D7EF1"/>
    <w:rsid w:val="004E0641"/>
    <w:rsid w:val="004E0860"/>
    <w:rsid w:val="004E11C5"/>
    <w:rsid w:val="004E25EF"/>
    <w:rsid w:val="004E4726"/>
    <w:rsid w:val="004E5B4F"/>
    <w:rsid w:val="004E6EE3"/>
    <w:rsid w:val="004E75EE"/>
    <w:rsid w:val="004E7E24"/>
    <w:rsid w:val="004F012A"/>
    <w:rsid w:val="004F081A"/>
    <w:rsid w:val="004F0ADB"/>
    <w:rsid w:val="004F11A5"/>
    <w:rsid w:val="004F1E65"/>
    <w:rsid w:val="004F42C9"/>
    <w:rsid w:val="004F4FB4"/>
    <w:rsid w:val="004F5092"/>
    <w:rsid w:val="004F55C4"/>
    <w:rsid w:val="004F5A42"/>
    <w:rsid w:val="004F5A9C"/>
    <w:rsid w:val="004F6C79"/>
    <w:rsid w:val="005000E2"/>
    <w:rsid w:val="00500393"/>
    <w:rsid w:val="00500E44"/>
    <w:rsid w:val="00500EC1"/>
    <w:rsid w:val="00502ABB"/>
    <w:rsid w:val="00502E63"/>
    <w:rsid w:val="00503AE9"/>
    <w:rsid w:val="00506798"/>
    <w:rsid w:val="00506E80"/>
    <w:rsid w:val="005109D4"/>
    <w:rsid w:val="0051114C"/>
    <w:rsid w:val="005115E5"/>
    <w:rsid w:val="0051278D"/>
    <w:rsid w:val="00512FA0"/>
    <w:rsid w:val="00514E0E"/>
    <w:rsid w:val="005160FD"/>
    <w:rsid w:val="00517B86"/>
    <w:rsid w:val="00517EA9"/>
    <w:rsid w:val="00520436"/>
    <w:rsid w:val="005205B8"/>
    <w:rsid w:val="00520BF6"/>
    <w:rsid w:val="00520DCE"/>
    <w:rsid w:val="005214DF"/>
    <w:rsid w:val="00521684"/>
    <w:rsid w:val="00521C8A"/>
    <w:rsid w:val="00521DBF"/>
    <w:rsid w:val="00523870"/>
    <w:rsid w:val="0052527E"/>
    <w:rsid w:val="00525B60"/>
    <w:rsid w:val="005261B6"/>
    <w:rsid w:val="00526B90"/>
    <w:rsid w:val="00527866"/>
    <w:rsid w:val="00531F0B"/>
    <w:rsid w:val="00531F4C"/>
    <w:rsid w:val="00532D54"/>
    <w:rsid w:val="0053306B"/>
    <w:rsid w:val="005334F3"/>
    <w:rsid w:val="00533C41"/>
    <w:rsid w:val="00535466"/>
    <w:rsid w:val="00535B92"/>
    <w:rsid w:val="00536134"/>
    <w:rsid w:val="00537825"/>
    <w:rsid w:val="00537D78"/>
    <w:rsid w:val="005400C7"/>
    <w:rsid w:val="005405E1"/>
    <w:rsid w:val="00540708"/>
    <w:rsid w:val="005420F5"/>
    <w:rsid w:val="0054266F"/>
    <w:rsid w:val="00544DBF"/>
    <w:rsid w:val="005455A7"/>
    <w:rsid w:val="00545959"/>
    <w:rsid w:val="00545D09"/>
    <w:rsid w:val="00547DCC"/>
    <w:rsid w:val="00547FF7"/>
    <w:rsid w:val="005503A7"/>
    <w:rsid w:val="00551270"/>
    <w:rsid w:val="005524E6"/>
    <w:rsid w:val="00552EAB"/>
    <w:rsid w:val="00553665"/>
    <w:rsid w:val="00554827"/>
    <w:rsid w:val="0055594F"/>
    <w:rsid w:val="00556091"/>
    <w:rsid w:val="00556156"/>
    <w:rsid w:val="00556261"/>
    <w:rsid w:val="00557212"/>
    <w:rsid w:val="0055771E"/>
    <w:rsid w:val="0055780D"/>
    <w:rsid w:val="0056025A"/>
    <w:rsid w:val="00560F8A"/>
    <w:rsid w:val="00561DFD"/>
    <w:rsid w:val="00562027"/>
    <w:rsid w:val="00563E5D"/>
    <w:rsid w:val="00564011"/>
    <w:rsid w:val="00564956"/>
    <w:rsid w:val="00564F70"/>
    <w:rsid w:val="00566E04"/>
    <w:rsid w:val="0057244D"/>
    <w:rsid w:val="005731FC"/>
    <w:rsid w:val="00575072"/>
    <w:rsid w:val="00575C33"/>
    <w:rsid w:val="0057632E"/>
    <w:rsid w:val="0058157F"/>
    <w:rsid w:val="005816E8"/>
    <w:rsid w:val="005834F1"/>
    <w:rsid w:val="005836EA"/>
    <w:rsid w:val="00584910"/>
    <w:rsid w:val="005850D1"/>
    <w:rsid w:val="00585885"/>
    <w:rsid w:val="00585C2D"/>
    <w:rsid w:val="00587115"/>
    <w:rsid w:val="00590566"/>
    <w:rsid w:val="00590F91"/>
    <w:rsid w:val="00591603"/>
    <w:rsid w:val="005930AD"/>
    <w:rsid w:val="00593779"/>
    <w:rsid w:val="00594187"/>
    <w:rsid w:val="00594589"/>
    <w:rsid w:val="00595629"/>
    <w:rsid w:val="005961EA"/>
    <w:rsid w:val="00596EBD"/>
    <w:rsid w:val="00597DEE"/>
    <w:rsid w:val="005A057C"/>
    <w:rsid w:val="005A07BE"/>
    <w:rsid w:val="005A11ED"/>
    <w:rsid w:val="005A16DC"/>
    <w:rsid w:val="005A1B9C"/>
    <w:rsid w:val="005A3179"/>
    <w:rsid w:val="005A531F"/>
    <w:rsid w:val="005A54D3"/>
    <w:rsid w:val="005A5874"/>
    <w:rsid w:val="005A5E22"/>
    <w:rsid w:val="005A60C4"/>
    <w:rsid w:val="005A79C1"/>
    <w:rsid w:val="005B0BF4"/>
    <w:rsid w:val="005B0EAE"/>
    <w:rsid w:val="005B0F54"/>
    <w:rsid w:val="005B1048"/>
    <w:rsid w:val="005B1707"/>
    <w:rsid w:val="005B2AE9"/>
    <w:rsid w:val="005B4189"/>
    <w:rsid w:val="005B5D78"/>
    <w:rsid w:val="005B5F5D"/>
    <w:rsid w:val="005B6653"/>
    <w:rsid w:val="005C065A"/>
    <w:rsid w:val="005C1208"/>
    <w:rsid w:val="005C1919"/>
    <w:rsid w:val="005C1F5A"/>
    <w:rsid w:val="005C23D5"/>
    <w:rsid w:val="005C2D70"/>
    <w:rsid w:val="005C3081"/>
    <w:rsid w:val="005C3358"/>
    <w:rsid w:val="005C40E6"/>
    <w:rsid w:val="005C4EC4"/>
    <w:rsid w:val="005C60F6"/>
    <w:rsid w:val="005C7413"/>
    <w:rsid w:val="005C7FD5"/>
    <w:rsid w:val="005D0B16"/>
    <w:rsid w:val="005D1849"/>
    <w:rsid w:val="005D3F31"/>
    <w:rsid w:val="005D629B"/>
    <w:rsid w:val="005D6AAD"/>
    <w:rsid w:val="005D7378"/>
    <w:rsid w:val="005E12D3"/>
    <w:rsid w:val="005E1877"/>
    <w:rsid w:val="005E1D3D"/>
    <w:rsid w:val="005E23FB"/>
    <w:rsid w:val="005E2CD0"/>
    <w:rsid w:val="005E40E3"/>
    <w:rsid w:val="005E4EF1"/>
    <w:rsid w:val="005E5EFA"/>
    <w:rsid w:val="005E6E75"/>
    <w:rsid w:val="005E7136"/>
    <w:rsid w:val="005E7358"/>
    <w:rsid w:val="005E7C2B"/>
    <w:rsid w:val="005E7C6E"/>
    <w:rsid w:val="005E7E14"/>
    <w:rsid w:val="005F007A"/>
    <w:rsid w:val="005F00E0"/>
    <w:rsid w:val="005F04EC"/>
    <w:rsid w:val="005F1257"/>
    <w:rsid w:val="005F1499"/>
    <w:rsid w:val="005F1709"/>
    <w:rsid w:val="005F188F"/>
    <w:rsid w:val="005F2263"/>
    <w:rsid w:val="005F2961"/>
    <w:rsid w:val="005F6B28"/>
    <w:rsid w:val="005F6CA3"/>
    <w:rsid w:val="005F7069"/>
    <w:rsid w:val="005F712F"/>
    <w:rsid w:val="005F7714"/>
    <w:rsid w:val="00600621"/>
    <w:rsid w:val="00600C39"/>
    <w:rsid w:val="00600F87"/>
    <w:rsid w:val="00601143"/>
    <w:rsid w:val="00602CB6"/>
    <w:rsid w:val="00602DD5"/>
    <w:rsid w:val="0060303C"/>
    <w:rsid w:val="0060325D"/>
    <w:rsid w:val="006036BF"/>
    <w:rsid w:val="0060395B"/>
    <w:rsid w:val="006058A6"/>
    <w:rsid w:val="00606453"/>
    <w:rsid w:val="006072A5"/>
    <w:rsid w:val="0060799C"/>
    <w:rsid w:val="00611096"/>
    <w:rsid w:val="006110C8"/>
    <w:rsid w:val="00611BC8"/>
    <w:rsid w:val="006122BB"/>
    <w:rsid w:val="006130CA"/>
    <w:rsid w:val="0061400D"/>
    <w:rsid w:val="006156CA"/>
    <w:rsid w:val="006168E9"/>
    <w:rsid w:val="006175D8"/>
    <w:rsid w:val="006201E4"/>
    <w:rsid w:val="00620CD3"/>
    <w:rsid w:val="00622E31"/>
    <w:rsid w:val="00623ABE"/>
    <w:rsid w:val="0062448A"/>
    <w:rsid w:val="006255C5"/>
    <w:rsid w:val="00625855"/>
    <w:rsid w:val="00625E64"/>
    <w:rsid w:val="00626BE8"/>
    <w:rsid w:val="00627EC6"/>
    <w:rsid w:val="0063005B"/>
    <w:rsid w:val="00630075"/>
    <w:rsid w:val="006312E4"/>
    <w:rsid w:val="00631B57"/>
    <w:rsid w:val="00633985"/>
    <w:rsid w:val="00633FDD"/>
    <w:rsid w:val="006341D0"/>
    <w:rsid w:val="0063453E"/>
    <w:rsid w:val="006359FE"/>
    <w:rsid w:val="00636314"/>
    <w:rsid w:val="00636E71"/>
    <w:rsid w:val="00640A08"/>
    <w:rsid w:val="00640CB3"/>
    <w:rsid w:val="00641B3D"/>
    <w:rsid w:val="006421D2"/>
    <w:rsid w:val="0064287D"/>
    <w:rsid w:val="006429AC"/>
    <w:rsid w:val="00643D21"/>
    <w:rsid w:val="00644988"/>
    <w:rsid w:val="006459E9"/>
    <w:rsid w:val="00645C4E"/>
    <w:rsid w:val="00646407"/>
    <w:rsid w:val="0064684E"/>
    <w:rsid w:val="00646B44"/>
    <w:rsid w:val="0064737D"/>
    <w:rsid w:val="00650853"/>
    <w:rsid w:val="00650934"/>
    <w:rsid w:val="00651234"/>
    <w:rsid w:val="006535F3"/>
    <w:rsid w:val="00654B26"/>
    <w:rsid w:val="00655D23"/>
    <w:rsid w:val="00655D47"/>
    <w:rsid w:val="00656422"/>
    <w:rsid w:val="006566C7"/>
    <w:rsid w:val="00657481"/>
    <w:rsid w:val="00657F03"/>
    <w:rsid w:val="00660170"/>
    <w:rsid w:val="0066098E"/>
    <w:rsid w:val="00660B92"/>
    <w:rsid w:val="006612A9"/>
    <w:rsid w:val="0066283A"/>
    <w:rsid w:val="00662F78"/>
    <w:rsid w:val="0066323E"/>
    <w:rsid w:val="00663EAE"/>
    <w:rsid w:val="00666D4D"/>
    <w:rsid w:val="00667B34"/>
    <w:rsid w:val="00670187"/>
    <w:rsid w:val="00670383"/>
    <w:rsid w:val="00670BE0"/>
    <w:rsid w:val="006713B1"/>
    <w:rsid w:val="00671C2A"/>
    <w:rsid w:val="00672EEC"/>
    <w:rsid w:val="00673B99"/>
    <w:rsid w:val="00674309"/>
    <w:rsid w:val="00674601"/>
    <w:rsid w:val="006747A8"/>
    <w:rsid w:val="006761DA"/>
    <w:rsid w:val="006766C5"/>
    <w:rsid w:val="00677631"/>
    <w:rsid w:val="006804DC"/>
    <w:rsid w:val="006805C6"/>
    <w:rsid w:val="00680C53"/>
    <w:rsid w:val="00680E14"/>
    <w:rsid w:val="006813CF"/>
    <w:rsid w:val="00682C88"/>
    <w:rsid w:val="00683177"/>
    <w:rsid w:val="006838A8"/>
    <w:rsid w:val="006838FE"/>
    <w:rsid w:val="006841AD"/>
    <w:rsid w:val="0068762D"/>
    <w:rsid w:val="006900B6"/>
    <w:rsid w:val="006916FB"/>
    <w:rsid w:val="00691AA9"/>
    <w:rsid w:val="00691B91"/>
    <w:rsid w:val="0069442C"/>
    <w:rsid w:val="006947C5"/>
    <w:rsid w:val="00694F4C"/>
    <w:rsid w:val="006954FE"/>
    <w:rsid w:val="006962B7"/>
    <w:rsid w:val="00696A00"/>
    <w:rsid w:val="00696AE1"/>
    <w:rsid w:val="0069753D"/>
    <w:rsid w:val="006978B6"/>
    <w:rsid w:val="006A2215"/>
    <w:rsid w:val="006A2371"/>
    <w:rsid w:val="006A34E3"/>
    <w:rsid w:val="006A3CE7"/>
    <w:rsid w:val="006A448C"/>
    <w:rsid w:val="006A529A"/>
    <w:rsid w:val="006A5CF2"/>
    <w:rsid w:val="006A6B1E"/>
    <w:rsid w:val="006A76C1"/>
    <w:rsid w:val="006B07FE"/>
    <w:rsid w:val="006B0F54"/>
    <w:rsid w:val="006B17D9"/>
    <w:rsid w:val="006B19E3"/>
    <w:rsid w:val="006B26ED"/>
    <w:rsid w:val="006B2A83"/>
    <w:rsid w:val="006B2BBD"/>
    <w:rsid w:val="006B3259"/>
    <w:rsid w:val="006B4442"/>
    <w:rsid w:val="006B491B"/>
    <w:rsid w:val="006B53D4"/>
    <w:rsid w:val="006B6673"/>
    <w:rsid w:val="006B7E95"/>
    <w:rsid w:val="006C0939"/>
    <w:rsid w:val="006C1486"/>
    <w:rsid w:val="006C25E7"/>
    <w:rsid w:val="006C36A1"/>
    <w:rsid w:val="006C4D90"/>
    <w:rsid w:val="006C501F"/>
    <w:rsid w:val="006C62BC"/>
    <w:rsid w:val="006C7440"/>
    <w:rsid w:val="006C7929"/>
    <w:rsid w:val="006D089D"/>
    <w:rsid w:val="006D0EDC"/>
    <w:rsid w:val="006D1322"/>
    <w:rsid w:val="006D2771"/>
    <w:rsid w:val="006D2F23"/>
    <w:rsid w:val="006D39FC"/>
    <w:rsid w:val="006D3A02"/>
    <w:rsid w:val="006D42CD"/>
    <w:rsid w:val="006D5334"/>
    <w:rsid w:val="006D5A86"/>
    <w:rsid w:val="006D5FDA"/>
    <w:rsid w:val="006D6A4A"/>
    <w:rsid w:val="006D7D17"/>
    <w:rsid w:val="006E22B2"/>
    <w:rsid w:val="006E3311"/>
    <w:rsid w:val="006E5A20"/>
    <w:rsid w:val="006E5C01"/>
    <w:rsid w:val="006E620E"/>
    <w:rsid w:val="006E6D1A"/>
    <w:rsid w:val="006E7662"/>
    <w:rsid w:val="006E793E"/>
    <w:rsid w:val="006E7FB1"/>
    <w:rsid w:val="006F0287"/>
    <w:rsid w:val="006F03D4"/>
    <w:rsid w:val="006F0CC6"/>
    <w:rsid w:val="006F1F4A"/>
    <w:rsid w:val="006F2831"/>
    <w:rsid w:val="006F3202"/>
    <w:rsid w:val="006F372F"/>
    <w:rsid w:val="006F3D97"/>
    <w:rsid w:val="006F41DA"/>
    <w:rsid w:val="007002AD"/>
    <w:rsid w:val="00700455"/>
    <w:rsid w:val="0070076D"/>
    <w:rsid w:val="007018B9"/>
    <w:rsid w:val="00702785"/>
    <w:rsid w:val="007038D3"/>
    <w:rsid w:val="00703C79"/>
    <w:rsid w:val="00706B51"/>
    <w:rsid w:val="007078E1"/>
    <w:rsid w:val="00707C58"/>
    <w:rsid w:val="007102FA"/>
    <w:rsid w:val="00711AD7"/>
    <w:rsid w:val="007125F8"/>
    <w:rsid w:val="00712689"/>
    <w:rsid w:val="00713462"/>
    <w:rsid w:val="00713605"/>
    <w:rsid w:val="0071397A"/>
    <w:rsid w:val="00714D54"/>
    <w:rsid w:val="00715FE7"/>
    <w:rsid w:val="00716D07"/>
    <w:rsid w:val="00717A23"/>
    <w:rsid w:val="00720252"/>
    <w:rsid w:val="00720682"/>
    <w:rsid w:val="00721D05"/>
    <w:rsid w:val="00721DFD"/>
    <w:rsid w:val="00722ADA"/>
    <w:rsid w:val="007247F2"/>
    <w:rsid w:val="00724AD1"/>
    <w:rsid w:val="007258A5"/>
    <w:rsid w:val="007258E6"/>
    <w:rsid w:val="0072657A"/>
    <w:rsid w:val="00727167"/>
    <w:rsid w:val="007278D7"/>
    <w:rsid w:val="00732127"/>
    <w:rsid w:val="00732847"/>
    <w:rsid w:val="00733334"/>
    <w:rsid w:val="00733EC6"/>
    <w:rsid w:val="0073411A"/>
    <w:rsid w:val="00734CE2"/>
    <w:rsid w:val="007350FE"/>
    <w:rsid w:val="0073587E"/>
    <w:rsid w:val="00737273"/>
    <w:rsid w:val="007372FE"/>
    <w:rsid w:val="00737993"/>
    <w:rsid w:val="007408CE"/>
    <w:rsid w:val="00740AE9"/>
    <w:rsid w:val="00740BC1"/>
    <w:rsid w:val="00740C0C"/>
    <w:rsid w:val="00741248"/>
    <w:rsid w:val="00741C50"/>
    <w:rsid w:val="007428D3"/>
    <w:rsid w:val="00743FD8"/>
    <w:rsid w:val="0074432F"/>
    <w:rsid w:val="007449A9"/>
    <w:rsid w:val="00744CBE"/>
    <w:rsid w:val="007456ED"/>
    <w:rsid w:val="00745A41"/>
    <w:rsid w:val="00746997"/>
    <w:rsid w:val="007473D4"/>
    <w:rsid w:val="00750069"/>
    <w:rsid w:val="00750570"/>
    <w:rsid w:val="00750CD4"/>
    <w:rsid w:val="00752505"/>
    <w:rsid w:val="00756B78"/>
    <w:rsid w:val="007601E2"/>
    <w:rsid w:val="00762297"/>
    <w:rsid w:val="00762BE4"/>
    <w:rsid w:val="00763185"/>
    <w:rsid w:val="007635E1"/>
    <w:rsid w:val="007641D8"/>
    <w:rsid w:val="0076474D"/>
    <w:rsid w:val="0076584D"/>
    <w:rsid w:val="00765974"/>
    <w:rsid w:val="00766348"/>
    <w:rsid w:val="007669B9"/>
    <w:rsid w:val="00767240"/>
    <w:rsid w:val="00767F61"/>
    <w:rsid w:val="00770017"/>
    <w:rsid w:val="0077005E"/>
    <w:rsid w:val="00771033"/>
    <w:rsid w:val="007710F6"/>
    <w:rsid w:val="0077180D"/>
    <w:rsid w:val="00771831"/>
    <w:rsid w:val="00771A95"/>
    <w:rsid w:val="00771C4C"/>
    <w:rsid w:val="0077236E"/>
    <w:rsid w:val="00773463"/>
    <w:rsid w:val="007734FD"/>
    <w:rsid w:val="00773FFB"/>
    <w:rsid w:val="00774889"/>
    <w:rsid w:val="007749F8"/>
    <w:rsid w:val="00774EDC"/>
    <w:rsid w:val="00775479"/>
    <w:rsid w:val="00775C04"/>
    <w:rsid w:val="00777D58"/>
    <w:rsid w:val="0078064C"/>
    <w:rsid w:val="00780658"/>
    <w:rsid w:val="007806A6"/>
    <w:rsid w:val="00780DE8"/>
    <w:rsid w:val="007814F1"/>
    <w:rsid w:val="00781DAD"/>
    <w:rsid w:val="007829F7"/>
    <w:rsid w:val="00782AE6"/>
    <w:rsid w:val="0078319A"/>
    <w:rsid w:val="007831E0"/>
    <w:rsid w:val="00783281"/>
    <w:rsid w:val="00783BFA"/>
    <w:rsid w:val="0078403B"/>
    <w:rsid w:val="00784335"/>
    <w:rsid w:val="007843D5"/>
    <w:rsid w:val="00784B35"/>
    <w:rsid w:val="007867C7"/>
    <w:rsid w:val="00786C27"/>
    <w:rsid w:val="0078748B"/>
    <w:rsid w:val="00787E6E"/>
    <w:rsid w:val="0079042E"/>
    <w:rsid w:val="007909E9"/>
    <w:rsid w:val="0079180C"/>
    <w:rsid w:val="007919E2"/>
    <w:rsid w:val="00791FB6"/>
    <w:rsid w:val="00792BB5"/>
    <w:rsid w:val="00793D4C"/>
    <w:rsid w:val="00794606"/>
    <w:rsid w:val="007965FF"/>
    <w:rsid w:val="00797359"/>
    <w:rsid w:val="007979F1"/>
    <w:rsid w:val="00797C4E"/>
    <w:rsid w:val="00797EA2"/>
    <w:rsid w:val="007A20C4"/>
    <w:rsid w:val="007A3E01"/>
    <w:rsid w:val="007A3F0E"/>
    <w:rsid w:val="007A529A"/>
    <w:rsid w:val="007A72C8"/>
    <w:rsid w:val="007B005E"/>
    <w:rsid w:val="007B0513"/>
    <w:rsid w:val="007B0C20"/>
    <w:rsid w:val="007B2174"/>
    <w:rsid w:val="007B29F3"/>
    <w:rsid w:val="007B486A"/>
    <w:rsid w:val="007B4CF8"/>
    <w:rsid w:val="007B58FF"/>
    <w:rsid w:val="007B602C"/>
    <w:rsid w:val="007B639A"/>
    <w:rsid w:val="007B6AA7"/>
    <w:rsid w:val="007B7EFB"/>
    <w:rsid w:val="007C067C"/>
    <w:rsid w:val="007C0AB5"/>
    <w:rsid w:val="007C0D81"/>
    <w:rsid w:val="007C1ADF"/>
    <w:rsid w:val="007C2267"/>
    <w:rsid w:val="007C36B1"/>
    <w:rsid w:val="007C42D6"/>
    <w:rsid w:val="007C506F"/>
    <w:rsid w:val="007C5163"/>
    <w:rsid w:val="007C5297"/>
    <w:rsid w:val="007C66BD"/>
    <w:rsid w:val="007C6A68"/>
    <w:rsid w:val="007C6F11"/>
    <w:rsid w:val="007C784A"/>
    <w:rsid w:val="007C7A3C"/>
    <w:rsid w:val="007C7CE4"/>
    <w:rsid w:val="007D1302"/>
    <w:rsid w:val="007D2284"/>
    <w:rsid w:val="007D27A1"/>
    <w:rsid w:val="007D2CC5"/>
    <w:rsid w:val="007D43E2"/>
    <w:rsid w:val="007D463F"/>
    <w:rsid w:val="007D582D"/>
    <w:rsid w:val="007E051F"/>
    <w:rsid w:val="007E0F63"/>
    <w:rsid w:val="007E1334"/>
    <w:rsid w:val="007E1A0A"/>
    <w:rsid w:val="007E66CE"/>
    <w:rsid w:val="007E693F"/>
    <w:rsid w:val="007E73C6"/>
    <w:rsid w:val="007E73DF"/>
    <w:rsid w:val="007E793B"/>
    <w:rsid w:val="007F1CAE"/>
    <w:rsid w:val="007F334C"/>
    <w:rsid w:val="007F335B"/>
    <w:rsid w:val="007F381D"/>
    <w:rsid w:val="007F3EEC"/>
    <w:rsid w:val="007F4184"/>
    <w:rsid w:val="007F575E"/>
    <w:rsid w:val="007F5F0E"/>
    <w:rsid w:val="007F6166"/>
    <w:rsid w:val="007F6A08"/>
    <w:rsid w:val="007F6D6A"/>
    <w:rsid w:val="008005B1"/>
    <w:rsid w:val="008007BE"/>
    <w:rsid w:val="008009F1"/>
    <w:rsid w:val="008027AC"/>
    <w:rsid w:val="00803810"/>
    <w:rsid w:val="00803B46"/>
    <w:rsid w:val="00803F5C"/>
    <w:rsid w:val="00805091"/>
    <w:rsid w:val="0080559B"/>
    <w:rsid w:val="0080581A"/>
    <w:rsid w:val="00805EDF"/>
    <w:rsid w:val="00806FC9"/>
    <w:rsid w:val="00806FEA"/>
    <w:rsid w:val="00807269"/>
    <w:rsid w:val="00810204"/>
    <w:rsid w:val="00810540"/>
    <w:rsid w:val="00810863"/>
    <w:rsid w:val="00810F93"/>
    <w:rsid w:val="0081190D"/>
    <w:rsid w:val="00812A02"/>
    <w:rsid w:val="008132EF"/>
    <w:rsid w:val="00816102"/>
    <w:rsid w:val="00816211"/>
    <w:rsid w:val="00816321"/>
    <w:rsid w:val="00817B25"/>
    <w:rsid w:val="00820BC9"/>
    <w:rsid w:val="00820D00"/>
    <w:rsid w:val="00821455"/>
    <w:rsid w:val="008229BB"/>
    <w:rsid w:val="00822B0A"/>
    <w:rsid w:val="00824125"/>
    <w:rsid w:val="008244EB"/>
    <w:rsid w:val="0082490B"/>
    <w:rsid w:val="00824B84"/>
    <w:rsid w:val="00824C08"/>
    <w:rsid w:val="0082529E"/>
    <w:rsid w:val="00825B99"/>
    <w:rsid w:val="00825D94"/>
    <w:rsid w:val="00826A1B"/>
    <w:rsid w:val="00826AF8"/>
    <w:rsid w:val="008300F3"/>
    <w:rsid w:val="00830D0B"/>
    <w:rsid w:val="00831559"/>
    <w:rsid w:val="00832E62"/>
    <w:rsid w:val="00835079"/>
    <w:rsid w:val="00836A03"/>
    <w:rsid w:val="0083775E"/>
    <w:rsid w:val="00840129"/>
    <w:rsid w:val="00840216"/>
    <w:rsid w:val="008421D1"/>
    <w:rsid w:val="0084239D"/>
    <w:rsid w:val="008425F5"/>
    <w:rsid w:val="00843322"/>
    <w:rsid w:val="008442CB"/>
    <w:rsid w:val="008464E8"/>
    <w:rsid w:val="008466B8"/>
    <w:rsid w:val="00847476"/>
    <w:rsid w:val="00850966"/>
    <w:rsid w:val="008512AB"/>
    <w:rsid w:val="00851521"/>
    <w:rsid w:val="00851615"/>
    <w:rsid w:val="00852711"/>
    <w:rsid w:val="0085304F"/>
    <w:rsid w:val="008533EF"/>
    <w:rsid w:val="00853770"/>
    <w:rsid w:val="00853D0D"/>
    <w:rsid w:val="00854074"/>
    <w:rsid w:val="00854ED9"/>
    <w:rsid w:val="0085545C"/>
    <w:rsid w:val="00855C22"/>
    <w:rsid w:val="008561AD"/>
    <w:rsid w:val="008579DC"/>
    <w:rsid w:val="00857AC7"/>
    <w:rsid w:val="00857B95"/>
    <w:rsid w:val="00857CFD"/>
    <w:rsid w:val="00860653"/>
    <w:rsid w:val="008619DB"/>
    <w:rsid w:val="008622DF"/>
    <w:rsid w:val="0086238D"/>
    <w:rsid w:val="00863FFF"/>
    <w:rsid w:val="008657DD"/>
    <w:rsid w:val="00866436"/>
    <w:rsid w:val="0086682F"/>
    <w:rsid w:val="00867F46"/>
    <w:rsid w:val="0087017F"/>
    <w:rsid w:val="008703C9"/>
    <w:rsid w:val="008705D8"/>
    <w:rsid w:val="0087149E"/>
    <w:rsid w:val="0087222E"/>
    <w:rsid w:val="00872C08"/>
    <w:rsid w:val="00872D58"/>
    <w:rsid w:val="00873363"/>
    <w:rsid w:val="00873C34"/>
    <w:rsid w:val="00873F93"/>
    <w:rsid w:val="0087415D"/>
    <w:rsid w:val="0087435B"/>
    <w:rsid w:val="0087455F"/>
    <w:rsid w:val="00874724"/>
    <w:rsid w:val="00876DA6"/>
    <w:rsid w:val="00877E66"/>
    <w:rsid w:val="0088120C"/>
    <w:rsid w:val="0088160B"/>
    <w:rsid w:val="00883136"/>
    <w:rsid w:val="00884B41"/>
    <w:rsid w:val="00885006"/>
    <w:rsid w:val="008867C6"/>
    <w:rsid w:val="00886859"/>
    <w:rsid w:val="00886D2E"/>
    <w:rsid w:val="00887323"/>
    <w:rsid w:val="00891554"/>
    <w:rsid w:val="008932BF"/>
    <w:rsid w:val="0089359C"/>
    <w:rsid w:val="0089371E"/>
    <w:rsid w:val="0089431C"/>
    <w:rsid w:val="0089432A"/>
    <w:rsid w:val="0089498B"/>
    <w:rsid w:val="0089624A"/>
    <w:rsid w:val="00896570"/>
    <w:rsid w:val="00896D94"/>
    <w:rsid w:val="008A11ED"/>
    <w:rsid w:val="008A11FA"/>
    <w:rsid w:val="008A1543"/>
    <w:rsid w:val="008A215B"/>
    <w:rsid w:val="008A2692"/>
    <w:rsid w:val="008A3337"/>
    <w:rsid w:val="008A33B3"/>
    <w:rsid w:val="008A3425"/>
    <w:rsid w:val="008A4925"/>
    <w:rsid w:val="008A54A4"/>
    <w:rsid w:val="008A5E59"/>
    <w:rsid w:val="008A7127"/>
    <w:rsid w:val="008A739D"/>
    <w:rsid w:val="008A7B2E"/>
    <w:rsid w:val="008A7FDB"/>
    <w:rsid w:val="008B10E4"/>
    <w:rsid w:val="008B34A2"/>
    <w:rsid w:val="008B3975"/>
    <w:rsid w:val="008B3A4D"/>
    <w:rsid w:val="008B3C36"/>
    <w:rsid w:val="008B45D9"/>
    <w:rsid w:val="008B4BDC"/>
    <w:rsid w:val="008B4F29"/>
    <w:rsid w:val="008B5259"/>
    <w:rsid w:val="008B6796"/>
    <w:rsid w:val="008B6A68"/>
    <w:rsid w:val="008B7300"/>
    <w:rsid w:val="008B7C98"/>
    <w:rsid w:val="008B7CEB"/>
    <w:rsid w:val="008B7D41"/>
    <w:rsid w:val="008C1699"/>
    <w:rsid w:val="008C2154"/>
    <w:rsid w:val="008C3708"/>
    <w:rsid w:val="008C419E"/>
    <w:rsid w:val="008C4206"/>
    <w:rsid w:val="008C637C"/>
    <w:rsid w:val="008C64F7"/>
    <w:rsid w:val="008C6633"/>
    <w:rsid w:val="008D02A7"/>
    <w:rsid w:val="008D0E5D"/>
    <w:rsid w:val="008D5DE0"/>
    <w:rsid w:val="008D61D7"/>
    <w:rsid w:val="008D695B"/>
    <w:rsid w:val="008D773E"/>
    <w:rsid w:val="008D7A7A"/>
    <w:rsid w:val="008D7E16"/>
    <w:rsid w:val="008E0198"/>
    <w:rsid w:val="008E0812"/>
    <w:rsid w:val="008E0F94"/>
    <w:rsid w:val="008E309C"/>
    <w:rsid w:val="008E4C32"/>
    <w:rsid w:val="008E57F1"/>
    <w:rsid w:val="008E774D"/>
    <w:rsid w:val="008E7810"/>
    <w:rsid w:val="008E7AEF"/>
    <w:rsid w:val="008E7AFF"/>
    <w:rsid w:val="008E7DE1"/>
    <w:rsid w:val="008F0A1A"/>
    <w:rsid w:val="008F2729"/>
    <w:rsid w:val="008F2E93"/>
    <w:rsid w:val="008F3ECB"/>
    <w:rsid w:val="008F42B9"/>
    <w:rsid w:val="008F4F6B"/>
    <w:rsid w:val="008F5080"/>
    <w:rsid w:val="008F5E1B"/>
    <w:rsid w:val="008F6137"/>
    <w:rsid w:val="008F697C"/>
    <w:rsid w:val="008F73A4"/>
    <w:rsid w:val="008F7EC9"/>
    <w:rsid w:val="008FBE0D"/>
    <w:rsid w:val="00900FB9"/>
    <w:rsid w:val="00903001"/>
    <w:rsid w:val="00904149"/>
    <w:rsid w:val="00904902"/>
    <w:rsid w:val="00904BF4"/>
    <w:rsid w:val="009056D7"/>
    <w:rsid w:val="009064B4"/>
    <w:rsid w:val="00907405"/>
    <w:rsid w:val="009075C7"/>
    <w:rsid w:val="00907B26"/>
    <w:rsid w:val="00910F4B"/>
    <w:rsid w:val="00913157"/>
    <w:rsid w:val="0091408F"/>
    <w:rsid w:val="009148D5"/>
    <w:rsid w:val="00915B0E"/>
    <w:rsid w:val="00915B63"/>
    <w:rsid w:val="00915C9A"/>
    <w:rsid w:val="00915D02"/>
    <w:rsid w:val="009160BE"/>
    <w:rsid w:val="0091629E"/>
    <w:rsid w:val="00916BC9"/>
    <w:rsid w:val="00916EEF"/>
    <w:rsid w:val="009171F1"/>
    <w:rsid w:val="0091744C"/>
    <w:rsid w:val="009174B3"/>
    <w:rsid w:val="00917B61"/>
    <w:rsid w:val="00917F9A"/>
    <w:rsid w:val="00920234"/>
    <w:rsid w:val="00921210"/>
    <w:rsid w:val="009227A4"/>
    <w:rsid w:val="00922CE5"/>
    <w:rsid w:val="00923F02"/>
    <w:rsid w:val="00923F11"/>
    <w:rsid w:val="009253C2"/>
    <w:rsid w:val="00925A9D"/>
    <w:rsid w:val="00925E4D"/>
    <w:rsid w:val="00926B85"/>
    <w:rsid w:val="00930711"/>
    <w:rsid w:val="00930A04"/>
    <w:rsid w:val="00930C80"/>
    <w:rsid w:val="00930D55"/>
    <w:rsid w:val="00932BB6"/>
    <w:rsid w:val="00933F02"/>
    <w:rsid w:val="009341C6"/>
    <w:rsid w:val="00934DB7"/>
    <w:rsid w:val="00935123"/>
    <w:rsid w:val="0093575F"/>
    <w:rsid w:val="009363C8"/>
    <w:rsid w:val="009371A5"/>
    <w:rsid w:val="00937211"/>
    <w:rsid w:val="0093781C"/>
    <w:rsid w:val="00940143"/>
    <w:rsid w:val="00942944"/>
    <w:rsid w:val="0094466B"/>
    <w:rsid w:val="00945131"/>
    <w:rsid w:val="009455A0"/>
    <w:rsid w:val="00946344"/>
    <w:rsid w:val="00951BE5"/>
    <w:rsid w:val="00952702"/>
    <w:rsid w:val="00952CB4"/>
    <w:rsid w:val="00953434"/>
    <w:rsid w:val="00953C1C"/>
    <w:rsid w:val="009540DC"/>
    <w:rsid w:val="00956D69"/>
    <w:rsid w:val="00956F5F"/>
    <w:rsid w:val="0095701A"/>
    <w:rsid w:val="00960016"/>
    <w:rsid w:val="009609BC"/>
    <w:rsid w:val="00960FE7"/>
    <w:rsid w:val="0096177A"/>
    <w:rsid w:val="00961F02"/>
    <w:rsid w:val="009621B7"/>
    <w:rsid w:val="009622B7"/>
    <w:rsid w:val="00962639"/>
    <w:rsid w:val="009635C8"/>
    <w:rsid w:val="00963E83"/>
    <w:rsid w:val="0096424F"/>
    <w:rsid w:val="00964972"/>
    <w:rsid w:val="00964A0E"/>
    <w:rsid w:val="009650C4"/>
    <w:rsid w:val="009656DF"/>
    <w:rsid w:val="0096696A"/>
    <w:rsid w:val="00967EC6"/>
    <w:rsid w:val="0097087B"/>
    <w:rsid w:val="0097092B"/>
    <w:rsid w:val="00970ED2"/>
    <w:rsid w:val="00971697"/>
    <w:rsid w:val="0097247D"/>
    <w:rsid w:val="00972E24"/>
    <w:rsid w:val="009730AC"/>
    <w:rsid w:val="00973451"/>
    <w:rsid w:val="00973A20"/>
    <w:rsid w:val="00973C87"/>
    <w:rsid w:val="009743F5"/>
    <w:rsid w:val="009754EE"/>
    <w:rsid w:val="00975BF6"/>
    <w:rsid w:val="009766BA"/>
    <w:rsid w:val="009766E3"/>
    <w:rsid w:val="00976D94"/>
    <w:rsid w:val="009774EB"/>
    <w:rsid w:val="009776C8"/>
    <w:rsid w:val="0097785C"/>
    <w:rsid w:val="009801A9"/>
    <w:rsid w:val="00981B97"/>
    <w:rsid w:val="00981D13"/>
    <w:rsid w:val="00982030"/>
    <w:rsid w:val="009824C4"/>
    <w:rsid w:val="009826F2"/>
    <w:rsid w:val="009828A9"/>
    <w:rsid w:val="00984375"/>
    <w:rsid w:val="009843A0"/>
    <w:rsid w:val="0098461C"/>
    <w:rsid w:val="0098523C"/>
    <w:rsid w:val="009859A9"/>
    <w:rsid w:val="009868EC"/>
    <w:rsid w:val="009869D8"/>
    <w:rsid w:val="00986C26"/>
    <w:rsid w:val="00990CF0"/>
    <w:rsid w:val="00990F73"/>
    <w:rsid w:val="00991549"/>
    <w:rsid w:val="00991853"/>
    <w:rsid w:val="00992210"/>
    <w:rsid w:val="0099244E"/>
    <w:rsid w:val="00993E9D"/>
    <w:rsid w:val="00993EF5"/>
    <w:rsid w:val="00995490"/>
    <w:rsid w:val="00995F10"/>
    <w:rsid w:val="00997D67"/>
    <w:rsid w:val="009A10F6"/>
    <w:rsid w:val="009A1915"/>
    <w:rsid w:val="009A321D"/>
    <w:rsid w:val="009A3473"/>
    <w:rsid w:val="009A3F92"/>
    <w:rsid w:val="009A5829"/>
    <w:rsid w:val="009A5FA4"/>
    <w:rsid w:val="009A6757"/>
    <w:rsid w:val="009A6973"/>
    <w:rsid w:val="009A6CFC"/>
    <w:rsid w:val="009A7EED"/>
    <w:rsid w:val="009B01E3"/>
    <w:rsid w:val="009B0A52"/>
    <w:rsid w:val="009B656F"/>
    <w:rsid w:val="009B6C7F"/>
    <w:rsid w:val="009B705D"/>
    <w:rsid w:val="009C0568"/>
    <w:rsid w:val="009C0860"/>
    <w:rsid w:val="009C0FB6"/>
    <w:rsid w:val="009C1259"/>
    <w:rsid w:val="009C2181"/>
    <w:rsid w:val="009C3690"/>
    <w:rsid w:val="009C4E2C"/>
    <w:rsid w:val="009C6026"/>
    <w:rsid w:val="009C6173"/>
    <w:rsid w:val="009C69F9"/>
    <w:rsid w:val="009C6DAE"/>
    <w:rsid w:val="009C7DCF"/>
    <w:rsid w:val="009C7E6E"/>
    <w:rsid w:val="009D0817"/>
    <w:rsid w:val="009D1DAD"/>
    <w:rsid w:val="009D1F44"/>
    <w:rsid w:val="009D22E8"/>
    <w:rsid w:val="009D25A9"/>
    <w:rsid w:val="009D2FE1"/>
    <w:rsid w:val="009D763E"/>
    <w:rsid w:val="009D7A62"/>
    <w:rsid w:val="009E1013"/>
    <w:rsid w:val="009E1CF2"/>
    <w:rsid w:val="009E30FF"/>
    <w:rsid w:val="009E3E74"/>
    <w:rsid w:val="009E4E57"/>
    <w:rsid w:val="009E4ED3"/>
    <w:rsid w:val="009E500F"/>
    <w:rsid w:val="009E5CDB"/>
    <w:rsid w:val="009E641B"/>
    <w:rsid w:val="009E6632"/>
    <w:rsid w:val="009E6C26"/>
    <w:rsid w:val="009E7240"/>
    <w:rsid w:val="009F0AA0"/>
    <w:rsid w:val="009F122F"/>
    <w:rsid w:val="009F2CDE"/>
    <w:rsid w:val="009F30AA"/>
    <w:rsid w:val="009F43BB"/>
    <w:rsid w:val="009F4983"/>
    <w:rsid w:val="009F56C2"/>
    <w:rsid w:val="00A024EE"/>
    <w:rsid w:val="00A026D2"/>
    <w:rsid w:val="00A040FE"/>
    <w:rsid w:val="00A042F4"/>
    <w:rsid w:val="00A05483"/>
    <w:rsid w:val="00A05F3E"/>
    <w:rsid w:val="00A05FEF"/>
    <w:rsid w:val="00A07E62"/>
    <w:rsid w:val="00A100F0"/>
    <w:rsid w:val="00A11C4B"/>
    <w:rsid w:val="00A11F56"/>
    <w:rsid w:val="00A11F81"/>
    <w:rsid w:val="00A1592D"/>
    <w:rsid w:val="00A16A83"/>
    <w:rsid w:val="00A20D50"/>
    <w:rsid w:val="00A21AA4"/>
    <w:rsid w:val="00A23110"/>
    <w:rsid w:val="00A2325D"/>
    <w:rsid w:val="00A23C0F"/>
    <w:rsid w:val="00A24110"/>
    <w:rsid w:val="00A24C04"/>
    <w:rsid w:val="00A24EBF"/>
    <w:rsid w:val="00A259E2"/>
    <w:rsid w:val="00A2624A"/>
    <w:rsid w:val="00A262D3"/>
    <w:rsid w:val="00A27800"/>
    <w:rsid w:val="00A2788B"/>
    <w:rsid w:val="00A27C04"/>
    <w:rsid w:val="00A3087C"/>
    <w:rsid w:val="00A30939"/>
    <w:rsid w:val="00A30B21"/>
    <w:rsid w:val="00A313AF"/>
    <w:rsid w:val="00A34950"/>
    <w:rsid w:val="00A34B34"/>
    <w:rsid w:val="00A35931"/>
    <w:rsid w:val="00A37AE8"/>
    <w:rsid w:val="00A4220E"/>
    <w:rsid w:val="00A428A8"/>
    <w:rsid w:val="00A42E4D"/>
    <w:rsid w:val="00A4373C"/>
    <w:rsid w:val="00A44A73"/>
    <w:rsid w:val="00A46E58"/>
    <w:rsid w:val="00A47EE7"/>
    <w:rsid w:val="00A5003E"/>
    <w:rsid w:val="00A50B1E"/>
    <w:rsid w:val="00A50F98"/>
    <w:rsid w:val="00A52E44"/>
    <w:rsid w:val="00A53168"/>
    <w:rsid w:val="00A540EA"/>
    <w:rsid w:val="00A54637"/>
    <w:rsid w:val="00A547AE"/>
    <w:rsid w:val="00A5511D"/>
    <w:rsid w:val="00A5515A"/>
    <w:rsid w:val="00A551BE"/>
    <w:rsid w:val="00A555C0"/>
    <w:rsid w:val="00A558FE"/>
    <w:rsid w:val="00A562B3"/>
    <w:rsid w:val="00A5733F"/>
    <w:rsid w:val="00A5739F"/>
    <w:rsid w:val="00A60A5C"/>
    <w:rsid w:val="00A61058"/>
    <w:rsid w:val="00A623B4"/>
    <w:rsid w:val="00A635C3"/>
    <w:rsid w:val="00A640CD"/>
    <w:rsid w:val="00A64259"/>
    <w:rsid w:val="00A668D7"/>
    <w:rsid w:val="00A67047"/>
    <w:rsid w:val="00A675D7"/>
    <w:rsid w:val="00A67C3D"/>
    <w:rsid w:val="00A70076"/>
    <w:rsid w:val="00A713B0"/>
    <w:rsid w:val="00A71AED"/>
    <w:rsid w:val="00A72838"/>
    <w:rsid w:val="00A73243"/>
    <w:rsid w:val="00A74B1C"/>
    <w:rsid w:val="00A74D60"/>
    <w:rsid w:val="00A758B2"/>
    <w:rsid w:val="00A75E69"/>
    <w:rsid w:val="00A76338"/>
    <w:rsid w:val="00A7693C"/>
    <w:rsid w:val="00A7710D"/>
    <w:rsid w:val="00A77607"/>
    <w:rsid w:val="00A77DB3"/>
    <w:rsid w:val="00A809E6"/>
    <w:rsid w:val="00A80C79"/>
    <w:rsid w:val="00A811FF"/>
    <w:rsid w:val="00A819CB"/>
    <w:rsid w:val="00A82F47"/>
    <w:rsid w:val="00A82F61"/>
    <w:rsid w:val="00A83219"/>
    <w:rsid w:val="00A83E85"/>
    <w:rsid w:val="00A84D63"/>
    <w:rsid w:val="00A853EE"/>
    <w:rsid w:val="00A85413"/>
    <w:rsid w:val="00A85830"/>
    <w:rsid w:val="00A85864"/>
    <w:rsid w:val="00A8659A"/>
    <w:rsid w:val="00A87ABF"/>
    <w:rsid w:val="00A909C2"/>
    <w:rsid w:val="00A90FAD"/>
    <w:rsid w:val="00A919A2"/>
    <w:rsid w:val="00A91CA6"/>
    <w:rsid w:val="00A92887"/>
    <w:rsid w:val="00A93800"/>
    <w:rsid w:val="00A93BA8"/>
    <w:rsid w:val="00A93BE0"/>
    <w:rsid w:val="00A946C4"/>
    <w:rsid w:val="00A958E0"/>
    <w:rsid w:val="00A95F2F"/>
    <w:rsid w:val="00A96617"/>
    <w:rsid w:val="00A96DBA"/>
    <w:rsid w:val="00A9742B"/>
    <w:rsid w:val="00AA04C1"/>
    <w:rsid w:val="00AA0A52"/>
    <w:rsid w:val="00AA0BB9"/>
    <w:rsid w:val="00AA1124"/>
    <w:rsid w:val="00AA120E"/>
    <w:rsid w:val="00AA13F8"/>
    <w:rsid w:val="00AA27C9"/>
    <w:rsid w:val="00AA2B29"/>
    <w:rsid w:val="00AA39A1"/>
    <w:rsid w:val="00AA45F2"/>
    <w:rsid w:val="00AA5CA0"/>
    <w:rsid w:val="00AA72EA"/>
    <w:rsid w:val="00AA7C6A"/>
    <w:rsid w:val="00AB09E4"/>
    <w:rsid w:val="00AB159A"/>
    <w:rsid w:val="00AB1C08"/>
    <w:rsid w:val="00AB1FB1"/>
    <w:rsid w:val="00AB2272"/>
    <w:rsid w:val="00AB2A96"/>
    <w:rsid w:val="00AB4EED"/>
    <w:rsid w:val="00AB673B"/>
    <w:rsid w:val="00AB6D04"/>
    <w:rsid w:val="00AB7124"/>
    <w:rsid w:val="00AC06B6"/>
    <w:rsid w:val="00AC0CAE"/>
    <w:rsid w:val="00AC1346"/>
    <w:rsid w:val="00AC241D"/>
    <w:rsid w:val="00AC29FB"/>
    <w:rsid w:val="00AC3503"/>
    <w:rsid w:val="00AC3830"/>
    <w:rsid w:val="00AC3B42"/>
    <w:rsid w:val="00AC3B64"/>
    <w:rsid w:val="00AC48EA"/>
    <w:rsid w:val="00AC5975"/>
    <w:rsid w:val="00AC66D4"/>
    <w:rsid w:val="00AC6EC4"/>
    <w:rsid w:val="00AC7860"/>
    <w:rsid w:val="00AC7BB6"/>
    <w:rsid w:val="00AD1FDD"/>
    <w:rsid w:val="00AD29F0"/>
    <w:rsid w:val="00AD2C9B"/>
    <w:rsid w:val="00AD2FAA"/>
    <w:rsid w:val="00AD3692"/>
    <w:rsid w:val="00AD43BE"/>
    <w:rsid w:val="00AD4DC7"/>
    <w:rsid w:val="00AD548B"/>
    <w:rsid w:val="00AD76A4"/>
    <w:rsid w:val="00AE03C7"/>
    <w:rsid w:val="00AE0721"/>
    <w:rsid w:val="00AE1112"/>
    <w:rsid w:val="00AE220A"/>
    <w:rsid w:val="00AE282C"/>
    <w:rsid w:val="00AE3A73"/>
    <w:rsid w:val="00AE404F"/>
    <w:rsid w:val="00AE4C48"/>
    <w:rsid w:val="00AE4E38"/>
    <w:rsid w:val="00AE5DDD"/>
    <w:rsid w:val="00AE610C"/>
    <w:rsid w:val="00AE678D"/>
    <w:rsid w:val="00AE789E"/>
    <w:rsid w:val="00AE7F26"/>
    <w:rsid w:val="00AE7F92"/>
    <w:rsid w:val="00AF0301"/>
    <w:rsid w:val="00AF2645"/>
    <w:rsid w:val="00AF2759"/>
    <w:rsid w:val="00AF3291"/>
    <w:rsid w:val="00AF378F"/>
    <w:rsid w:val="00AF3D56"/>
    <w:rsid w:val="00AF3D6F"/>
    <w:rsid w:val="00AF488B"/>
    <w:rsid w:val="00AF49AD"/>
    <w:rsid w:val="00AF4C8B"/>
    <w:rsid w:val="00AF4D13"/>
    <w:rsid w:val="00AF4E11"/>
    <w:rsid w:val="00AF519B"/>
    <w:rsid w:val="00AF5369"/>
    <w:rsid w:val="00AF544D"/>
    <w:rsid w:val="00AF62C6"/>
    <w:rsid w:val="00B003E3"/>
    <w:rsid w:val="00B00996"/>
    <w:rsid w:val="00B0195B"/>
    <w:rsid w:val="00B024D0"/>
    <w:rsid w:val="00B0310B"/>
    <w:rsid w:val="00B045EC"/>
    <w:rsid w:val="00B04604"/>
    <w:rsid w:val="00B05555"/>
    <w:rsid w:val="00B058E1"/>
    <w:rsid w:val="00B064BD"/>
    <w:rsid w:val="00B07650"/>
    <w:rsid w:val="00B102E0"/>
    <w:rsid w:val="00B10348"/>
    <w:rsid w:val="00B10BFB"/>
    <w:rsid w:val="00B10ED1"/>
    <w:rsid w:val="00B113CB"/>
    <w:rsid w:val="00B11FAB"/>
    <w:rsid w:val="00B17190"/>
    <w:rsid w:val="00B1730E"/>
    <w:rsid w:val="00B1792F"/>
    <w:rsid w:val="00B17ACE"/>
    <w:rsid w:val="00B23EDA"/>
    <w:rsid w:val="00B2415A"/>
    <w:rsid w:val="00B242A5"/>
    <w:rsid w:val="00B250EE"/>
    <w:rsid w:val="00B25FA9"/>
    <w:rsid w:val="00B26779"/>
    <w:rsid w:val="00B26B56"/>
    <w:rsid w:val="00B27584"/>
    <w:rsid w:val="00B27D79"/>
    <w:rsid w:val="00B27D9E"/>
    <w:rsid w:val="00B30C06"/>
    <w:rsid w:val="00B32716"/>
    <w:rsid w:val="00B3340F"/>
    <w:rsid w:val="00B339D1"/>
    <w:rsid w:val="00B34093"/>
    <w:rsid w:val="00B35213"/>
    <w:rsid w:val="00B354B6"/>
    <w:rsid w:val="00B3563F"/>
    <w:rsid w:val="00B35BC3"/>
    <w:rsid w:val="00B35CE4"/>
    <w:rsid w:val="00B35F73"/>
    <w:rsid w:val="00B36AD9"/>
    <w:rsid w:val="00B3713E"/>
    <w:rsid w:val="00B42439"/>
    <w:rsid w:val="00B42C9A"/>
    <w:rsid w:val="00B42F16"/>
    <w:rsid w:val="00B43C0E"/>
    <w:rsid w:val="00B43D62"/>
    <w:rsid w:val="00B43DFA"/>
    <w:rsid w:val="00B4423F"/>
    <w:rsid w:val="00B44E1D"/>
    <w:rsid w:val="00B45DFE"/>
    <w:rsid w:val="00B46979"/>
    <w:rsid w:val="00B47A71"/>
    <w:rsid w:val="00B50294"/>
    <w:rsid w:val="00B510FB"/>
    <w:rsid w:val="00B51446"/>
    <w:rsid w:val="00B51972"/>
    <w:rsid w:val="00B523B7"/>
    <w:rsid w:val="00B52814"/>
    <w:rsid w:val="00B55EE8"/>
    <w:rsid w:val="00B561A9"/>
    <w:rsid w:val="00B5700E"/>
    <w:rsid w:val="00B60F9D"/>
    <w:rsid w:val="00B62F19"/>
    <w:rsid w:val="00B65BF8"/>
    <w:rsid w:val="00B65F1E"/>
    <w:rsid w:val="00B66592"/>
    <w:rsid w:val="00B668AC"/>
    <w:rsid w:val="00B66E45"/>
    <w:rsid w:val="00B70B81"/>
    <w:rsid w:val="00B7187C"/>
    <w:rsid w:val="00B72A01"/>
    <w:rsid w:val="00B72A92"/>
    <w:rsid w:val="00B732F7"/>
    <w:rsid w:val="00B74E62"/>
    <w:rsid w:val="00B77185"/>
    <w:rsid w:val="00B77359"/>
    <w:rsid w:val="00B80710"/>
    <w:rsid w:val="00B812F8"/>
    <w:rsid w:val="00B83900"/>
    <w:rsid w:val="00B842A2"/>
    <w:rsid w:val="00B8509C"/>
    <w:rsid w:val="00B850BF"/>
    <w:rsid w:val="00B85200"/>
    <w:rsid w:val="00B85329"/>
    <w:rsid w:val="00B8588F"/>
    <w:rsid w:val="00B86845"/>
    <w:rsid w:val="00B879FB"/>
    <w:rsid w:val="00B87EFA"/>
    <w:rsid w:val="00B8CF19"/>
    <w:rsid w:val="00B90D0B"/>
    <w:rsid w:val="00B92161"/>
    <w:rsid w:val="00B92C6C"/>
    <w:rsid w:val="00B9330D"/>
    <w:rsid w:val="00B942A4"/>
    <w:rsid w:val="00B94AF5"/>
    <w:rsid w:val="00BA04AB"/>
    <w:rsid w:val="00BA05D1"/>
    <w:rsid w:val="00BA0F20"/>
    <w:rsid w:val="00BA1B20"/>
    <w:rsid w:val="00BA225D"/>
    <w:rsid w:val="00BA2524"/>
    <w:rsid w:val="00BA3F71"/>
    <w:rsid w:val="00BA436C"/>
    <w:rsid w:val="00BA4573"/>
    <w:rsid w:val="00BA7D55"/>
    <w:rsid w:val="00BB0209"/>
    <w:rsid w:val="00BB02CC"/>
    <w:rsid w:val="00BB063E"/>
    <w:rsid w:val="00BB0B8E"/>
    <w:rsid w:val="00BB0DA0"/>
    <w:rsid w:val="00BB1707"/>
    <w:rsid w:val="00BB252F"/>
    <w:rsid w:val="00BB2B89"/>
    <w:rsid w:val="00BB352C"/>
    <w:rsid w:val="00BB35CD"/>
    <w:rsid w:val="00BB5AA6"/>
    <w:rsid w:val="00BB6933"/>
    <w:rsid w:val="00BB6F80"/>
    <w:rsid w:val="00BC0364"/>
    <w:rsid w:val="00BC2110"/>
    <w:rsid w:val="00BC29EA"/>
    <w:rsid w:val="00BC2B6A"/>
    <w:rsid w:val="00BC2D4A"/>
    <w:rsid w:val="00BC3970"/>
    <w:rsid w:val="00BC3C4A"/>
    <w:rsid w:val="00BC49F2"/>
    <w:rsid w:val="00BC63C1"/>
    <w:rsid w:val="00BC69F9"/>
    <w:rsid w:val="00BC6DE5"/>
    <w:rsid w:val="00BC784A"/>
    <w:rsid w:val="00BC7C98"/>
    <w:rsid w:val="00BD0036"/>
    <w:rsid w:val="00BD1330"/>
    <w:rsid w:val="00BD3AFB"/>
    <w:rsid w:val="00BD4497"/>
    <w:rsid w:val="00BD45D0"/>
    <w:rsid w:val="00BD4880"/>
    <w:rsid w:val="00BD5C21"/>
    <w:rsid w:val="00BD757F"/>
    <w:rsid w:val="00BE09B8"/>
    <w:rsid w:val="00BE1582"/>
    <w:rsid w:val="00BE1DC3"/>
    <w:rsid w:val="00BE2441"/>
    <w:rsid w:val="00BE2E35"/>
    <w:rsid w:val="00BE304F"/>
    <w:rsid w:val="00BE3280"/>
    <w:rsid w:val="00BE3466"/>
    <w:rsid w:val="00BE3721"/>
    <w:rsid w:val="00BE4B6E"/>
    <w:rsid w:val="00BE5984"/>
    <w:rsid w:val="00BE5C75"/>
    <w:rsid w:val="00BE5C97"/>
    <w:rsid w:val="00BE66C8"/>
    <w:rsid w:val="00BE727F"/>
    <w:rsid w:val="00BE7899"/>
    <w:rsid w:val="00BF07B5"/>
    <w:rsid w:val="00BF0A3E"/>
    <w:rsid w:val="00BF1D01"/>
    <w:rsid w:val="00BF3DC6"/>
    <w:rsid w:val="00BF466E"/>
    <w:rsid w:val="00BF4973"/>
    <w:rsid w:val="00BF7BF9"/>
    <w:rsid w:val="00C0026B"/>
    <w:rsid w:val="00C009C7"/>
    <w:rsid w:val="00C01D50"/>
    <w:rsid w:val="00C01EB2"/>
    <w:rsid w:val="00C045A7"/>
    <w:rsid w:val="00C04B40"/>
    <w:rsid w:val="00C0592B"/>
    <w:rsid w:val="00C05BAB"/>
    <w:rsid w:val="00C05E44"/>
    <w:rsid w:val="00C07A4F"/>
    <w:rsid w:val="00C105CF"/>
    <w:rsid w:val="00C10C97"/>
    <w:rsid w:val="00C114CB"/>
    <w:rsid w:val="00C11EBC"/>
    <w:rsid w:val="00C120B8"/>
    <w:rsid w:val="00C14407"/>
    <w:rsid w:val="00C1679D"/>
    <w:rsid w:val="00C167DF"/>
    <w:rsid w:val="00C16E75"/>
    <w:rsid w:val="00C17C54"/>
    <w:rsid w:val="00C17C8E"/>
    <w:rsid w:val="00C20551"/>
    <w:rsid w:val="00C20578"/>
    <w:rsid w:val="00C2196C"/>
    <w:rsid w:val="00C21AB8"/>
    <w:rsid w:val="00C22B69"/>
    <w:rsid w:val="00C2345F"/>
    <w:rsid w:val="00C2364F"/>
    <w:rsid w:val="00C236BB"/>
    <w:rsid w:val="00C24209"/>
    <w:rsid w:val="00C24CD1"/>
    <w:rsid w:val="00C25344"/>
    <w:rsid w:val="00C269AE"/>
    <w:rsid w:val="00C27CAF"/>
    <w:rsid w:val="00C27E71"/>
    <w:rsid w:val="00C304A9"/>
    <w:rsid w:val="00C31642"/>
    <w:rsid w:val="00C3217C"/>
    <w:rsid w:val="00C32590"/>
    <w:rsid w:val="00C336FD"/>
    <w:rsid w:val="00C35959"/>
    <w:rsid w:val="00C36AF0"/>
    <w:rsid w:val="00C36F07"/>
    <w:rsid w:val="00C41260"/>
    <w:rsid w:val="00C4165D"/>
    <w:rsid w:val="00C418BE"/>
    <w:rsid w:val="00C41963"/>
    <w:rsid w:val="00C42DD9"/>
    <w:rsid w:val="00C43D23"/>
    <w:rsid w:val="00C46DB8"/>
    <w:rsid w:val="00C47BA2"/>
    <w:rsid w:val="00C50D49"/>
    <w:rsid w:val="00C53B45"/>
    <w:rsid w:val="00C55168"/>
    <w:rsid w:val="00C56A11"/>
    <w:rsid w:val="00C56DEE"/>
    <w:rsid w:val="00C573EF"/>
    <w:rsid w:val="00C57F7E"/>
    <w:rsid w:val="00C57FC7"/>
    <w:rsid w:val="00C604E8"/>
    <w:rsid w:val="00C60916"/>
    <w:rsid w:val="00C6103F"/>
    <w:rsid w:val="00C61618"/>
    <w:rsid w:val="00C618FB"/>
    <w:rsid w:val="00C61979"/>
    <w:rsid w:val="00C61E19"/>
    <w:rsid w:val="00C622D5"/>
    <w:rsid w:val="00C625F5"/>
    <w:rsid w:val="00C63A13"/>
    <w:rsid w:val="00C648F5"/>
    <w:rsid w:val="00C6554A"/>
    <w:rsid w:val="00C65A36"/>
    <w:rsid w:val="00C65D86"/>
    <w:rsid w:val="00C67D55"/>
    <w:rsid w:val="00C70922"/>
    <w:rsid w:val="00C72412"/>
    <w:rsid w:val="00C72F76"/>
    <w:rsid w:val="00C73C5F"/>
    <w:rsid w:val="00C73FB1"/>
    <w:rsid w:val="00C74183"/>
    <w:rsid w:val="00C746F1"/>
    <w:rsid w:val="00C74E93"/>
    <w:rsid w:val="00C74EEB"/>
    <w:rsid w:val="00C75326"/>
    <w:rsid w:val="00C7782C"/>
    <w:rsid w:val="00C82CB9"/>
    <w:rsid w:val="00C830C2"/>
    <w:rsid w:val="00C8340C"/>
    <w:rsid w:val="00C86C87"/>
    <w:rsid w:val="00C87288"/>
    <w:rsid w:val="00C901F4"/>
    <w:rsid w:val="00C9133D"/>
    <w:rsid w:val="00C91FAF"/>
    <w:rsid w:val="00C91FB9"/>
    <w:rsid w:val="00C934C3"/>
    <w:rsid w:val="00C93BD7"/>
    <w:rsid w:val="00C94EAB"/>
    <w:rsid w:val="00C952AB"/>
    <w:rsid w:val="00C96294"/>
    <w:rsid w:val="00C9DF45"/>
    <w:rsid w:val="00CA095F"/>
    <w:rsid w:val="00CA0971"/>
    <w:rsid w:val="00CA0F8A"/>
    <w:rsid w:val="00CA1AD9"/>
    <w:rsid w:val="00CA1B61"/>
    <w:rsid w:val="00CA1C68"/>
    <w:rsid w:val="00CA2808"/>
    <w:rsid w:val="00CA2EF4"/>
    <w:rsid w:val="00CA361E"/>
    <w:rsid w:val="00CA36E4"/>
    <w:rsid w:val="00CA48D8"/>
    <w:rsid w:val="00CA4CA4"/>
    <w:rsid w:val="00CA5E22"/>
    <w:rsid w:val="00CA6085"/>
    <w:rsid w:val="00CA689C"/>
    <w:rsid w:val="00CA7F76"/>
    <w:rsid w:val="00CB0154"/>
    <w:rsid w:val="00CB134E"/>
    <w:rsid w:val="00CB13EE"/>
    <w:rsid w:val="00CB1AC5"/>
    <w:rsid w:val="00CB2088"/>
    <w:rsid w:val="00CB26B7"/>
    <w:rsid w:val="00CB2A0C"/>
    <w:rsid w:val="00CB31FF"/>
    <w:rsid w:val="00CB3C55"/>
    <w:rsid w:val="00CB43AA"/>
    <w:rsid w:val="00CB4867"/>
    <w:rsid w:val="00CB7177"/>
    <w:rsid w:val="00CB7180"/>
    <w:rsid w:val="00CB7FB8"/>
    <w:rsid w:val="00CC0553"/>
    <w:rsid w:val="00CC16F6"/>
    <w:rsid w:val="00CC18A0"/>
    <w:rsid w:val="00CC2442"/>
    <w:rsid w:val="00CC2DEB"/>
    <w:rsid w:val="00CC39D5"/>
    <w:rsid w:val="00CC7469"/>
    <w:rsid w:val="00CC76FA"/>
    <w:rsid w:val="00CD0926"/>
    <w:rsid w:val="00CD0BCF"/>
    <w:rsid w:val="00CD1B25"/>
    <w:rsid w:val="00CD259C"/>
    <w:rsid w:val="00CD3317"/>
    <w:rsid w:val="00CD39A7"/>
    <w:rsid w:val="00CD4AD4"/>
    <w:rsid w:val="00CD4D21"/>
    <w:rsid w:val="00CD4DA3"/>
    <w:rsid w:val="00CD6515"/>
    <w:rsid w:val="00CD6913"/>
    <w:rsid w:val="00CD72F7"/>
    <w:rsid w:val="00CD7E8B"/>
    <w:rsid w:val="00CE036C"/>
    <w:rsid w:val="00CE0687"/>
    <w:rsid w:val="00CE0C62"/>
    <w:rsid w:val="00CE0E46"/>
    <w:rsid w:val="00CE14B5"/>
    <w:rsid w:val="00CE1790"/>
    <w:rsid w:val="00CE25A2"/>
    <w:rsid w:val="00CE4240"/>
    <w:rsid w:val="00CE5E3A"/>
    <w:rsid w:val="00CE6BA7"/>
    <w:rsid w:val="00CE6DDE"/>
    <w:rsid w:val="00CF10BA"/>
    <w:rsid w:val="00CF1F16"/>
    <w:rsid w:val="00CF2678"/>
    <w:rsid w:val="00CF2BA6"/>
    <w:rsid w:val="00CF31F2"/>
    <w:rsid w:val="00CF4049"/>
    <w:rsid w:val="00CF5A43"/>
    <w:rsid w:val="00CF62DD"/>
    <w:rsid w:val="00CF6391"/>
    <w:rsid w:val="00CF78AB"/>
    <w:rsid w:val="00D00D4A"/>
    <w:rsid w:val="00D01750"/>
    <w:rsid w:val="00D01909"/>
    <w:rsid w:val="00D02809"/>
    <w:rsid w:val="00D02E9E"/>
    <w:rsid w:val="00D03729"/>
    <w:rsid w:val="00D03796"/>
    <w:rsid w:val="00D04828"/>
    <w:rsid w:val="00D0587A"/>
    <w:rsid w:val="00D05BD9"/>
    <w:rsid w:val="00D07061"/>
    <w:rsid w:val="00D072B8"/>
    <w:rsid w:val="00D075BD"/>
    <w:rsid w:val="00D07C33"/>
    <w:rsid w:val="00D10370"/>
    <w:rsid w:val="00D10903"/>
    <w:rsid w:val="00D11F68"/>
    <w:rsid w:val="00D1214B"/>
    <w:rsid w:val="00D12367"/>
    <w:rsid w:val="00D13C97"/>
    <w:rsid w:val="00D14177"/>
    <w:rsid w:val="00D1623E"/>
    <w:rsid w:val="00D16321"/>
    <w:rsid w:val="00D16EF8"/>
    <w:rsid w:val="00D20044"/>
    <w:rsid w:val="00D20717"/>
    <w:rsid w:val="00D217A3"/>
    <w:rsid w:val="00D21ED9"/>
    <w:rsid w:val="00D22636"/>
    <w:rsid w:val="00D24D11"/>
    <w:rsid w:val="00D26AA8"/>
    <w:rsid w:val="00D27200"/>
    <w:rsid w:val="00D27D62"/>
    <w:rsid w:val="00D30BA5"/>
    <w:rsid w:val="00D31A15"/>
    <w:rsid w:val="00D32949"/>
    <w:rsid w:val="00D33096"/>
    <w:rsid w:val="00D33404"/>
    <w:rsid w:val="00D33B13"/>
    <w:rsid w:val="00D33C0B"/>
    <w:rsid w:val="00D34403"/>
    <w:rsid w:val="00D34BE8"/>
    <w:rsid w:val="00D3545E"/>
    <w:rsid w:val="00D35B30"/>
    <w:rsid w:val="00D37D5A"/>
    <w:rsid w:val="00D4159C"/>
    <w:rsid w:val="00D41E24"/>
    <w:rsid w:val="00D42D10"/>
    <w:rsid w:val="00D442BB"/>
    <w:rsid w:val="00D4467B"/>
    <w:rsid w:val="00D45C16"/>
    <w:rsid w:val="00D46955"/>
    <w:rsid w:val="00D46BBC"/>
    <w:rsid w:val="00D475DA"/>
    <w:rsid w:val="00D479C8"/>
    <w:rsid w:val="00D501B2"/>
    <w:rsid w:val="00D50592"/>
    <w:rsid w:val="00D506CD"/>
    <w:rsid w:val="00D50AFB"/>
    <w:rsid w:val="00D50F48"/>
    <w:rsid w:val="00D51D7F"/>
    <w:rsid w:val="00D527D0"/>
    <w:rsid w:val="00D53A80"/>
    <w:rsid w:val="00D54272"/>
    <w:rsid w:val="00D56042"/>
    <w:rsid w:val="00D562F0"/>
    <w:rsid w:val="00D5655B"/>
    <w:rsid w:val="00D57769"/>
    <w:rsid w:val="00D60180"/>
    <w:rsid w:val="00D60762"/>
    <w:rsid w:val="00D60E75"/>
    <w:rsid w:val="00D61ECB"/>
    <w:rsid w:val="00D62D14"/>
    <w:rsid w:val="00D64368"/>
    <w:rsid w:val="00D64FCB"/>
    <w:rsid w:val="00D65D21"/>
    <w:rsid w:val="00D673A2"/>
    <w:rsid w:val="00D677C2"/>
    <w:rsid w:val="00D70CFC"/>
    <w:rsid w:val="00D75601"/>
    <w:rsid w:val="00D757B7"/>
    <w:rsid w:val="00D772CF"/>
    <w:rsid w:val="00D77FFC"/>
    <w:rsid w:val="00D80F51"/>
    <w:rsid w:val="00D82CC4"/>
    <w:rsid w:val="00D84AD1"/>
    <w:rsid w:val="00D90273"/>
    <w:rsid w:val="00D90781"/>
    <w:rsid w:val="00D90FBA"/>
    <w:rsid w:val="00D91513"/>
    <w:rsid w:val="00D922F7"/>
    <w:rsid w:val="00D927D9"/>
    <w:rsid w:val="00D92B91"/>
    <w:rsid w:val="00D93901"/>
    <w:rsid w:val="00D939AF"/>
    <w:rsid w:val="00D9639E"/>
    <w:rsid w:val="00D9691E"/>
    <w:rsid w:val="00D97C28"/>
    <w:rsid w:val="00DA002B"/>
    <w:rsid w:val="00DA0B4D"/>
    <w:rsid w:val="00DA0B65"/>
    <w:rsid w:val="00DA19BA"/>
    <w:rsid w:val="00DA477E"/>
    <w:rsid w:val="00DA4A05"/>
    <w:rsid w:val="00DB018A"/>
    <w:rsid w:val="00DB0B53"/>
    <w:rsid w:val="00DB3957"/>
    <w:rsid w:val="00DB3A18"/>
    <w:rsid w:val="00DB3BC7"/>
    <w:rsid w:val="00DB5CC7"/>
    <w:rsid w:val="00DC0455"/>
    <w:rsid w:val="00DC0DCB"/>
    <w:rsid w:val="00DC15D3"/>
    <w:rsid w:val="00DC1D2D"/>
    <w:rsid w:val="00DC1DC5"/>
    <w:rsid w:val="00DC21B0"/>
    <w:rsid w:val="00DC2BDF"/>
    <w:rsid w:val="00DC3B51"/>
    <w:rsid w:val="00DC4143"/>
    <w:rsid w:val="00DC453F"/>
    <w:rsid w:val="00DC4E2D"/>
    <w:rsid w:val="00DC58D0"/>
    <w:rsid w:val="00DC6392"/>
    <w:rsid w:val="00DC6F89"/>
    <w:rsid w:val="00DC7053"/>
    <w:rsid w:val="00DC7F40"/>
    <w:rsid w:val="00DD1A3B"/>
    <w:rsid w:val="00DD1D2C"/>
    <w:rsid w:val="00DD2456"/>
    <w:rsid w:val="00DD363B"/>
    <w:rsid w:val="00DD4243"/>
    <w:rsid w:val="00DD4434"/>
    <w:rsid w:val="00DD61B8"/>
    <w:rsid w:val="00DD70DA"/>
    <w:rsid w:val="00DD71F5"/>
    <w:rsid w:val="00DD730E"/>
    <w:rsid w:val="00DE0675"/>
    <w:rsid w:val="00DE07CA"/>
    <w:rsid w:val="00DE0870"/>
    <w:rsid w:val="00DE1535"/>
    <w:rsid w:val="00DE2339"/>
    <w:rsid w:val="00DE265B"/>
    <w:rsid w:val="00DE2C47"/>
    <w:rsid w:val="00DE3384"/>
    <w:rsid w:val="00DE3FFB"/>
    <w:rsid w:val="00DE44D6"/>
    <w:rsid w:val="00DE5366"/>
    <w:rsid w:val="00DE6163"/>
    <w:rsid w:val="00DE66E4"/>
    <w:rsid w:val="00DE6A52"/>
    <w:rsid w:val="00DE7A89"/>
    <w:rsid w:val="00DE7CA8"/>
    <w:rsid w:val="00DF3A3B"/>
    <w:rsid w:val="00DF4B48"/>
    <w:rsid w:val="00DF5C8D"/>
    <w:rsid w:val="00DF6175"/>
    <w:rsid w:val="00DF6FE1"/>
    <w:rsid w:val="00DF7501"/>
    <w:rsid w:val="00DF7611"/>
    <w:rsid w:val="00DF78DD"/>
    <w:rsid w:val="00DF7AA5"/>
    <w:rsid w:val="00DF7E95"/>
    <w:rsid w:val="00E00009"/>
    <w:rsid w:val="00E01C14"/>
    <w:rsid w:val="00E01CC5"/>
    <w:rsid w:val="00E027AE"/>
    <w:rsid w:val="00E030F3"/>
    <w:rsid w:val="00E03342"/>
    <w:rsid w:val="00E041A0"/>
    <w:rsid w:val="00E05483"/>
    <w:rsid w:val="00E0552F"/>
    <w:rsid w:val="00E05ED4"/>
    <w:rsid w:val="00E0626A"/>
    <w:rsid w:val="00E06C41"/>
    <w:rsid w:val="00E07477"/>
    <w:rsid w:val="00E10560"/>
    <w:rsid w:val="00E11292"/>
    <w:rsid w:val="00E12FED"/>
    <w:rsid w:val="00E13BFA"/>
    <w:rsid w:val="00E13D7F"/>
    <w:rsid w:val="00E14984"/>
    <w:rsid w:val="00E1525D"/>
    <w:rsid w:val="00E15B58"/>
    <w:rsid w:val="00E16669"/>
    <w:rsid w:val="00E167AE"/>
    <w:rsid w:val="00E17FA3"/>
    <w:rsid w:val="00E204A0"/>
    <w:rsid w:val="00E20892"/>
    <w:rsid w:val="00E21110"/>
    <w:rsid w:val="00E22B7B"/>
    <w:rsid w:val="00E23230"/>
    <w:rsid w:val="00E245FF"/>
    <w:rsid w:val="00E246F6"/>
    <w:rsid w:val="00E2470D"/>
    <w:rsid w:val="00E24F1A"/>
    <w:rsid w:val="00E25FAE"/>
    <w:rsid w:val="00E2677B"/>
    <w:rsid w:val="00E26BEB"/>
    <w:rsid w:val="00E26E7D"/>
    <w:rsid w:val="00E27EB0"/>
    <w:rsid w:val="00E31B9E"/>
    <w:rsid w:val="00E31C84"/>
    <w:rsid w:val="00E330E6"/>
    <w:rsid w:val="00E345CA"/>
    <w:rsid w:val="00E360A4"/>
    <w:rsid w:val="00E401CB"/>
    <w:rsid w:val="00E41AFD"/>
    <w:rsid w:val="00E423BB"/>
    <w:rsid w:val="00E426FE"/>
    <w:rsid w:val="00E42C62"/>
    <w:rsid w:val="00E431AE"/>
    <w:rsid w:val="00E44D3C"/>
    <w:rsid w:val="00E45564"/>
    <w:rsid w:val="00E46157"/>
    <w:rsid w:val="00E46CE1"/>
    <w:rsid w:val="00E506D8"/>
    <w:rsid w:val="00E50972"/>
    <w:rsid w:val="00E516ED"/>
    <w:rsid w:val="00E52937"/>
    <w:rsid w:val="00E53277"/>
    <w:rsid w:val="00E5443D"/>
    <w:rsid w:val="00E5601E"/>
    <w:rsid w:val="00E56074"/>
    <w:rsid w:val="00E564D9"/>
    <w:rsid w:val="00E6027C"/>
    <w:rsid w:val="00E61046"/>
    <w:rsid w:val="00E61130"/>
    <w:rsid w:val="00E612B5"/>
    <w:rsid w:val="00E6271E"/>
    <w:rsid w:val="00E63AF9"/>
    <w:rsid w:val="00E6421E"/>
    <w:rsid w:val="00E64427"/>
    <w:rsid w:val="00E64FED"/>
    <w:rsid w:val="00E655C7"/>
    <w:rsid w:val="00E66A51"/>
    <w:rsid w:val="00E66B8F"/>
    <w:rsid w:val="00E66B9A"/>
    <w:rsid w:val="00E66EAD"/>
    <w:rsid w:val="00E70196"/>
    <w:rsid w:val="00E7087A"/>
    <w:rsid w:val="00E70CD6"/>
    <w:rsid w:val="00E70DC5"/>
    <w:rsid w:val="00E70EED"/>
    <w:rsid w:val="00E7120F"/>
    <w:rsid w:val="00E72AE7"/>
    <w:rsid w:val="00E730C9"/>
    <w:rsid w:val="00E73997"/>
    <w:rsid w:val="00E73BE3"/>
    <w:rsid w:val="00E73D68"/>
    <w:rsid w:val="00E7415C"/>
    <w:rsid w:val="00E74D4E"/>
    <w:rsid w:val="00E75619"/>
    <w:rsid w:val="00E7677B"/>
    <w:rsid w:val="00E76E2E"/>
    <w:rsid w:val="00E76F63"/>
    <w:rsid w:val="00E772C1"/>
    <w:rsid w:val="00E77ED0"/>
    <w:rsid w:val="00E81E7F"/>
    <w:rsid w:val="00E82DB2"/>
    <w:rsid w:val="00E835E8"/>
    <w:rsid w:val="00E845AB"/>
    <w:rsid w:val="00E85149"/>
    <w:rsid w:val="00E85438"/>
    <w:rsid w:val="00E8598A"/>
    <w:rsid w:val="00E86144"/>
    <w:rsid w:val="00E8624F"/>
    <w:rsid w:val="00E86360"/>
    <w:rsid w:val="00E86E7B"/>
    <w:rsid w:val="00E9066B"/>
    <w:rsid w:val="00E91CC3"/>
    <w:rsid w:val="00E92521"/>
    <w:rsid w:val="00E92B46"/>
    <w:rsid w:val="00E92CA3"/>
    <w:rsid w:val="00E930CF"/>
    <w:rsid w:val="00E93CCE"/>
    <w:rsid w:val="00E967F7"/>
    <w:rsid w:val="00E96953"/>
    <w:rsid w:val="00E96BC3"/>
    <w:rsid w:val="00E970C5"/>
    <w:rsid w:val="00EA10B3"/>
    <w:rsid w:val="00EA120E"/>
    <w:rsid w:val="00EA13B6"/>
    <w:rsid w:val="00EA1873"/>
    <w:rsid w:val="00EA1F0F"/>
    <w:rsid w:val="00EA262E"/>
    <w:rsid w:val="00EA4345"/>
    <w:rsid w:val="00EA45B9"/>
    <w:rsid w:val="00EA4695"/>
    <w:rsid w:val="00EA4A12"/>
    <w:rsid w:val="00EA5630"/>
    <w:rsid w:val="00EA6853"/>
    <w:rsid w:val="00EA7922"/>
    <w:rsid w:val="00EB0180"/>
    <w:rsid w:val="00EB0D62"/>
    <w:rsid w:val="00EB15BB"/>
    <w:rsid w:val="00EB1ADF"/>
    <w:rsid w:val="00EB24CC"/>
    <w:rsid w:val="00EB47A4"/>
    <w:rsid w:val="00EB6175"/>
    <w:rsid w:val="00EB6350"/>
    <w:rsid w:val="00EB672B"/>
    <w:rsid w:val="00EB67C7"/>
    <w:rsid w:val="00EB6B9C"/>
    <w:rsid w:val="00EB6C5C"/>
    <w:rsid w:val="00EB6E45"/>
    <w:rsid w:val="00EB6E50"/>
    <w:rsid w:val="00EB789F"/>
    <w:rsid w:val="00EB7CBD"/>
    <w:rsid w:val="00EC1711"/>
    <w:rsid w:val="00EC3A5C"/>
    <w:rsid w:val="00EC46F5"/>
    <w:rsid w:val="00EC4F21"/>
    <w:rsid w:val="00EC5455"/>
    <w:rsid w:val="00EC5554"/>
    <w:rsid w:val="00EC5AD0"/>
    <w:rsid w:val="00EC6D8A"/>
    <w:rsid w:val="00EC73F1"/>
    <w:rsid w:val="00EC7683"/>
    <w:rsid w:val="00ED0BA2"/>
    <w:rsid w:val="00ED1521"/>
    <w:rsid w:val="00ED176D"/>
    <w:rsid w:val="00ED1D3F"/>
    <w:rsid w:val="00ED36E3"/>
    <w:rsid w:val="00ED4B82"/>
    <w:rsid w:val="00ED566D"/>
    <w:rsid w:val="00ED6333"/>
    <w:rsid w:val="00ED64FE"/>
    <w:rsid w:val="00ED7C44"/>
    <w:rsid w:val="00EE0D3D"/>
    <w:rsid w:val="00EE0E08"/>
    <w:rsid w:val="00EE239E"/>
    <w:rsid w:val="00EE2462"/>
    <w:rsid w:val="00EE2B4F"/>
    <w:rsid w:val="00EE3F46"/>
    <w:rsid w:val="00EE5171"/>
    <w:rsid w:val="00EE576B"/>
    <w:rsid w:val="00EE6289"/>
    <w:rsid w:val="00EE63D6"/>
    <w:rsid w:val="00EE6FF2"/>
    <w:rsid w:val="00EE7C56"/>
    <w:rsid w:val="00EE7DA3"/>
    <w:rsid w:val="00EF0863"/>
    <w:rsid w:val="00EF0C9E"/>
    <w:rsid w:val="00EF1849"/>
    <w:rsid w:val="00EF1A45"/>
    <w:rsid w:val="00EF2AE6"/>
    <w:rsid w:val="00EF2B1D"/>
    <w:rsid w:val="00EF3909"/>
    <w:rsid w:val="00EF4C67"/>
    <w:rsid w:val="00EF57A7"/>
    <w:rsid w:val="00EF5C9D"/>
    <w:rsid w:val="00EF5EF1"/>
    <w:rsid w:val="00EF6761"/>
    <w:rsid w:val="00EF7388"/>
    <w:rsid w:val="00EF797F"/>
    <w:rsid w:val="00F010D4"/>
    <w:rsid w:val="00F01DE0"/>
    <w:rsid w:val="00F022A1"/>
    <w:rsid w:val="00F03342"/>
    <w:rsid w:val="00F03A68"/>
    <w:rsid w:val="00F04099"/>
    <w:rsid w:val="00F05EB3"/>
    <w:rsid w:val="00F065D4"/>
    <w:rsid w:val="00F06E9C"/>
    <w:rsid w:val="00F07714"/>
    <w:rsid w:val="00F077F6"/>
    <w:rsid w:val="00F07A60"/>
    <w:rsid w:val="00F102AF"/>
    <w:rsid w:val="00F10B61"/>
    <w:rsid w:val="00F10F3D"/>
    <w:rsid w:val="00F11803"/>
    <w:rsid w:val="00F11C5E"/>
    <w:rsid w:val="00F139CB"/>
    <w:rsid w:val="00F14097"/>
    <w:rsid w:val="00F1570B"/>
    <w:rsid w:val="00F16860"/>
    <w:rsid w:val="00F17096"/>
    <w:rsid w:val="00F206AC"/>
    <w:rsid w:val="00F20FA8"/>
    <w:rsid w:val="00F213FB"/>
    <w:rsid w:val="00F21527"/>
    <w:rsid w:val="00F226C4"/>
    <w:rsid w:val="00F2288B"/>
    <w:rsid w:val="00F23A16"/>
    <w:rsid w:val="00F24B42"/>
    <w:rsid w:val="00F259D4"/>
    <w:rsid w:val="00F263B1"/>
    <w:rsid w:val="00F267D0"/>
    <w:rsid w:val="00F2685B"/>
    <w:rsid w:val="00F27A9B"/>
    <w:rsid w:val="00F30AE2"/>
    <w:rsid w:val="00F31C9E"/>
    <w:rsid w:val="00F32636"/>
    <w:rsid w:val="00F329D5"/>
    <w:rsid w:val="00F33816"/>
    <w:rsid w:val="00F35AD0"/>
    <w:rsid w:val="00F3679A"/>
    <w:rsid w:val="00F36E6E"/>
    <w:rsid w:val="00F370EE"/>
    <w:rsid w:val="00F37402"/>
    <w:rsid w:val="00F374AF"/>
    <w:rsid w:val="00F41D00"/>
    <w:rsid w:val="00F422CF"/>
    <w:rsid w:val="00F4252B"/>
    <w:rsid w:val="00F44D53"/>
    <w:rsid w:val="00F46265"/>
    <w:rsid w:val="00F46415"/>
    <w:rsid w:val="00F4644C"/>
    <w:rsid w:val="00F46CFE"/>
    <w:rsid w:val="00F4718B"/>
    <w:rsid w:val="00F47434"/>
    <w:rsid w:val="00F47A94"/>
    <w:rsid w:val="00F5029A"/>
    <w:rsid w:val="00F508C5"/>
    <w:rsid w:val="00F519AF"/>
    <w:rsid w:val="00F51A7B"/>
    <w:rsid w:val="00F51B48"/>
    <w:rsid w:val="00F535F5"/>
    <w:rsid w:val="00F53A73"/>
    <w:rsid w:val="00F53C6F"/>
    <w:rsid w:val="00F540B2"/>
    <w:rsid w:val="00F55790"/>
    <w:rsid w:val="00F61BD2"/>
    <w:rsid w:val="00F61CBC"/>
    <w:rsid w:val="00F62237"/>
    <w:rsid w:val="00F62910"/>
    <w:rsid w:val="00F63DC0"/>
    <w:rsid w:val="00F64A2F"/>
    <w:rsid w:val="00F650B6"/>
    <w:rsid w:val="00F66A98"/>
    <w:rsid w:val="00F66C60"/>
    <w:rsid w:val="00F67007"/>
    <w:rsid w:val="00F672DF"/>
    <w:rsid w:val="00F704B3"/>
    <w:rsid w:val="00F70BA7"/>
    <w:rsid w:val="00F72CBE"/>
    <w:rsid w:val="00F7414C"/>
    <w:rsid w:val="00F75AEE"/>
    <w:rsid w:val="00F772F9"/>
    <w:rsid w:val="00F8018D"/>
    <w:rsid w:val="00F804DE"/>
    <w:rsid w:val="00F80A99"/>
    <w:rsid w:val="00F80C96"/>
    <w:rsid w:val="00F82850"/>
    <w:rsid w:val="00F840D9"/>
    <w:rsid w:val="00F84767"/>
    <w:rsid w:val="00F85068"/>
    <w:rsid w:val="00F852B3"/>
    <w:rsid w:val="00F853DA"/>
    <w:rsid w:val="00F858E6"/>
    <w:rsid w:val="00F873B6"/>
    <w:rsid w:val="00F9185D"/>
    <w:rsid w:val="00F91C0B"/>
    <w:rsid w:val="00F92602"/>
    <w:rsid w:val="00F92F46"/>
    <w:rsid w:val="00F933D5"/>
    <w:rsid w:val="00F94519"/>
    <w:rsid w:val="00F947E4"/>
    <w:rsid w:val="00F95B2A"/>
    <w:rsid w:val="00F9670F"/>
    <w:rsid w:val="00F969F7"/>
    <w:rsid w:val="00F96A3F"/>
    <w:rsid w:val="00F97E21"/>
    <w:rsid w:val="00FA128A"/>
    <w:rsid w:val="00FA1406"/>
    <w:rsid w:val="00FA1DAA"/>
    <w:rsid w:val="00FA1E2C"/>
    <w:rsid w:val="00FA3E71"/>
    <w:rsid w:val="00FA44BB"/>
    <w:rsid w:val="00FA5212"/>
    <w:rsid w:val="00FA5390"/>
    <w:rsid w:val="00FA6349"/>
    <w:rsid w:val="00FA682B"/>
    <w:rsid w:val="00FA693A"/>
    <w:rsid w:val="00FB0AA5"/>
    <w:rsid w:val="00FB1A14"/>
    <w:rsid w:val="00FB26AF"/>
    <w:rsid w:val="00FB2BCA"/>
    <w:rsid w:val="00FB4CB6"/>
    <w:rsid w:val="00FB6362"/>
    <w:rsid w:val="00FC033B"/>
    <w:rsid w:val="00FC1874"/>
    <w:rsid w:val="00FC256B"/>
    <w:rsid w:val="00FC2855"/>
    <w:rsid w:val="00FC2A8A"/>
    <w:rsid w:val="00FC38FF"/>
    <w:rsid w:val="00FC3A10"/>
    <w:rsid w:val="00FC4562"/>
    <w:rsid w:val="00FC486B"/>
    <w:rsid w:val="00FC5134"/>
    <w:rsid w:val="00FC54C7"/>
    <w:rsid w:val="00FC663D"/>
    <w:rsid w:val="00FC6BC7"/>
    <w:rsid w:val="00FC7315"/>
    <w:rsid w:val="00FD069B"/>
    <w:rsid w:val="00FD267F"/>
    <w:rsid w:val="00FD3235"/>
    <w:rsid w:val="00FD5120"/>
    <w:rsid w:val="00FD56CA"/>
    <w:rsid w:val="00FD5C58"/>
    <w:rsid w:val="00FD61C8"/>
    <w:rsid w:val="00FD6384"/>
    <w:rsid w:val="00FD64D9"/>
    <w:rsid w:val="00FD6772"/>
    <w:rsid w:val="00FD79F4"/>
    <w:rsid w:val="00FD7FF7"/>
    <w:rsid w:val="00FE0196"/>
    <w:rsid w:val="00FE07F9"/>
    <w:rsid w:val="00FE0936"/>
    <w:rsid w:val="00FE0ADB"/>
    <w:rsid w:val="00FE0ED9"/>
    <w:rsid w:val="00FE1847"/>
    <w:rsid w:val="00FE19E4"/>
    <w:rsid w:val="00FE1BC4"/>
    <w:rsid w:val="00FE1E4D"/>
    <w:rsid w:val="00FE54CF"/>
    <w:rsid w:val="00FE5F10"/>
    <w:rsid w:val="00FE7155"/>
    <w:rsid w:val="00FE7459"/>
    <w:rsid w:val="00FF1EA2"/>
    <w:rsid w:val="00FF2CE5"/>
    <w:rsid w:val="00FF33E6"/>
    <w:rsid w:val="00FF3EE5"/>
    <w:rsid w:val="00FF40FF"/>
    <w:rsid w:val="00FF5404"/>
    <w:rsid w:val="00FF5F0C"/>
    <w:rsid w:val="00FF76B9"/>
    <w:rsid w:val="00FF7AAA"/>
    <w:rsid w:val="018E0E99"/>
    <w:rsid w:val="01C16A44"/>
    <w:rsid w:val="01D02D0E"/>
    <w:rsid w:val="020F45A3"/>
    <w:rsid w:val="02D8C55D"/>
    <w:rsid w:val="036C6D61"/>
    <w:rsid w:val="03E69726"/>
    <w:rsid w:val="042A53D5"/>
    <w:rsid w:val="0472E7B4"/>
    <w:rsid w:val="048020F4"/>
    <w:rsid w:val="04CD865A"/>
    <w:rsid w:val="052935D1"/>
    <w:rsid w:val="058C403C"/>
    <w:rsid w:val="05A7AB28"/>
    <w:rsid w:val="05D2CC98"/>
    <w:rsid w:val="062A2060"/>
    <w:rsid w:val="065EED4C"/>
    <w:rsid w:val="0681244E"/>
    <w:rsid w:val="06BF536B"/>
    <w:rsid w:val="06CCC6AD"/>
    <w:rsid w:val="06F65471"/>
    <w:rsid w:val="06F9B319"/>
    <w:rsid w:val="077A366C"/>
    <w:rsid w:val="07A09292"/>
    <w:rsid w:val="07B23CC1"/>
    <w:rsid w:val="08141A9A"/>
    <w:rsid w:val="08145195"/>
    <w:rsid w:val="0830A693"/>
    <w:rsid w:val="083FBFF0"/>
    <w:rsid w:val="08FDFFED"/>
    <w:rsid w:val="09AC8A0E"/>
    <w:rsid w:val="0A0ECD2C"/>
    <w:rsid w:val="0A91EF10"/>
    <w:rsid w:val="0AF0CDEF"/>
    <w:rsid w:val="0B2C6CDC"/>
    <w:rsid w:val="0B3C2E21"/>
    <w:rsid w:val="0B6AD806"/>
    <w:rsid w:val="0C00E054"/>
    <w:rsid w:val="0C089B09"/>
    <w:rsid w:val="0CF7A138"/>
    <w:rsid w:val="0D707FB2"/>
    <w:rsid w:val="0D97B70B"/>
    <w:rsid w:val="0DCB0FF8"/>
    <w:rsid w:val="0DE3D2B3"/>
    <w:rsid w:val="0DF81D9F"/>
    <w:rsid w:val="0DF9EE2B"/>
    <w:rsid w:val="0E00A19D"/>
    <w:rsid w:val="0E31E399"/>
    <w:rsid w:val="0E58C45A"/>
    <w:rsid w:val="0E7D99C1"/>
    <w:rsid w:val="0F1B5DA5"/>
    <w:rsid w:val="0FEE182D"/>
    <w:rsid w:val="101395F8"/>
    <w:rsid w:val="10274BDB"/>
    <w:rsid w:val="1089C966"/>
    <w:rsid w:val="114FF8DB"/>
    <w:rsid w:val="1190651C"/>
    <w:rsid w:val="121F9246"/>
    <w:rsid w:val="122D2422"/>
    <w:rsid w:val="12D43E61"/>
    <w:rsid w:val="12E5DEDA"/>
    <w:rsid w:val="13153D3A"/>
    <w:rsid w:val="1315B142"/>
    <w:rsid w:val="132332C6"/>
    <w:rsid w:val="13455DDA"/>
    <w:rsid w:val="1379E4FF"/>
    <w:rsid w:val="13ADA85E"/>
    <w:rsid w:val="140FEE61"/>
    <w:rsid w:val="14420B36"/>
    <w:rsid w:val="147ABECF"/>
    <w:rsid w:val="14A5BA28"/>
    <w:rsid w:val="14B181A3"/>
    <w:rsid w:val="14E12E3B"/>
    <w:rsid w:val="14EBAD36"/>
    <w:rsid w:val="14ECCD60"/>
    <w:rsid w:val="14F9C156"/>
    <w:rsid w:val="1508386D"/>
    <w:rsid w:val="15644356"/>
    <w:rsid w:val="15A4C56E"/>
    <w:rsid w:val="15FD46EF"/>
    <w:rsid w:val="162B9C60"/>
    <w:rsid w:val="167CFE9C"/>
    <w:rsid w:val="16A9806A"/>
    <w:rsid w:val="1708F128"/>
    <w:rsid w:val="17210975"/>
    <w:rsid w:val="1742ACF6"/>
    <w:rsid w:val="178E8FEA"/>
    <w:rsid w:val="178F2761"/>
    <w:rsid w:val="17A05086"/>
    <w:rsid w:val="17AFC5F0"/>
    <w:rsid w:val="17C83075"/>
    <w:rsid w:val="17F4BCDF"/>
    <w:rsid w:val="17FE46EC"/>
    <w:rsid w:val="184550CB"/>
    <w:rsid w:val="18811981"/>
    <w:rsid w:val="18A8ECFF"/>
    <w:rsid w:val="1904A46A"/>
    <w:rsid w:val="19A21890"/>
    <w:rsid w:val="19E1212C"/>
    <w:rsid w:val="19E604D2"/>
    <w:rsid w:val="1A4D9D1E"/>
    <w:rsid w:val="1B035B33"/>
    <w:rsid w:val="1B250617"/>
    <w:rsid w:val="1B7CD788"/>
    <w:rsid w:val="1BB8BA43"/>
    <w:rsid w:val="1BCF9D53"/>
    <w:rsid w:val="1BF619FC"/>
    <w:rsid w:val="1CBD7DF5"/>
    <w:rsid w:val="1CF74DE2"/>
    <w:rsid w:val="1D8D2A94"/>
    <w:rsid w:val="1D9BA55B"/>
    <w:rsid w:val="1E0858D4"/>
    <w:rsid w:val="1EDD47E7"/>
    <w:rsid w:val="1EF8513E"/>
    <w:rsid w:val="1F390953"/>
    <w:rsid w:val="1F7853B3"/>
    <w:rsid w:val="1F8D2A8F"/>
    <w:rsid w:val="1FC16058"/>
    <w:rsid w:val="1FE19D17"/>
    <w:rsid w:val="1FF192FB"/>
    <w:rsid w:val="20279731"/>
    <w:rsid w:val="205A2E6F"/>
    <w:rsid w:val="208DB7B6"/>
    <w:rsid w:val="20A5C143"/>
    <w:rsid w:val="2107340B"/>
    <w:rsid w:val="212EBDC4"/>
    <w:rsid w:val="221258F3"/>
    <w:rsid w:val="222FE94D"/>
    <w:rsid w:val="234C40CA"/>
    <w:rsid w:val="234EDAE0"/>
    <w:rsid w:val="241930FB"/>
    <w:rsid w:val="2459147F"/>
    <w:rsid w:val="24E024A0"/>
    <w:rsid w:val="24E6172E"/>
    <w:rsid w:val="252617AE"/>
    <w:rsid w:val="25298FB6"/>
    <w:rsid w:val="255B348C"/>
    <w:rsid w:val="25615BAA"/>
    <w:rsid w:val="25678A0F"/>
    <w:rsid w:val="25A523A9"/>
    <w:rsid w:val="25CD1031"/>
    <w:rsid w:val="25D3CEC7"/>
    <w:rsid w:val="2790CCDC"/>
    <w:rsid w:val="27946349"/>
    <w:rsid w:val="281A13B0"/>
    <w:rsid w:val="28536E05"/>
    <w:rsid w:val="28617FEF"/>
    <w:rsid w:val="28741E46"/>
    <w:rsid w:val="2878DA9C"/>
    <w:rsid w:val="28BEDD54"/>
    <w:rsid w:val="28BFAB4F"/>
    <w:rsid w:val="28EE96BA"/>
    <w:rsid w:val="2964A0DD"/>
    <w:rsid w:val="296557F8"/>
    <w:rsid w:val="2973DB51"/>
    <w:rsid w:val="29D40ED9"/>
    <w:rsid w:val="29FD00D9"/>
    <w:rsid w:val="2A05D612"/>
    <w:rsid w:val="2A16AC42"/>
    <w:rsid w:val="2A3089B1"/>
    <w:rsid w:val="2A451200"/>
    <w:rsid w:val="2A7BAB28"/>
    <w:rsid w:val="2AE30BAE"/>
    <w:rsid w:val="2B458060"/>
    <w:rsid w:val="2B6630A1"/>
    <w:rsid w:val="2BB6E33A"/>
    <w:rsid w:val="2BC17672"/>
    <w:rsid w:val="2BDFACF6"/>
    <w:rsid w:val="2BE0E261"/>
    <w:rsid w:val="2C0246E6"/>
    <w:rsid w:val="2D12043D"/>
    <w:rsid w:val="2D73B56C"/>
    <w:rsid w:val="2E1B06C2"/>
    <w:rsid w:val="2E4A5982"/>
    <w:rsid w:val="2E6F1FC5"/>
    <w:rsid w:val="2EBCEE0D"/>
    <w:rsid w:val="2F188323"/>
    <w:rsid w:val="2F2573B8"/>
    <w:rsid w:val="2FF6713D"/>
    <w:rsid w:val="3004E833"/>
    <w:rsid w:val="30311DC1"/>
    <w:rsid w:val="3049B85C"/>
    <w:rsid w:val="304EA5D9"/>
    <w:rsid w:val="3086D950"/>
    <w:rsid w:val="30E9CD12"/>
    <w:rsid w:val="30EB9FA7"/>
    <w:rsid w:val="313FFEAB"/>
    <w:rsid w:val="318E0E68"/>
    <w:rsid w:val="319F1249"/>
    <w:rsid w:val="325023E5"/>
    <w:rsid w:val="327244F1"/>
    <w:rsid w:val="32A76A94"/>
    <w:rsid w:val="32C07BCD"/>
    <w:rsid w:val="3310D5C2"/>
    <w:rsid w:val="33606C56"/>
    <w:rsid w:val="3368270B"/>
    <w:rsid w:val="33C1EF3E"/>
    <w:rsid w:val="343F5D0A"/>
    <w:rsid w:val="34850F1B"/>
    <w:rsid w:val="34A112C3"/>
    <w:rsid w:val="34BDF465"/>
    <w:rsid w:val="3593A6C6"/>
    <w:rsid w:val="35D9025C"/>
    <w:rsid w:val="35E81065"/>
    <w:rsid w:val="3636EED7"/>
    <w:rsid w:val="36A85F88"/>
    <w:rsid w:val="36AEA7B0"/>
    <w:rsid w:val="36C49BC3"/>
    <w:rsid w:val="36F369DD"/>
    <w:rsid w:val="370058EB"/>
    <w:rsid w:val="370AB4DE"/>
    <w:rsid w:val="373AA667"/>
    <w:rsid w:val="378E9334"/>
    <w:rsid w:val="37EA7018"/>
    <w:rsid w:val="3871A966"/>
    <w:rsid w:val="3891A1D4"/>
    <w:rsid w:val="389FF97A"/>
    <w:rsid w:val="38C44733"/>
    <w:rsid w:val="39203CFE"/>
    <w:rsid w:val="395598E2"/>
    <w:rsid w:val="39D83FE2"/>
    <w:rsid w:val="3A606F0D"/>
    <w:rsid w:val="3A7942F0"/>
    <w:rsid w:val="3A79CF63"/>
    <w:rsid w:val="3AA82EA6"/>
    <w:rsid w:val="3AE9E28A"/>
    <w:rsid w:val="3B505CF3"/>
    <w:rsid w:val="3BDA0621"/>
    <w:rsid w:val="3BDB0928"/>
    <w:rsid w:val="3BF64018"/>
    <w:rsid w:val="3C9B4E78"/>
    <w:rsid w:val="3CAC8033"/>
    <w:rsid w:val="3CFFF989"/>
    <w:rsid w:val="3D3B6F5B"/>
    <w:rsid w:val="3DAA5766"/>
    <w:rsid w:val="3DB35F60"/>
    <w:rsid w:val="3DFBA907"/>
    <w:rsid w:val="3E02ECD3"/>
    <w:rsid w:val="3E38BDC0"/>
    <w:rsid w:val="3E69A3AE"/>
    <w:rsid w:val="3E819D65"/>
    <w:rsid w:val="3F545AF6"/>
    <w:rsid w:val="3F5B75D4"/>
    <w:rsid w:val="3F673399"/>
    <w:rsid w:val="3F6C6A90"/>
    <w:rsid w:val="3F8D60D3"/>
    <w:rsid w:val="3F93A2FA"/>
    <w:rsid w:val="3FA24771"/>
    <w:rsid w:val="3FB1A502"/>
    <w:rsid w:val="3FF3DCC6"/>
    <w:rsid w:val="401A4573"/>
    <w:rsid w:val="404943B4"/>
    <w:rsid w:val="408A53AD"/>
    <w:rsid w:val="408EFA55"/>
    <w:rsid w:val="4091E302"/>
    <w:rsid w:val="40974737"/>
    <w:rsid w:val="40A908F6"/>
    <w:rsid w:val="40ACB715"/>
    <w:rsid w:val="40CE0740"/>
    <w:rsid w:val="40EB0022"/>
    <w:rsid w:val="415BC5EB"/>
    <w:rsid w:val="417200CE"/>
    <w:rsid w:val="419A1995"/>
    <w:rsid w:val="42092D74"/>
    <w:rsid w:val="421DBD1D"/>
    <w:rsid w:val="4226240E"/>
    <w:rsid w:val="427C34AA"/>
    <w:rsid w:val="428D5496"/>
    <w:rsid w:val="42B55896"/>
    <w:rsid w:val="43114683"/>
    <w:rsid w:val="432C53BA"/>
    <w:rsid w:val="4336CB77"/>
    <w:rsid w:val="4349C56F"/>
    <w:rsid w:val="43665168"/>
    <w:rsid w:val="439AD6CE"/>
    <w:rsid w:val="43C42222"/>
    <w:rsid w:val="43E0A9B8"/>
    <w:rsid w:val="4436FE8D"/>
    <w:rsid w:val="44ACB2F9"/>
    <w:rsid w:val="44ACC6C9"/>
    <w:rsid w:val="44D60787"/>
    <w:rsid w:val="4532057C"/>
    <w:rsid w:val="45646EFA"/>
    <w:rsid w:val="4581680A"/>
    <w:rsid w:val="45C228A4"/>
    <w:rsid w:val="45E86E45"/>
    <w:rsid w:val="45FE9B90"/>
    <w:rsid w:val="463F453C"/>
    <w:rsid w:val="464C85DA"/>
    <w:rsid w:val="467817E5"/>
    <w:rsid w:val="469E56D1"/>
    <w:rsid w:val="46E23588"/>
    <w:rsid w:val="4703D51B"/>
    <w:rsid w:val="47D9C04E"/>
    <w:rsid w:val="47F1143D"/>
    <w:rsid w:val="48516F3F"/>
    <w:rsid w:val="48531073"/>
    <w:rsid w:val="4876A901"/>
    <w:rsid w:val="489F6554"/>
    <w:rsid w:val="49249A1A"/>
    <w:rsid w:val="4984CCD9"/>
    <w:rsid w:val="4A2168B8"/>
    <w:rsid w:val="4A65D9BE"/>
    <w:rsid w:val="4AC06A7B"/>
    <w:rsid w:val="4B25AE40"/>
    <w:rsid w:val="4BA2D7A6"/>
    <w:rsid w:val="4BA5840C"/>
    <w:rsid w:val="4BB7C4ED"/>
    <w:rsid w:val="4BE2C046"/>
    <w:rsid w:val="4BF1F348"/>
    <w:rsid w:val="4C3CF870"/>
    <w:rsid w:val="4C522517"/>
    <w:rsid w:val="4C58DC28"/>
    <w:rsid w:val="4C620237"/>
    <w:rsid w:val="4C90C8D8"/>
    <w:rsid w:val="4CD6C8CA"/>
    <w:rsid w:val="4D1E7936"/>
    <w:rsid w:val="4D6DBA77"/>
    <w:rsid w:val="4DC451DF"/>
    <w:rsid w:val="4DE865BC"/>
    <w:rsid w:val="4E5668CF"/>
    <w:rsid w:val="4E6D334C"/>
    <w:rsid w:val="4EB846A8"/>
    <w:rsid w:val="4F013410"/>
    <w:rsid w:val="4F1CAFC1"/>
    <w:rsid w:val="4F1E5D30"/>
    <w:rsid w:val="4FF1A1B8"/>
    <w:rsid w:val="5059E870"/>
    <w:rsid w:val="515A1ADD"/>
    <w:rsid w:val="52096E0A"/>
    <w:rsid w:val="52596B49"/>
    <w:rsid w:val="52A1EEF1"/>
    <w:rsid w:val="52E344BB"/>
    <w:rsid w:val="5346F3AD"/>
    <w:rsid w:val="536B3A5B"/>
    <w:rsid w:val="53FDAC3C"/>
    <w:rsid w:val="544AC902"/>
    <w:rsid w:val="545F2F24"/>
    <w:rsid w:val="547ED834"/>
    <w:rsid w:val="5501166F"/>
    <w:rsid w:val="5547097D"/>
    <w:rsid w:val="554C9923"/>
    <w:rsid w:val="561291D4"/>
    <w:rsid w:val="562201F9"/>
    <w:rsid w:val="563D958F"/>
    <w:rsid w:val="5685CB1D"/>
    <w:rsid w:val="57140545"/>
    <w:rsid w:val="572DF574"/>
    <w:rsid w:val="5734B586"/>
    <w:rsid w:val="5770F5A1"/>
    <w:rsid w:val="5855EC54"/>
    <w:rsid w:val="58D15030"/>
    <w:rsid w:val="58FAFAFA"/>
    <w:rsid w:val="5945DA45"/>
    <w:rsid w:val="59700F52"/>
    <w:rsid w:val="59AC4F6D"/>
    <w:rsid w:val="59F76086"/>
    <w:rsid w:val="5A09E0F7"/>
    <w:rsid w:val="5A0E2BAE"/>
    <w:rsid w:val="5A3ED4BF"/>
    <w:rsid w:val="5A534063"/>
    <w:rsid w:val="5AA4A2A5"/>
    <w:rsid w:val="5B070B2F"/>
    <w:rsid w:val="5B6E2CE4"/>
    <w:rsid w:val="5BCC55E6"/>
    <w:rsid w:val="5BF22F65"/>
    <w:rsid w:val="5C3A8100"/>
    <w:rsid w:val="5CF1DCA3"/>
    <w:rsid w:val="5CFB5224"/>
    <w:rsid w:val="5DB95EE8"/>
    <w:rsid w:val="5E51E73C"/>
    <w:rsid w:val="5EA1A63C"/>
    <w:rsid w:val="5EA272FA"/>
    <w:rsid w:val="5F6C2D75"/>
    <w:rsid w:val="5F9D4F3F"/>
    <w:rsid w:val="5FB7C9D8"/>
    <w:rsid w:val="5FED647F"/>
    <w:rsid w:val="603D43BE"/>
    <w:rsid w:val="60F1E4D6"/>
    <w:rsid w:val="60F71C2C"/>
    <w:rsid w:val="614C5269"/>
    <w:rsid w:val="61780D7A"/>
    <w:rsid w:val="61D0D58A"/>
    <w:rsid w:val="61F50233"/>
    <w:rsid w:val="620C3252"/>
    <w:rsid w:val="62D43875"/>
    <w:rsid w:val="63AD2CB7"/>
    <w:rsid w:val="64335B42"/>
    <w:rsid w:val="6458C6F5"/>
    <w:rsid w:val="646026B9"/>
    <w:rsid w:val="64C96706"/>
    <w:rsid w:val="651AD0A6"/>
    <w:rsid w:val="6544A21E"/>
    <w:rsid w:val="65B2008C"/>
    <w:rsid w:val="65C472A6"/>
    <w:rsid w:val="6610F179"/>
    <w:rsid w:val="667423D5"/>
    <w:rsid w:val="66897C04"/>
    <w:rsid w:val="669C399B"/>
    <w:rsid w:val="67067F64"/>
    <w:rsid w:val="67142476"/>
    <w:rsid w:val="675441A1"/>
    <w:rsid w:val="675BEE4D"/>
    <w:rsid w:val="677B6B80"/>
    <w:rsid w:val="688E3DB8"/>
    <w:rsid w:val="68B68501"/>
    <w:rsid w:val="69243668"/>
    <w:rsid w:val="69ABC497"/>
    <w:rsid w:val="69E3B7EA"/>
    <w:rsid w:val="6A19F822"/>
    <w:rsid w:val="6A21D660"/>
    <w:rsid w:val="6A27AB68"/>
    <w:rsid w:val="6A2B7C44"/>
    <w:rsid w:val="6A437DEB"/>
    <w:rsid w:val="6A8BE263"/>
    <w:rsid w:val="6AA62948"/>
    <w:rsid w:val="6B55BF95"/>
    <w:rsid w:val="6BADF60D"/>
    <w:rsid w:val="6BBA0C33"/>
    <w:rsid w:val="6BDA6C05"/>
    <w:rsid w:val="6C50650D"/>
    <w:rsid w:val="6C979EA8"/>
    <w:rsid w:val="6CA767E1"/>
    <w:rsid w:val="6CBC4047"/>
    <w:rsid w:val="6CD89313"/>
    <w:rsid w:val="6CE36559"/>
    <w:rsid w:val="6CF2BC6F"/>
    <w:rsid w:val="6D0E5D29"/>
    <w:rsid w:val="6DE18696"/>
    <w:rsid w:val="6ED1BFCE"/>
    <w:rsid w:val="6EDB0E1A"/>
    <w:rsid w:val="6F086ABE"/>
    <w:rsid w:val="6F3C0546"/>
    <w:rsid w:val="6F48C377"/>
    <w:rsid w:val="6F91C6A9"/>
    <w:rsid w:val="6FEB8EDC"/>
    <w:rsid w:val="7027CEF7"/>
    <w:rsid w:val="703A8BCE"/>
    <w:rsid w:val="70DC0C8F"/>
    <w:rsid w:val="71449EAD"/>
    <w:rsid w:val="71B0F923"/>
    <w:rsid w:val="71F23AE3"/>
    <w:rsid w:val="720A5CAF"/>
    <w:rsid w:val="720F56FB"/>
    <w:rsid w:val="7220C285"/>
    <w:rsid w:val="7226E8A8"/>
    <w:rsid w:val="72349963"/>
    <w:rsid w:val="723E7BAF"/>
    <w:rsid w:val="7274F21C"/>
    <w:rsid w:val="72F9243E"/>
    <w:rsid w:val="734BD7DF"/>
    <w:rsid w:val="739AEE18"/>
    <w:rsid w:val="73D25E8A"/>
    <w:rsid w:val="742073AE"/>
    <w:rsid w:val="74A2A6D7"/>
    <w:rsid w:val="74AC30E4"/>
    <w:rsid w:val="74AEDB4C"/>
    <w:rsid w:val="74B1A10D"/>
    <w:rsid w:val="74BF32D0"/>
    <w:rsid w:val="74CDBF8C"/>
    <w:rsid w:val="74DF8820"/>
    <w:rsid w:val="74F3B836"/>
    <w:rsid w:val="7512F790"/>
    <w:rsid w:val="7532F699"/>
    <w:rsid w:val="7538AF25"/>
    <w:rsid w:val="75761C71"/>
    <w:rsid w:val="75A29BAA"/>
    <w:rsid w:val="75A9675F"/>
    <w:rsid w:val="75D87A75"/>
    <w:rsid w:val="75FB11A7"/>
    <w:rsid w:val="76D528B0"/>
    <w:rsid w:val="77B1452B"/>
    <w:rsid w:val="77D0F94D"/>
    <w:rsid w:val="77D49F25"/>
    <w:rsid w:val="77E499E2"/>
    <w:rsid w:val="77E869B4"/>
    <w:rsid w:val="77F909CD"/>
    <w:rsid w:val="78DB8880"/>
    <w:rsid w:val="7919DAF3"/>
    <w:rsid w:val="79843A15"/>
    <w:rsid w:val="7A3B148C"/>
    <w:rsid w:val="7AC30BA8"/>
    <w:rsid w:val="7B453ED1"/>
    <w:rsid w:val="7B5BB659"/>
    <w:rsid w:val="7B5FA99A"/>
    <w:rsid w:val="7B8B31DF"/>
    <w:rsid w:val="7C11DFC3"/>
    <w:rsid w:val="7C84E91F"/>
    <w:rsid w:val="7C882B07"/>
    <w:rsid w:val="7C934D08"/>
    <w:rsid w:val="7D1F15B5"/>
    <w:rsid w:val="7D5266FF"/>
    <w:rsid w:val="7DB51E03"/>
    <w:rsid w:val="7DFEC231"/>
    <w:rsid w:val="7E245B30"/>
    <w:rsid w:val="7E3338B2"/>
    <w:rsid w:val="7E38882B"/>
    <w:rsid w:val="7E5F8951"/>
    <w:rsid w:val="7E7014DF"/>
    <w:rsid w:val="7E7D443A"/>
    <w:rsid w:val="7F0898ED"/>
    <w:rsid w:val="7F2EDFDA"/>
    <w:rsid w:val="7F31F939"/>
    <w:rsid w:val="7F4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78A9"/>
  <w15:chartTrackingRefBased/>
  <w15:docId w15:val="{A23A9488-3055-4C18-AECC-2942416C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59"/>
    <w:pPr>
      <w:spacing w:before="0"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1E2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78"/>
    <w:pPr>
      <w:keepNext/>
      <w:keepLines/>
      <w:tabs>
        <w:tab w:val="left" w:pos="720"/>
      </w:tabs>
      <w:spacing w:before="40" w:line="240" w:lineRule="auto"/>
      <w:outlineLvl w:val="1"/>
    </w:pPr>
    <w:rPr>
      <w:rFonts w:asciiTheme="majorHAnsi" w:eastAsiaTheme="majorEastAsia" w:hAnsiTheme="majorHAnsi" w:cstheme="majorBidi"/>
      <w:color w:val="FC6C24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BE8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1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3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87B"/>
    <w:rPr>
      <w:rFonts w:asciiTheme="majorHAnsi" w:eastAsiaTheme="majorEastAsia" w:hAnsiTheme="majorHAnsi" w:cstheme="majorBidi"/>
      <w:color w:val="FC6C24"/>
      <w:sz w:val="32"/>
      <w:szCs w:val="28"/>
    </w:rPr>
  </w:style>
  <w:style w:type="paragraph" w:customStyle="1" w:styleId="ContactInfo">
    <w:name w:val="Contact Info"/>
    <w:basedOn w:val="Normal"/>
    <w:uiPriority w:val="4"/>
    <w:rsid w:val="00C6554A"/>
    <w:pPr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601E2"/>
    <w:pPr>
      <w:spacing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0D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33D0D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</w:style>
  <w:style w:type="paragraph" w:styleId="ListNumber">
    <w:name w:val="List Number"/>
    <w:basedOn w:val="Normal"/>
    <w:uiPriority w:val="11"/>
    <w:unhideWhenUsed/>
    <w:rsid w:val="00C6554A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6BE8"/>
    <w:rPr>
      <w:rFonts w:asciiTheme="majorHAnsi" w:eastAsiaTheme="majorEastAsia" w:hAnsiTheme="majorHAnsi" w:cstheme="majorBidi"/>
      <w:color w:val="17406D" w:themeColor="text2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styleId="IntenseEmphasis">
    <w:name w:val="Intense Emphasis"/>
    <w:basedOn w:val="DefaultParagraphFont"/>
    <w:uiPriority w:val="21"/>
    <w:qFormat/>
    <w:rsid w:val="00D5655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E2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601E2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01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i/>
      <w:iCs/>
      <w:color w:val="0B5294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655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B5294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05676C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rsid w:val="001257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5732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565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43F5"/>
    <w:pPr>
      <w:tabs>
        <w:tab w:val="left" w:pos="284"/>
        <w:tab w:val="left" w:pos="567"/>
        <w:tab w:val="right" w:leader="dot" w:pos="8630"/>
      </w:tabs>
      <w:spacing w:after="10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25732"/>
    <w:pPr>
      <w:spacing w:after="100"/>
      <w:ind w:left="480"/>
    </w:pPr>
  </w:style>
  <w:style w:type="paragraph" w:styleId="NoSpacing">
    <w:name w:val="No Spacing"/>
    <w:uiPriority w:val="1"/>
    <w:qFormat/>
    <w:rsid w:val="007601E2"/>
    <w:pPr>
      <w:spacing w:before="0"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46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styleId="Strong">
    <w:name w:val="Strong"/>
    <w:basedOn w:val="DefaultParagraphFont"/>
    <w:uiPriority w:val="22"/>
    <w:qFormat/>
    <w:rsid w:val="00B51446"/>
    <w:rPr>
      <w:b/>
      <w:bCs/>
    </w:rPr>
  </w:style>
  <w:style w:type="character" w:styleId="Emphasis">
    <w:name w:val="Emphasis"/>
    <w:basedOn w:val="DefaultParagraphFont"/>
    <w:uiPriority w:val="20"/>
    <w:qFormat/>
    <w:rsid w:val="007601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601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4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01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514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51446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0A139C"/>
    <w:pPr>
      <w:tabs>
        <w:tab w:val="left" w:pos="660"/>
        <w:tab w:val="right" w:leader="dot" w:pos="8630"/>
      </w:tabs>
      <w:spacing w:after="100" w:line="259" w:lineRule="auto"/>
      <w:ind w:left="220"/>
    </w:pPr>
    <w:rPr>
      <w:noProof/>
    </w:rPr>
  </w:style>
  <w:style w:type="paragraph" w:styleId="Revision">
    <w:name w:val="Revision"/>
    <w:hidden/>
    <w:uiPriority w:val="99"/>
    <w:semiHidden/>
    <w:rsid w:val="00B92161"/>
    <w:pPr>
      <w:spacing w:before="0"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75096"/>
  </w:style>
  <w:style w:type="paragraph" w:customStyle="1" w:styleId="paragraph">
    <w:name w:val="paragraph"/>
    <w:basedOn w:val="Normal"/>
    <w:rsid w:val="007734FD"/>
    <w:pPr>
      <w:spacing w:before="100" w:beforeAutospacing="1" w:after="100" w:afterAutospacing="1" w:line="240" w:lineRule="auto"/>
    </w:pPr>
  </w:style>
  <w:style w:type="character" w:customStyle="1" w:styleId="normaltextrun">
    <w:name w:val="normaltextrun"/>
    <w:basedOn w:val="DefaultParagraphFont"/>
    <w:rsid w:val="007734FD"/>
  </w:style>
  <w:style w:type="character" w:customStyle="1" w:styleId="eop">
    <w:name w:val="eop"/>
    <w:basedOn w:val="DefaultParagraphFont"/>
    <w:rsid w:val="007734FD"/>
  </w:style>
  <w:style w:type="table" w:styleId="TableGrid">
    <w:name w:val="Table Grid"/>
    <w:basedOn w:val="TableNormal"/>
    <w:uiPriority w:val="59"/>
    <w:rsid w:val="00AF519B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1559"/>
    <w:pPr>
      <w:spacing w:before="100" w:beforeAutospacing="1" w:after="100" w:afterAutospacing="1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58064c32ce274e74" Type="http://schemas.microsoft.com/office/2019/09/relationships/intelligence" Target="intelligence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CEFDB173-0AD3-4AC1-817E-5E2CFEB5B6AD%7d\%7b0FEEF5A5-B03F-4E1D-AFA7-0685B63DF2B6%7dtf02835058_win32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
</file>

<file path=customXml/item4.xml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0DAAE5F3A024DAD50D9F3AF58D5CC" ma:contentTypeVersion="9" ma:contentTypeDescription="Create a new document." ma:contentTypeScope="" ma:versionID="8cc5768262ee0533f25bed1a27b2704a">
  <xsd:schema xmlns:xsd="http://www.w3.org/2001/XMLSchema" xmlns:xs="http://www.w3.org/2001/XMLSchema" xmlns:p="http://schemas.microsoft.com/office/2006/metadata/properties" xmlns:ns2="29d55a2d-b702-4e07-b038-217135f8d5d6" targetNamespace="http://schemas.microsoft.com/office/2006/metadata/properties" ma:root="true" ma:fieldsID="04d1f4d81d978fe15c983b2d37b2ba1f" ns2:_="">
    <xsd:import namespace="29d55a2d-b702-4e07-b038-217135f8d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55a2d-b702-4e07-b038-217135f8d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Rem21</b:Tag>
    <b:SourceType>InternetSite</b:SourceType>
    <b:Guid>{4474C8C0-53BE-4B12-8B6D-E519BA861FB2}</b:Guid>
    <b:Title>Remote Work Disadvantages &amp; Challenges</b:Title>
    <b:ProductionCompany>Wrike</b:ProductionCompany>
    <b:YearAccessed>2021</b:YearAccessed>
    <b:MonthAccessed>December</b:MonthAccessed>
    <b:DayAccessed>31</b:DayAccessed>
    <b:URL>https://www.wrike.com/remote-work-guide/remote-working-disadvantages-challenges/#remote-work-challenges-for-employees</b:URL>
    <b:RefOrder>1</b:RefOrder>
  </b:Source>
  <b:Source>
    <b:Tag>Lio21</b:Tag>
    <b:SourceType>InternetSite</b:SourceType>
    <b:Guid>{3772DB85-96CF-406E-8FD6-F47F615BDF20}</b:Guid>
    <b:Author>
      <b:Author>
        <b:NameList>
          <b:Person>
            <b:Last>Vailshery</b:Last>
            <b:First>Lionel</b:First>
            <b:Middle>Sujay</b:Middle>
          </b:Person>
        </b:NameList>
      </b:Author>
    </b:Author>
    <b:Title>Reported price of leading consumer virtual reality (VR) headsets in 2019, by device</b:Title>
    <b:ProductionCompany>Statista</b:ProductionCompany>
    <b:Year>2021</b:Year>
    <b:Month>Jan</b:Month>
    <b:Day>22</b:Day>
    <b:YearAccessed>2022</b:YearAccessed>
    <b:MonthAccessed>January</b:MonthAccessed>
    <b:DayAccessed>5</b:DayAccessed>
    <b:URL>https://www.statista.com/statistics/1096886/reported-price-of-leading-consumer-vr-headsets-by-device/</b:URL>
    <b:RefOrder>2</b:RefOrder>
  </b:Source>
  <b:Source>
    <b:Tag>Jas211</b:Tag>
    <b:SourceType>InternetSite</b:SourceType>
    <b:Guid>{C79DD07A-CA9C-407B-87DC-DF5A0DD693DE}</b:Guid>
    <b:Author>
      <b:Author>
        <b:NameList>
          <b:Person>
            <b:Last>Coles</b:Last>
            <b:First>Jason</b:First>
          </b:Person>
        </b:NameList>
      </b:Author>
    </b:Author>
    <b:Title>What causes motion sickness in VR, and how can you avoid it?</b:Title>
    <b:ProductionCompany>Space</b:ProductionCompany>
    <b:Year>2021</b:Year>
    <b:Month>September</b:Month>
    <b:Day>13</b:Day>
    <b:YearAccessed>2022</b:YearAccessed>
    <b:MonthAccessed>January</b:MonthAccessed>
    <b:DayAccessed>5</b:DayAccessed>
    <b:URL>https://www.space.com/motion-sickness-in-vr</b:URL>
    <b:RefOrder>3</b:RefOrder>
  </b:Source>
  <b:Source>
    <b:Tag>Cam21</b:Tag>
    <b:SourceType>InternetSite</b:SourceType>
    <b:Guid>{66C06215-EA9A-44EE-9BE6-94A60D80FBDB}</b:Guid>
    <b:Author>
      <b:Author>
        <b:NameList>
          <b:Person>
            <b:Last>Ghisleni</b:Last>
            <b:First>Camilla</b:First>
          </b:Person>
        </b:NameList>
      </b:Author>
    </b:Author>
    <b:Title>What Is NFT Architecture and How Is It Different from Regular 3D Models?</b:Title>
    <b:ProductionCompany>Arch Daily</b:ProductionCompany>
    <b:Year>2021</b:Year>
    <b:Month>May</b:Month>
    <b:Day>6</b:Day>
    <b:YearAccessed>2022</b:YearAccessed>
    <b:MonthAccessed>January</b:MonthAccessed>
    <b:DayAccessed>15</b:DayAccessed>
    <b:URL>https://www.archdaily.com/960946/what-is-nft-architecture-and-how-is-it-different-from-regular-3d-models</b:URL>
    <b:RefOrder>4</b:RefOrder>
  </b:Source>
  <b:Source>
    <b:Tag>Ian16</b:Tag>
    <b:SourceType>InternetSite</b:SourceType>
    <b:Guid>{50862E43-3303-48C4-9ACA-804CA422CF12}</b:Guid>
    <b:Author>
      <b:Author>
        <b:NameList>
          <b:Person>
            <b:Last>Hamilton</b:Last>
            <b:First>Ian</b:First>
          </b:Person>
        </b:NameList>
      </b:Author>
    </b:Author>
    <b:Title>Programmers Can Examine Code Structure In VR Using ‘Primitive’</b:Title>
    <b:ProductionCompany>Upload</b:ProductionCompany>
    <b:Year>2016</b:Year>
    <b:Month>November</b:Month>
    <b:Day>16</b:Day>
    <b:YearAccessed>2022</b:YearAccessed>
    <b:MonthAccessed>January</b:MonthAccessed>
    <b:DayAccessed>15</b:DayAccessed>
    <b:URL>https://uploadvr.com/primitive-vr-code-structure/</b:URL>
    <b:RefOrder>5</b:RefOrder>
  </b:Source>
  <b:Source>
    <b:Tag>Jay17</b:Tag>
    <b:SourceType>InternetSite</b:SourceType>
    <b:Guid>{CBE5A0D6-2E4A-406F-9905-B77BC8236F51}</b:Guid>
    <b:Title>Tutorial: Build an AI Assistant with API.ai and Amazon Lambda</b:Title>
    <b:Year>2017</b:Year>
    <b:Author>
      <b:Author>
        <b:NameList>
          <b:Person>
            <b:Last>Clark</b:Last>
            <b:First>Jay</b:First>
          </b:Person>
        </b:NameList>
      </b:Author>
    </b:Author>
    <b:ProductionCompany>RP Labs</b:ProductionCompany>
    <b:Month>January</b:Month>
    <b:Day>31</b:Day>
    <b:YearAccessed>2022</b:YearAccessed>
    <b:MonthAccessed>January</b:MonthAccessed>
    <b:DayAccessed>13</b:DayAccessed>
    <b:URL>https://www.rightpoint.com/rplabs/api-ai-examples-for-assistant-build</b:URL>
    <b:RefOrder>6</b:RefOrder>
  </b:Source>
  <b:Source>
    <b:Tag>Ind21</b:Tag>
    <b:SourceType>InternetSite</b:SourceType>
    <b:Guid>{5CBAD765-FCE2-4411-9D2C-9460F6BB233D}</b:Guid>
    <b:Author>
      <b:Author>
        <b:NameList>
          <b:Person>
            <b:Last>Team</b:Last>
            <b:First>Indeed</b:First>
            <b:Middle>Editorial</b:Middle>
          </b:Person>
        </b:NameList>
      </b:Author>
    </b:Author>
    <b:Title>Leadership Skills: Definitions and Examples</b:Title>
    <b:ProductionCompany>Indeed</b:ProductionCompany>
    <b:Year>2021</b:Year>
    <b:Month>12</b:Month>
    <b:Day>September</b:Day>
    <b:YearAccessed>2022</b:YearAccessed>
    <b:MonthAccessed>January</b:MonthAccessed>
    <b:DayAccessed>13</b:DayAccessed>
    <b:URL>https://www.indeed.com/career-advice/resumes-cover-letters/leadership-skills</b:URL>
    <b:RefOrder>7</b:RefOrder>
  </b:Source>
  <b:Source>
    <b:Tag>Dav20</b:Tag>
    <b:SourceType>InternetSite</b:SourceType>
    <b:Guid>{CABE2D02-D57F-43F0-B9A8-CBDD135D1B63}</b:Guid>
    <b:Author>
      <b:Author>
        <b:NameList>
          <b:Person>
            <b:Last>Heaney</b:Last>
            <b:First>David</b:First>
          </b:Person>
        </b:NameList>
      </b:Author>
    </b:Author>
    <b:Title>Steam Hardware Survey Revamped, Will Be Reliable Estimate Of PC VR Headset Ownership</b:Title>
    <b:ProductionCompany>Upload</b:ProductionCompany>
    <b:Year>2020</b:Year>
    <b:Month>April</b:Month>
    <b:Day>1</b:Day>
    <b:YearAccessed>2022</b:YearAccessed>
    <b:MonthAccessed>January</b:MonthAccessed>
    <b:DayAccessed>15</b:DayAccessed>
    <b:URL>https://uploadvr.com/steam-hardware-survey-revamp/</b:URL>
    <b:RefOrder>8</b:RefOrder>
  </b:Source>
</b:Sources>
</file>

<file path=customXml/itemProps1.xml><?xml version="1.0" encoding="utf-8"?>
<ds:datastoreItem xmlns:ds="http://schemas.openxmlformats.org/officeDocument/2006/customXml" ds:itemID="{CE4C77B2-1E0F-4069-8ADE-407B7A904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642B7-EA22-4720-AA0A-2618C61AE6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0DA61D-78A5-E44F-B3F2-089B3FA2D3D1}"/>
</file>

<file path=customXml/itemProps4.xml><?xml version="1.0" encoding="utf-8"?>
<ds:datastoreItem xmlns:ds="http://schemas.openxmlformats.org/officeDocument/2006/customXml" ds:itemID="{F2841166-77DE-EE42-B618-FA02B841AF4C}"/>
</file>

<file path=customXml/itemProps5.xml><?xml version="1.0" encoding="utf-8"?>
<ds:datastoreItem xmlns:ds="http://schemas.openxmlformats.org/officeDocument/2006/customXml" ds:itemID="{6DE5DC84-8CC4-49F4-A779-18D615335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55a2d-b702-4e07-b038-217135f8d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A0466C6-78B9-484E-B51C-B586CA17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{0FEEF5A5-B03F-4E1D-AFA7-0685B63DF2B6}tf02835058_win32</Template>
  <TotalTime>248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Links>
    <vt:vector size="156" baseType="variant">
      <vt:variant>
        <vt:i4>3407978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https://github.com/MoryDog/Assignment-3-Our-IT-Project</vt:lpwstr>
      </vt:variant>
      <vt:variant>
        <vt:lpwstr/>
      </vt:variant>
      <vt:variant>
        <vt:i4>3670063</vt:i4>
      </vt:variant>
      <vt:variant>
        <vt:i4>147</vt:i4>
      </vt:variant>
      <vt:variant>
        <vt:i4>0</vt:i4>
      </vt:variant>
      <vt:variant>
        <vt:i4>5</vt:i4>
      </vt:variant>
      <vt:variant>
        <vt:lpwstr>https://morydog.github.io/Assignment-3-Our-IT-Project/</vt:lpwstr>
      </vt:variant>
      <vt:variant>
        <vt:lpwstr/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_Toc92029463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_Toc92029462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_Toc92029461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_Toc92029460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_Toc92029459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_Toc92029458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_Toc92029457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_Toc92029456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_Toc92029455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_Toc92029454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_Toc92029453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_Toc92029452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_Toc92029451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_Toc92029450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_Toc92029449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_Toc92029448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_Toc92029447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_Toc92029446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_Toc92029445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_Toc92029444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_Toc92029443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_Toc92029442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_Toc92029441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_Toc92029440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Yoo Christina</cp:lastModifiedBy>
  <cp:revision>1055</cp:revision>
  <cp:lastPrinted>2022-01-16T05:15:00Z</cp:lastPrinted>
  <dcterms:created xsi:type="dcterms:W3CDTF">2021-12-25T06:38:00Z</dcterms:created>
  <dcterms:modified xsi:type="dcterms:W3CDTF">2022-05-05T03:03:00Z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0x01010084F0DAAE5F3A024DAD50D9F3AF58D5CC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