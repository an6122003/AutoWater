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571D" w14:textId="7607A29F" w:rsidR="00CF31F2" w:rsidRDefault="00CF31F2" w:rsidP="00165023">
      <w:pPr>
        <w:pStyle w:val="Title"/>
        <w:spacing w:line="360" w:lineRule="auto"/>
        <w:jc w:val="center"/>
        <w:rPr>
          <w:rFonts w:ascii="Times New Roman" w:hAnsi="Times New Roman" w:cs="Times New Roman"/>
          <w:noProof/>
          <w:color w:val="0B5294" w:themeColor="accent1" w:themeShade="BF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1DF69610" w14:textId="17E7B7A9" w:rsidR="00A853EE" w:rsidRDefault="00A853EE" w:rsidP="00A853EE"/>
    <w:p w14:paraId="2F7D8BB0" w14:textId="7FF10784" w:rsidR="00A853EE" w:rsidRDefault="00A853EE" w:rsidP="00A853EE"/>
    <w:p w14:paraId="5CBA442B" w14:textId="26F2358A" w:rsidR="00A853EE" w:rsidRDefault="00A853EE" w:rsidP="00A853EE"/>
    <w:p w14:paraId="34FCA72E" w14:textId="77777777" w:rsidR="004663CF" w:rsidRDefault="004663CF" w:rsidP="00A853EE"/>
    <w:p w14:paraId="5A91187F" w14:textId="5BA66474" w:rsidR="00A853EE" w:rsidRDefault="00A853EE" w:rsidP="00A853EE"/>
    <w:p w14:paraId="1968A0B1" w14:textId="77777777" w:rsidR="004663CF" w:rsidRDefault="004663CF" w:rsidP="00A853EE"/>
    <w:p w14:paraId="14FCDCC7" w14:textId="77777777" w:rsidR="00A853EE" w:rsidRPr="00A853EE" w:rsidRDefault="00A853EE" w:rsidP="00A853EE"/>
    <w:bookmarkEnd w:id="0"/>
    <w:bookmarkEnd w:id="1"/>
    <w:bookmarkEnd w:id="2"/>
    <w:bookmarkEnd w:id="3"/>
    <w:bookmarkEnd w:id="4"/>
    <w:p w14:paraId="5E997E92" w14:textId="77777777" w:rsidR="00A555C0" w:rsidRPr="00DE1B86" w:rsidRDefault="00A555C0" w:rsidP="00165023">
      <w:pPr>
        <w:jc w:val="center"/>
        <w:rPr>
          <w:color w:val="0B5294" w:themeColor="accent1" w:themeShade="BF"/>
        </w:rPr>
      </w:pPr>
    </w:p>
    <w:p w14:paraId="04568AA4" w14:textId="530EE018" w:rsidR="00A555C0" w:rsidRPr="00DE1B86" w:rsidRDefault="00A555C0" w:rsidP="00A555C0">
      <w:pPr>
        <w:pStyle w:val="Title"/>
        <w:spacing w:line="360" w:lineRule="auto"/>
        <w:jc w:val="center"/>
        <w:rPr>
          <w:rFonts w:ascii="Times New Roman" w:hAnsi="Times New Roman" w:cs="Times New Roman"/>
          <w:color w:val="0B5294" w:themeColor="accent1" w:themeShade="BF"/>
          <w:sz w:val="60"/>
          <w:szCs w:val="60"/>
        </w:rPr>
      </w:pPr>
      <w:r w:rsidRPr="00DE1B86">
        <w:rPr>
          <w:rFonts w:ascii="Times New Roman" w:hAnsi="Times New Roman" w:cs="Times New Roman"/>
          <w:noProof/>
          <w:color w:val="0B5294" w:themeColor="accent1" w:themeShade="BF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1178B8" wp14:editId="124D5728">
                <wp:simplePos x="0" y="0"/>
                <wp:positionH relativeFrom="margin">
                  <wp:align>right</wp:align>
                </wp:positionH>
                <wp:positionV relativeFrom="paragraph">
                  <wp:posOffset>564644</wp:posOffset>
                </wp:positionV>
                <wp:extent cx="5449680" cy="17016"/>
                <wp:effectExtent l="0" t="0" r="36830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9680" cy="170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D1711" id="Straight Connector 12" o:spid="_x0000_s1026" style="position:absolute;flip:y;z-index:2516582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7.9pt,44.45pt" to="807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DE1B86">
        <w:rPr>
          <w:rFonts w:ascii="Times New Roman" w:hAnsi="Times New Roman" w:cs="Times New Roman"/>
          <w:color w:val="0B5294" w:themeColor="accent1" w:themeShade="BF"/>
          <w:sz w:val="60"/>
          <w:szCs w:val="60"/>
        </w:rPr>
        <w:t>ASSIGNMENT 3</w:t>
      </w:r>
      <w:r w:rsidR="004663CF" w:rsidRPr="00DE1B86">
        <w:rPr>
          <w:rFonts w:ascii="Times New Roman" w:hAnsi="Times New Roman" w:cs="Times New Roman"/>
          <w:color w:val="0B5294" w:themeColor="accent1" w:themeShade="BF"/>
          <w:sz w:val="60"/>
          <w:szCs w:val="60"/>
        </w:rPr>
        <w:t>: IT project</w:t>
      </w:r>
    </w:p>
    <w:p w14:paraId="168B9818" w14:textId="3C50EE52" w:rsidR="00A555C0" w:rsidRPr="00647EE0" w:rsidRDefault="00A555C0" w:rsidP="00165023">
      <w:pPr>
        <w:jc w:val="center"/>
      </w:pPr>
    </w:p>
    <w:p w14:paraId="448AF253" w14:textId="44B5519D" w:rsidR="00125732" w:rsidRPr="00647EE0" w:rsidRDefault="00125732" w:rsidP="00165023">
      <w:pPr>
        <w:pStyle w:val="ContactInfo"/>
        <w:rPr>
          <w:rFonts w:eastAsiaTheme="minorEastAsia"/>
          <w:color w:val="auto"/>
          <w:sz w:val="28"/>
          <w:szCs w:val="28"/>
        </w:rPr>
      </w:pPr>
      <w:r w:rsidRPr="00647EE0">
        <w:rPr>
          <w:rFonts w:eastAsiaTheme="minorEastAsia"/>
          <w:color w:val="auto"/>
          <w:sz w:val="28"/>
          <w:szCs w:val="28"/>
        </w:rPr>
        <w:t>COSC2083 – Introduction to Information Technology</w:t>
      </w:r>
    </w:p>
    <w:p w14:paraId="0D584A75" w14:textId="5BC616A6" w:rsidR="00125732" w:rsidRPr="00647EE0" w:rsidRDefault="00125732" w:rsidP="00165023">
      <w:pPr>
        <w:pStyle w:val="ContactInfo"/>
        <w:rPr>
          <w:rFonts w:eastAsiaTheme="minorEastAsia"/>
          <w:color w:val="auto"/>
          <w:sz w:val="28"/>
          <w:szCs w:val="28"/>
        </w:rPr>
      </w:pPr>
      <w:r w:rsidRPr="00647EE0">
        <w:rPr>
          <w:rFonts w:eastAsiaTheme="minorEastAsia"/>
          <w:color w:val="auto"/>
          <w:sz w:val="28"/>
          <w:szCs w:val="28"/>
        </w:rPr>
        <w:t>RMIT 202</w:t>
      </w:r>
      <w:r w:rsidR="004663CF" w:rsidRPr="00647EE0">
        <w:rPr>
          <w:rFonts w:eastAsiaTheme="minorEastAsia"/>
          <w:color w:val="auto"/>
          <w:sz w:val="28"/>
          <w:szCs w:val="28"/>
        </w:rPr>
        <w:t>2</w:t>
      </w:r>
      <w:r w:rsidRPr="00647EE0">
        <w:rPr>
          <w:rFonts w:eastAsiaTheme="minorEastAsia"/>
          <w:color w:val="auto"/>
          <w:sz w:val="28"/>
          <w:szCs w:val="28"/>
        </w:rPr>
        <w:t xml:space="preserve"> Semester </w:t>
      </w:r>
      <w:r w:rsidR="00647EE0">
        <w:rPr>
          <w:rFonts w:eastAsiaTheme="minorEastAsia"/>
          <w:color w:val="auto"/>
          <w:sz w:val="28"/>
          <w:szCs w:val="28"/>
        </w:rPr>
        <w:t>1</w:t>
      </w:r>
    </w:p>
    <w:p w14:paraId="09A6214D" w14:textId="2E81F0A8" w:rsidR="00A93BA8" w:rsidRPr="00647EE0" w:rsidRDefault="008B7300" w:rsidP="00165023">
      <w:pPr>
        <w:pStyle w:val="ContactInfo"/>
        <w:rPr>
          <w:rFonts w:eastAsiaTheme="minorEastAsia"/>
          <w:color w:val="auto"/>
          <w:sz w:val="28"/>
          <w:szCs w:val="28"/>
        </w:rPr>
      </w:pPr>
      <w:r w:rsidRPr="00647EE0">
        <w:rPr>
          <w:rFonts w:eastAsiaTheme="minorEastAsia"/>
          <w:color w:val="auto"/>
          <w:sz w:val="28"/>
          <w:szCs w:val="28"/>
        </w:rPr>
        <w:t xml:space="preserve">Team </w:t>
      </w:r>
      <w:r w:rsidR="004663CF" w:rsidRPr="00647EE0">
        <w:rPr>
          <w:rFonts w:eastAsiaTheme="minorEastAsia"/>
          <w:b/>
          <w:color w:val="auto"/>
          <w:sz w:val="28"/>
          <w:szCs w:val="28"/>
        </w:rPr>
        <w:t>name</w:t>
      </w:r>
      <w:r w:rsidR="00125732" w:rsidRPr="00647EE0">
        <w:rPr>
          <w:rFonts w:eastAsiaTheme="minorEastAsia"/>
          <w:color w:val="auto"/>
          <w:sz w:val="28"/>
          <w:szCs w:val="28"/>
        </w:rPr>
        <w:t xml:space="preserve"> – Group </w:t>
      </w:r>
      <w:r w:rsidR="004663CF" w:rsidRPr="00647EE0">
        <w:rPr>
          <w:rFonts w:eastAsiaTheme="minorEastAsia"/>
          <w:color w:val="auto"/>
          <w:sz w:val="28"/>
          <w:szCs w:val="28"/>
        </w:rPr>
        <w:t>3</w:t>
      </w:r>
    </w:p>
    <w:p w14:paraId="1A64A8D3" w14:textId="5F18ECE8" w:rsidR="00B80710" w:rsidRPr="00647EE0" w:rsidRDefault="00B80710" w:rsidP="00165023">
      <w:pPr>
        <w:pStyle w:val="ContactInfo"/>
        <w:rPr>
          <w:rFonts w:eastAsiaTheme="minorEastAsia"/>
          <w:color w:val="auto"/>
          <w:sz w:val="28"/>
          <w:szCs w:val="28"/>
        </w:rPr>
      </w:pPr>
    </w:p>
    <w:p w14:paraId="3E164698" w14:textId="4A24384F" w:rsidR="004663CF" w:rsidRPr="00647EE0" w:rsidRDefault="004663CF" w:rsidP="004663CF">
      <w:pPr>
        <w:pStyle w:val="ContactInfo"/>
        <w:rPr>
          <w:rFonts w:eastAsiaTheme="minorEastAsia"/>
          <w:color w:val="auto"/>
        </w:rPr>
      </w:pPr>
      <w:r w:rsidRPr="00647EE0">
        <w:rPr>
          <w:rFonts w:eastAsiaTheme="minorEastAsia"/>
          <w:color w:val="auto"/>
        </w:rPr>
        <w:t xml:space="preserve">name </w:t>
      </w:r>
      <w:proofErr w:type="spellStart"/>
      <w:r w:rsidRPr="00647EE0">
        <w:rPr>
          <w:rFonts w:eastAsiaTheme="minorEastAsia"/>
          <w:color w:val="auto"/>
        </w:rPr>
        <w:t>s</w:t>
      </w:r>
      <w:r w:rsidR="00647EE0">
        <w:rPr>
          <w:rFonts w:eastAsiaTheme="minorEastAsia"/>
          <w:color w:val="auto"/>
        </w:rPr>
        <w:t>ID</w:t>
      </w:r>
      <w:proofErr w:type="spellEnd"/>
    </w:p>
    <w:p w14:paraId="756EFE14" w14:textId="13F5CF62" w:rsidR="004663CF" w:rsidRPr="00647EE0" w:rsidRDefault="004663CF" w:rsidP="004663CF">
      <w:pPr>
        <w:pStyle w:val="ContactInfo"/>
        <w:rPr>
          <w:rFonts w:eastAsiaTheme="minorEastAsia"/>
          <w:color w:val="auto"/>
        </w:rPr>
      </w:pPr>
      <w:r w:rsidRPr="00647EE0">
        <w:rPr>
          <w:rFonts w:eastAsiaTheme="minorEastAsia"/>
          <w:color w:val="auto"/>
        </w:rPr>
        <w:t xml:space="preserve">name </w:t>
      </w:r>
      <w:proofErr w:type="spellStart"/>
      <w:r w:rsidRPr="00647EE0">
        <w:rPr>
          <w:rFonts w:eastAsiaTheme="minorEastAsia"/>
          <w:color w:val="auto"/>
        </w:rPr>
        <w:t>s</w:t>
      </w:r>
      <w:r w:rsidR="00647EE0">
        <w:rPr>
          <w:rFonts w:eastAsiaTheme="minorEastAsia"/>
          <w:color w:val="auto"/>
        </w:rPr>
        <w:t>ID</w:t>
      </w:r>
      <w:proofErr w:type="spellEnd"/>
    </w:p>
    <w:p w14:paraId="3604E918" w14:textId="1D339BAC" w:rsidR="004663CF" w:rsidRPr="00647EE0" w:rsidRDefault="004663CF" w:rsidP="004663CF">
      <w:pPr>
        <w:pStyle w:val="ContactInfo"/>
        <w:rPr>
          <w:rFonts w:eastAsiaTheme="minorEastAsia"/>
          <w:color w:val="auto"/>
        </w:rPr>
      </w:pPr>
      <w:r w:rsidRPr="00647EE0">
        <w:rPr>
          <w:rFonts w:eastAsiaTheme="minorEastAsia"/>
          <w:color w:val="auto"/>
        </w:rPr>
        <w:t xml:space="preserve">name </w:t>
      </w:r>
      <w:proofErr w:type="spellStart"/>
      <w:r w:rsidRPr="00647EE0">
        <w:rPr>
          <w:rFonts w:eastAsiaTheme="minorEastAsia"/>
          <w:color w:val="auto"/>
        </w:rPr>
        <w:t>s</w:t>
      </w:r>
      <w:r w:rsidR="00647EE0">
        <w:rPr>
          <w:rFonts w:eastAsiaTheme="minorEastAsia"/>
          <w:color w:val="auto"/>
        </w:rPr>
        <w:t>ID</w:t>
      </w:r>
      <w:proofErr w:type="spellEnd"/>
    </w:p>
    <w:p w14:paraId="6E866CB2" w14:textId="59FB7834" w:rsidR="004663CF" w:rsidRPr="00647EE0" w:rsidRDefault="004663CF" w:rsidP="004663CF">
      <w:pPr>
        <w:pStyle w:val="ContactInfo"/>
        <w:rPr>
          <w:rFonts w:eastAsiaTheme="minorEastAsia"/>
          <w:color w:val="auto"/>
        </w:rPr>
      </w:pPr>
      <w:r w:rsidRPr="00647EE0">
        <w:rPr>
          <w:rFonts w:eastAsiaTheme="minorEastAsia"/>
          <w:color w:val="auto"/>
        </w:rPr>
        <w:t xml:space="preserve">name </w:t>
      </w:r>
      <w:proofErr w:type="spellStart"/>
      <w:r w:rsidRPr="00647EE0">
        <w:rPr>
          <w:rFonts w:eastAsiaTheme="minorEastAsia"/>
          <w:color w:val="auto"/>
        </w:rPr>
        <w:t>s</w:t>
      </w:r>
      <w:r w:rsidR="00647EE0">
        <w:rPr>
          <w:rFonts w:eastAsiaTheme="minorEastAsia"/>
          <w:color w:val="auto"/>
        </w:rPr>
        <w:t>ID</w:t>
      </w:r>
      <w:proofErr w:type="spellEnd"/>
    </w:p>
    <w:p w14:paraId="317A7C1E" w14:textId="57C78694" w:rsidR="004663CF" w:rsidRPr="00647EE0" w:rsidRDefault="004663CF" w:rsidP="004663CF">
      <w:pPr>
        <w:pStyle w:val="ContactInfo"/>
        <w:rPr>
          <w:rFonts w:eastAsiaTheme="minorEastAsia"/>
          <w:color w:val="auto"/>
        </w:rPr>
      </w:pPr>
      <w:r w:rsidRPr="00647EE0">
        <w:rPr>
          <w:rFonts w:eastAsiaTheme="minorEastAsia"/>
          <w:color w:val="auto"/>
        </w:rPr>
        <w:t xml:space="preserve">name </w:t>
      </w:r>
      <w:proofErr w:type="spellStart"/>
      <w:r w:rsidRPr="00647EE0">
        <w:rPr>
          <w:rFonts w:eastAsiaTheme="minorEastAsia"/>
          <w:color w:val="auto"/>
        </w:rPr>
        <w:t>s</w:t>
      </w:r>
      <w:r w:rsidR="00647EE0">
        <w:rPr>
          <w:rFonts w:eastAsiaTheme="minorEastAsia"/>
          <w:color w:val="auto"/>
        </w:rPr>
        <w:t>ID</w:t>
      </w:r>
      <w:proofErr w:type="spellEnd"/>
    </w:p>
    <w:p w14:paraId="2DC13C3C" w14:textId="779EFC79" w:rsidR="00CF31F2" w:rsidRPr="00647EE0" w:rsidRDefault="00CF31F2" w:rsidP="00165023">
      <w:pPr>
        <w:pStyle w:val="ContactInfo"/>
        <w:rPr>
          <w:rFonts w:eastAsiaTheme="minorEastAsia"/>
          <w:color w:val="auto"/>
        </w:rPr>
      </w:pPr>
    </w:p>
    <w:p w14:paraId="2948A432" w14:textId="62CFDDEA" w:rsidR="004663CF" w:rsidRPr="00647EE0" w:rsidRDefault="004663CF" w:rsidP="00165023">
      <w:pPr>
        <w:pStyle w:val="ContactInfo"/>
        <w:rPr>
          <w:rFonts w:eastAsiaTheme="minorEastAsia"/>
          <w:color w:val="auto"/>
        </w:rPr>
      </w:pPr>
    </w:p>
    <w:p w14:paraId="5B814C59" w14:textId="0A5AD338" w:rsidR="004663CF" w:rsidRPr="00647EE0" w:rsidRDefault="004663CF" w:rsidP="00165023">
      <w:pPr>
        <w:pStyle w:val="ContactInfo"/>
        <w:rPr>
          <w:rFonts w:eastAsiaTheme="minorEastAsia"/>
          <w:color w:val="auto"/>
        </w:rPr>
      </w:pPr>
    </w:p>
    <w:p w14:paraId="07BF0B86" w14:textId="4729C74E" w:rsidR="004663CF" w:rsidRPr="00647EE0" w:rsidRDefault="004663CF" w:rsidP="00165023">
      <w:pPr>
        <w:pStyle w:val="ContactInfo"/>
        <w:rPr>
          <w:rFonts w:eastAsiaTheme="minorEastAsia"/>
          <w:color w:val="auto"/>
        </w:rPr>
      </w:pPr>
    </w:p>
    <w:p w14:paraId="6A25FFC9" w14:textId="4ED2AD17" w:rsidR="004663CF" w:rsidRPr="00647EE0" w:rsidRDefault="004663CF" w:rsidP="00165023">
      <w:pPr>
        <w:pStyle w:val="ContactInfo"/>
        <w:rPr>
          <w:rFonts w:eastAsiaTheme="minorEastAsia"/>
          <w:color w:val="auto"/>
        </w:rPr>
      </w:pPr>
    </w:p>
    <w:p w14:paraId="03473ADA" w14:textId="77777777" w:rsidR="004663CF" w:rsidRPr="00647EE0" w:rsidRDefault="004663CF" w:rsidP="00165023">
      <w:pPr>
        <w:pStyle w:val="ContactInfo"/>
        <w:rPr>
          <w:rFonts w:eastAsiaTheme="minorEastAsia"/>
          <w:color w:val="auto"/>
        </w:rPr>
      </w:pPr>
    </w:p>
    <w:p w14:paraId="7E39B8CA" w14:textId="7186BF4A" w:rsidR="00CF31F2" w:rsidRPr="00647EE0" w:rsidRDefault="00CF31F2" w:rsidP="00165023">
      <w:pPr>
        <w:pStyle w:val="ContactInfo"/>
        <w:rPr>
          <w:rFonts w:eastAsiaTheme="minorEastAsia"/>
          <w:color w:val="auto"/>
        </w:rPr>
      </w:pPr>
    </w:p>
    <w:p w14:paraId="7A18E3FC" w14:textId="5EA97B76" w:rsidR="00A853EE" w:rsidRPr="00647EE0" w:rsidRDefault="00125732" w:rsidP="004663CF">
      <w:pPr>
        <w:pStyle w:val="ContactInfo"/>
      </w:pPr>
      <w:r w:rsidRPr="00647EE0">
        <w:t>We declare that in submitting all work for this assessment we have read, understood and agreed to the content and expectations of the Assessment declaration</w:t>
      </w:r>
      <w:r w:rsidR="4984CCD9" w:rsidRPr="00647EE0">
        <w:t>.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586453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B3411" w14:textId="71DC1B76" w:rsidR="00831559" w:rsidRPr="00DE1B86" w:rsidRDefault="007B602C" w:rsidP="008B3A4D">
          <w:pPr>
            <w:pStyle w:val="TOCHeading"/>
            <w:spacing w:line="360" w:lineRule="auto"/>
            <w:rPr>
              <w:rFonts w:ascii="Times New Roman" w:hAnsi="Times New Roman" w:cs="Times New Roman"/>
              <w:b/>
            </w:rPr>
          </w:pPr>
          <w:r w:rsidRPr="00DE1B86">
            <w:rPr>
              <w:rFonts w:ascii="Times New Roman" w:hAnsi="Times New Roman" w:cs="Times New Roman"/>
              <w:b/>
            </w:rPr>
            <w:t xml:space="preserve">Table of </w:t>
          </w:r>
          <w:r w:rsidR="00831559" w:rsidRPr="00DE1B86">
            <w:rPr>
              <w:rFonts w:ascii="Times New Roman" w:hAnsi="Times New Roman" w:cs="Times New Roman"/>
              <w:b/>
            </w:rPr>
            <w:t>Contents</w:t>
          </w:r>
        </w:p>
        <w:p w14:paraId="76FFA194" w14:textId="7D8C3EC7" w:rsidR="004663CF" w:rsidRPr="00647EE0" w:rsidRDefault="00831559">
          <w:pPr>
            <w:pStyle w:val="TOC1"/>
            <w:rPr>
              <w:rFonts w:eastAsiaTheme="minorEastAsia"/>
              <w:bCs w:val="0"/>
              <w:color w:val="auto"/>
              <w:sz w:val="22"/>
              <w:szCs w:val="22"/>
              <w:lang w:eastAsia="ko-KR"/>
            </w:rPr>
          </w:pPr>
          <w:r w:rsidRPr="00647EE0">
            <w:fldChar w:fldCharType="begin"/>
          </w:r>
          <w:r w:rsidRPr="00647EE0">
            <w:instrText xml:space="preserve"> TOC \o "1-3" \h \z \u </w:instrText>
          </w:r>
          <w:r w:rsidRPr="00647EE0">
            <w:fldChar w:fldCharType="separate"/>
          </w:r>
          <w:hyperlink w:anchor="_Toc102637258" w:history="1">
            <w:r w:rsidR="004663CF" w:rsidRPr="00647EE0">
              <w:rPr>
                <w:rStyle w:val="Hyperlink"/>
                <w:b/>
              </w:rPr>
              <w:t>1.</w:t>
            </w:r>
            <w:r w:rsidR="004663CF" w:rsidRPr="00647EE0">
              <w:rPr>
                <w:rFonts w:eastAsiaTheme="minorEastAsia"/>
                <w:bCs w:val="0"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b/>
              </w:rPr>
              <w:t>Team Profile</w:t>
            </w:r>
            <w:r w:rsidR="004663CF" w:rsidRPr="00647EE0">
              <w:rPr>
                <w:webHidden/>
              </w:rPr>
              <w:tab/>
            </w:r>
            <w:r w:rsidR="004663CF" w:rsidRPr="00647EE0">
              <w:rPr>
                <w:webHidden/>
              </w:rPr>
              <w:fldChar w:fldCharType="begin"/>
            </w:r>
            <w:r w:rsidR="004663CF" w:rsidRPr="00647EE0">
              <w:rPr>
                <w:webHidden/>
              </w:rPr>
              <w:instrText xml:space="preserve"> PAGEREF _Toc102637258 \h </w:instrText>
            </w:r>
            <w:r w:rsidR="004663CF" w:rsidRPr="00647EE0">
              <w:rPr>
                <w:webHidden/>
              </w:rPr>
            </w:r>
            <w:r w:rsidR="004663CF" w:rsidRPr="00647EE0">
              <w:rPr>
                <w:webHidden/>
              </w:rPr>
              <w:fldChar w:fldCharType="separate"/>
            </w:r>
            <w:r w:rsidR="004663CF" w:rsidRPr="00647EE0">
              <w:rPr>
                <w:webHidden/>
              </w:rPr>
              <w:t>2</w:t>
            </w:r>
            <w:r w:rsidR="004663CF" w:rsidRPr="00647EE0">
              <w:rPr>
                <w:webHidden/>
              </w:rPr>
              <w:fldChar w:fldCharType="end"/>
            </w:r>
          </w:hyperlink>
        </w:p>
        <w:p w14:paraId="47E6B289" w14:textId="5D92074B" w:rsidR="004663CF" w:rsidRPr="00647EE0" w:rsidRDefault="00A27136">
          <w:pPr>
            <w:pStyle w:val="TOC2"/>
            <w:rPr>
              <w:rFonts w:eastAsiaTheme="minorEastAsia"/>
              <w:color w:val="auto"/>
              <w:sz w:val="22"/>
              <w:szCs w:val="22"/>
              <w:lang w:eastAsia="ko-KR"/>
            </w:rPr>
          </w:pPr>
          <w:hyperlink w:anchor="_Toc102637259" w:history="1">
            <w:r w:rsidR="004663CF" w:rsidRPr="00647EE0">
              <w:rPr>
                <w:rStyle w:val="Hyperlink"/>
              </w:rPr>
              <w:t>A.</w:t>
            </w:r>
            <w:r w:rsidR="004663CF" w:rsidRPr="00647EE0">
              <w:rPr>
                <w:rFonts w:eastAsiaTheme="minorEastAsia"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</w:rPr>
              <w:t>Team Name</w:t>
            </w:r>
            <w:r w:rsidR="004663CF" w:rsidRPr="00647EE0">
              <w:rPr>
                <w:webHidden/>
              </w:rPr>
              <w:tab/>
            </w:r>
            <w:r w:rsidR="004663CF" w:rsidRPr="00647EE0">
              <w:rPr>
                <w:webHidden/>
              </w:rPr>
              <w:fldChar w:fldCharType="begin"/>
            </w:r>
            <w:r w:rsidR="004663CF" w:rsidRPr="00647EE0">
              <w:rPr>
                <w:webHidden/>
              </w:rPr>
              <w:instrText xml:space="preserve"> PAGEREF _Toc102637259 \h </w:instrText>
            </w:r>
            <w:r w:rsidR="004663CF" w:rsidRPr="00647EE0">
              <w:rPr>
                <w:webHidden/>
              </w:rPr>
            </w:r>
            <w:r w:rsidR="004663CF" w:rsidRPr="00647EE0">
              <w:rPr>
                <w:webHidden/>
              </w:rPr>
              <w:fldChar w:fldCharType="separate"/>
            </w:r>
            <w:r w:rsidR="004663CF" w:rsidRPr="00647EE0">
              <w:rPr>
                <w:webHidden/>
              </w:rPr>
              <w:t>2</w:t>
            </w:r>
            <w:r w:rsidR="004663CF" w:rsidRPr="00647EE0">
              <w:rPr>
                <w:webHidden/>
              </w:rPr>
              <w:fldChar w:fldCharType="end"/>
            </w:r>
          </w:hyperlink>
        </w:p>
        <w:p w14:paraId="785C10B3" w14:textId="12F3DBF1" w:rsidR="004663CF" w:rsidRPr="00647EE0" w:rsidRDefault="00A27136">
          <w:pPr>
            <w:pStyle w:val="TOC2"/>
            <w:rPr>
              <w:rFonts w:eastAsiaTheme="minorEastAsia"/>
              <w:color w:val="auto"/>
              <w:sz w:val="22"/>
              <w:szCs w:val="22"/>
              <w:lang w:eastAsia="ko-KR"/>
            </w:rPr>
          </w:pPr>
          <w:hyperlink w:anchor="_Toc102637260" w:history="1">
            <w:r w:rsidR="004663CF" w:rsidRPr="00647EE0">
              <w:rPr>
                <w:rStyle w:val="Hyperlink"/>
              </w:rPr>
              <w:t>B.</w:t>
            </w:r>
            <w:r w:rsidR="004663CF" w:rsidRPr="00647EE0">
              <w:rPr>
                <w:rFonts w:eastAsiaTheme="minorEastAsia"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</w:rPr>
              <w:t>Personal Information</w:t>
            </w:r>
            <w:r w:rsidR="004663CF" w:rsidRPr="00647EE0">
              <w:rPr>
                <w:webHidden/>
              </w:rPr>
              <w:tab/>
            </w:r>
            <w:r w:rsidR="004663CF" w:rsidRPr="00647EE0">
              <w:rPr>
                <w:webHidden/>
              </w:rPr>
              <w:fldChar w:fldCharType="begin"/>
            </w:r>
            <w:r w:rsidR="004663CF" w:rsidRPr="00647EE0">
              <w:rPr>
                <w:webHidden/>
              </w:rPr>
              <w:instrText xml:space="preserve"> PAGEREF _Toc102637260 \h </w:instrText>
            </w:r>
            <w:r w:rsidR="004663CF" w:rsidRPr="00647EE0">
              <w:rPr>
                <w:webHidden/>
              </w:rPr>
            </w:r>
            <w:r w:rsidR="004663CF" w:rsidRPr="00647EE0">
              <w:rPr>
                <w:webHidden/>
              </w:rPr>
              <w:fldChar w:fldCharType="separate"/>
            </w:r>
            <w:r w:rsidR="004663CF" w:rsidRPr="00647EE0">
              <w:rPr>
                <w:webHidden/>
              </w:rPr>
              <w:t>2</w:t>
            </w:r>
            <w:r w:rsidR="004663CF" w:rsidRPr="00647EE0">
              <w:rPr>
                <w:webHidden/>
              </w:rPr>
              <w:fldChar w:fldCharType="end"/>
            </w:r>
          </w:hyperlink>
        </w:p>
        <w:p w14:paraId="7EF9A88C" w14:textId="34AC1367" w:rsidR="004663CF" w:rsidRPr="00647EE0" w:rsidRDefault="00A27136">
          <w:pPr>
            <w:pStyle w:val="TOC2"/>
            <w:rPr>
              <w:rFonts w:eastAsiaTheme="minorEastAsia"/>
              <w:color w:val="auto"/>
              <w:sz w:val="22"/>
              <w:szCs w:val="22"/>
              <w:lang w:eastAsia="ko-KR"/>
            </w:rPr>
          </w:pPr>
          <w:hyperlink w:anchor="_Toc102637261" w:history="1">
            <w:r w:rsidR="004663CF" w:rsidRPr="00647EE0">
              <w:rPr>
                <w:rStyle w:val="Hyperlink"/>
              </w:rPr>
              <w:t>C.</w:t>
            </w:r>
            <w:r w:rsidR="004663CF" w:rsidRPr="00647EE0">
              <w:rPr>
                <w:rFonts w:eastAsiaTheme="minorEastAsia"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</w:rPr>
              <w:t>Group Processes</w:t>
            </w:r>
            <w:r w:rsidR="004663CF" w:rsidRPr="00647EE0">
              <w:rPr>
                <w:webHidden/>
              </w:rPr>
              <w:tab/>
            </w:r>
            <w:r w:rsidR="004663CF" w:rsidRPr="00647EE0">
              <w:rPr>
                <w:webHidden/>
              </w:rPr>
              <w:fldChar w:fldCharType="begin"/>
            </w:r>
            <w:r w:rsidR="004663CF" w:rsidRPr="00647EE0">
              <w:rPr>
                <w:webHidden/>
              </w:rPr>
              <w:instrText xml:space="preserve"> PAGEREF _Toc102637261 \h </w:instrText>
            </w:r>
            <w:r w:rsidR="004663CF" w:rsidRPr="00647EE0">
              <w:rPr>
                <w:webHidden/>
              </w:rPr>
            </w:r>
            <w:r w:rsidR="004663CF" w:rsidRPr="00647EE0">
              <w:rPr>
                <w:webHidden/>
              </w:rPr>
              <w:fldChar w:fldCharType="separate"/>
            </w:r>
            <w:r w:rsidR="004663CF" w:rsidRPr="00647EE0">
              <w:rPr>
                <w:webHidden/>
              </w:rPr>
              <w:t>2</w:t>
            </w:r>
            <w:r w:rsidR="004663CF" w:rsidRPr="00647EE0">
              <w:rPr>
                <w:webHidden/>
              </w:rPr>
              <w:fldChar w:fldCharType="end"/>
            </w:r>
          </w:hyperlink>
        </w:p>
        <w:p w14:paraId="4AC3F713" w14:textId="5E2B9F51" w:rsidR="004663CF" w:rsidRPr="00647EE0" w:rsidRDefault="00A27136">
          <w:pPr>
            <w:pStyle w:val="TOC2"/>
            <w:rPr>
              <w:rFonts w:eastAsiaTheme="minorEastAsia"/>
              <w:color w:val="auto"/>
              <w:sz w:val="22"/>
              <w:szCs w:val="22"/>
              <w:lang w:eastAsia="ko-KR"/>
            </w:rPr>
          </w:pPr>
          <w:hyperlink w:anchor="_Toc102637262" w:history="1">
            <w:r w:rsidR="004663CF" w:rsidRPr="00647EE0">
              <w:rPr>
                <w:rStyle w:val="Hyperlink"/>
              </w:rPr>
              <w:t>D.</w:t>
            </w:r>
            <w:r w:rsidR="004663CF" w:rsidRPr="00647EE0">
              <w:rPr>
                <w:rFonts w:eastAsiaTheme="minorEastAsia"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</w:rPr>
              <w:t>Career Plans</w:t>
            </w:r>
            <w:r w:rsidR="004663CF" w:rsidRPr="00647EE0">
              <w:rPr>
                <w:webHidden/>
              </w:rPr>
              <w:tab/>
            </w:r>
            <w:r w:rsidR="004663CF" w:rsidRPr="00647EE0">
              <w:rPr>
                <w:webHidden/>
              </w:rPr>
              <w:fldChar w:fldCharType="begin"/>
            </w:r>
            <w:r w:rsidR="004663CF" w:rsidRPr="00647EE0">
              <w:rPr>
                <w:webHidden/>
              </w:rPr>
              <w:instrText xml:space="preserve"> PAGEREF _Toc102637262 \h </w:instrText>
            </w:r>
            <w:r w:rsidR="004663CF" w:rsidRPr="00647EE0">
              <w:rPr>
                <w:webHidden/>
              </w:rPr>
            </w:r>
            <w:r w:rsidR="004663CF" w:rsidRPr="00647EE0">
              <w:rPr>
                <w:webHidden/>
              </w:rPr>
              <w:fldChar w:fldCharType="separate"/>
            </w:r>
            <w:r w:rsidR="004663CF" w:rsidRPr="00647EE0">
              <w:rPr>
                <w:webHidden/>
              </w:rPr>
              <w:t>2</w:t>
            </w:r>
            <w:r w:rsidR="004663CF" w:rsidRPr="00647EE0">
              <w:rPr>
                <w:webHidden/>
              </w:rPr>
              <w:fldChar w:fldCharType="end"/>
            </w:r>
          </w:hyperlink>
        </w:p>
        <w:p w14:paraId="5AEA6340" w14:textId="4E8C30D2" w:rsidR="004663CF" w:rsidRPr="00647EE0" w:rsidRDefault="00A27136">
          <w:pPr>
            <w:pStyle w:val="TOC1"/>
            <w:rPr>
              <w:rFonts w:eastAsiaTheme="minorEastAsia"/>
              <w:bCs w:val="0"/>
              <w:color w:val="auto"/>
              <w:sz w:val="22"/>
              <w:szCs w:val="22"/>
              <w:lang w:eastAsia="ko-KR"/>
            </w:rPr>
          </w:pPr>
          <w:hyperlink w:anchor="_Toc102637263" w:history="1">
            <w:r w:rsidR="004663CF" w:rsidRPr="00647EE0">
              <w:rPr>
                <w:rStyle w:val="Hyperlink"/>
                <w:b/>
              </w:rPr>
              <w:t>2.</w:t>
            </w:r>
            <w:r w:rsidR="004663CF" w:rsidRPr="00647EE0">
              <w:rPr>
                <w:rFonts w:eastAsiaTheme="minorEastAsia"/>
                <w:bCs w:val="0"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b/>
              </w:rPr>
              <w:t>Tools</w:t>
            </w:r>
            <w:r w:rsidR="004663CF" w:rsidRPr="00647EE0">
              <w:rPr>
                <w:webHidden/>
              </w:rPr>
              <w:tab/>
            </w:r>
            <w:r w:rsidR="004663CF" w:rsidRPr="00647EE0">
              <w:rPr>
                <w:webHidden/>
              </w:rPr>
              <w:fldChar w:fldCharType="begin"/>
            </w:r>
            <w:r w:rsidR="004663CF" w:rsidRPr="00647EE0">
              <w:rPr>
                <w:webHidden/>
              </w:rPr>
              <w:instrText xml:space="preserve"> PAGEREF _Toc102637263 \h </w:instrText>
            </w:r>
            <w:r w:rsidR="004663CF" w:rsidRPr="00647EE0">
              <w:rPr>
                <w:webHidden/>
              </w:rPr>
            </w:r>
            <w:r w:rsidR="004663CF" w:rsidRPr="00647EE0">
              <w:rPr>
                <w:webHidden/>
              </w:rPr>
              <w:fldChar w:fldCharType="separate"/>
            </w:r>
            <w:r w:rsidR="004663CF" w:rsidRPr="00647EE0">
              <w:rPr>
                <w:webHidden/>
              </w:rPr>
              <w:t>2</w:t>
            </w:r>
            <w:r w:rsidR="004663CF" w:rsidRPr="00647EE0">
              <w:rPr>
                <w:webHidden/>
              </w:rPr>
              <w:fldChar w:fldCharType="end"/>
            </w:r>
          </w:hyperlink>
        </w:p>
        <w:p w14:paraId="6CEE75CC" w14:textId="6B3BEEFB" w:rsidR="004663CF" w:rsidRPr="00647EE0" w:rsidRDefault="00A27136">
          <w:pPr>
            <w:pStyle w:val="TOC1"/>
            <w:rPr>
              <w:rFonts w:eastAsiaTheme="minorEastAsia"/>
              <w:bCs w:val="0"/>
              <w:color w:val="auto"/>
              <w:sz w:val="22"/>
              <w:szCs w:val="22"/>
              <w:lang w:eastAsia="ko-KR"/>
            </w:rPr>
          </w:pPr>
          <w:hyperlink w:anchor="_Toc102637264" w:history="1">
            <w:r w:rsidR="004663CF" w:rsidRPr="00647EE0">
              <w:rPr>
                <w:rStyle w:val="Hyperlink"/>
                <w:b/>
              </w:rPr>
              <w:t>3.</w:t>
            </w:r>
            <w:r w:rsidR="004663CF" w:rsidRPr="00647EE0">
              <w:rPr>
                <w:rFonts w:eastAsiaTheme="minorEastAsia"/>
                <w:bCs w:val="0"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b/>
              </w:rPr>
              <w:t>Project Description</w:t>
            </w:r>
            <w:r w:rsidR="004663CF" w:rsidRPr="00647EE0">
              <w:rPr>
                <w:webHidden/>
              </w:rPr>
              <w:tab/>
            </w:r>
            <w:r w:rsidR="004663CF" w:rsidRPr="00647EE0">
              <w:rPr>
                <w:webHidden/>
              </w:rPr>
              <w:fldChar w:fldCharType="begin"/>
            </w:r>
            <w:r w:rsidR="004663CF" w:rsidRPr="00647EE0">
              <w:rPr>
                <w:webHidden/>
              </w:rPr>
              <w:instrText xml:space="preserve"> PAGEREF _Toc102637264 \h </w:instrText>
            </w:r>
            <w:r w:rsidR="004663CF" w:rsidRPr="00647EE0">
              <w:rPr>
                <w:webHidden/>
              </w:rPr>
            </w:r>
            <w:r w:rsidR="004663CF" w:rsidRPr="00647EE0">
              <w:rPr>
                <w:webHidden/>
              </w:rPr>
              <w:fldChar w:fldCharType="separate"/>
            </w:r>
            <w:r w:rsidR="004663CF" w:rsidRPr="00647EE0">
              <w:rPr>
                <w:webHidden/>
              </w:rPr>
              <w:t>2</w:t>
            </w:r>
            <w:r w:rsidR="004663CF" w:rsidRPr="00647EE0">
              <w:rPr>
                <w:webHidden/>
              </w:rPr>
              <w:fldChar w:fldCharType="end"/>
            </w:r>
          </w:hyperlink>
        </w:p>
        <w:p w14:paraId="132A145D" w14:textId="3AF01EEE" w:rsidR="004663CF" w:rsidRPr="00647EE0" w:rsidRDefault="00A27136">
          <w:pPr>
            <w:pStyle w:val="TOC2"/>
            <w:rPr>
              <w:rFonts w:eastAsiaTheme="minorEastAsia"/>
              <w:color w:val="auto"/>
              <w:sz w:val="22"/>
              <w:szCs w:val="22"/>
              <w:lang w:eastAsia="ko-KR"/>
            </w:rPr>
          </w:pPr>
          <w:hyperlink w:anchor="_Toc102637265" w:history="1">
            <w:r w:rsidR="004663CF" w:rsidRPr="00647EE0">
              <w:rPr>
                <w:rStyle w:val="Hyperlink"/>
              </w:rPr>
              <w:t>A.</w:t>
            </w:r>
            <w:r w:rsidR="004663CF" w:rsidRPr="00647EE0">
              <w:rPr>
                <w:rFonts w:eastAsiaTheme="minorEastAsia"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</w:rPr>
              <w:t>Overview</w:t>
            </w:r>
            <w:r w:rsidR="004663CF" w:rsidRPr="00647EE0">
              <w:rPr>
                <w:webHidden/>
              </w:rPr>
              <w:tab/>
            </w:r>
            <w:r w:rsidR="004663CF" w:rsidRPr="00647EE0">
              <w:rPr>
                <w:webHidden/>
              </w:rPr>
              <w:fldChar w:fldCharType="begin"/>
            </w:r>
            <w:r w:rsidR="004663CF" w:rsidRPr="00647EE0">
              <w:rPr>
                <w:webHidden/>
              </w:rPr>
              <w:instrText xml:space="preserve"> PAGEREF _Toc102637265 \h </w:instrText>
            </w:r>
            <w:r w:rsidR="004663CF" w:rsidRPr="00647EE0">
              <w:rPr>
                <w:webHidden/>
              </w:rPr>
            </w:r>
            <w:r w:rsidR="004663CF" w:rsidRPr="00647EE0">
              <w:rPr>
                <w:webHidden/>
              </w:rPr>
              <w:fldChar w:fldCharType="separate"/>
            </w:r>
            <w:r w:rsidR="004663CF" w:rsidRPr="00647EE0">
              <w:rPr>
                <w:webHidden/>
              </w:rPr>
              <w:t>2</w:t>
            </w:r>
            <w:r w:rsidR="004663CF" w:rsidRPr="00647EE0">
              <w:rPr>
                <w:webHidden/>
              </w:rPr>
              <w:fldChar w:fldCharType="end"/>
            </w:r>
          </w:hyperlink>
        </w:p>
        <w:p w14:paraId="505BF3FF" w14:textId="6F3A1E47" w:rsidR="004663CF" w:rsidRPr="00647EE0" w:rsidRDefault="00A27136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102637266" w:history="1">
            <w:r w:rsidR="004663CF" w:rsidRPr="00647EE0">
              <w:rPr>
                <w:rStyle w:val="Hyperlink"/>
                <w:noProof/>
              </w:rPr>
              <w:t>1.</w:t>
            </w:r>
            <w:r w:rsidR="004663CF" w:rsidRPr="00647EE0">
              <w:rPr>
                <w:rFonts w:eastAsiaTheme="minorEastAsia"/>
                <w:noProof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noProof/>
              </w:rPr>
              <w:t>Topic</w:t>
            </w:r>
            <w:r w:rsidR="004663CF" w:rsidRPr="00647EE0">
              <w:rPr>
                <w:noProof/>
                <w:webHidden/>
              </w:rPr>
              <w:tab/>
            </w:r>
            <w:r w:rsidR="004663CF" w:rsidRPr="00647EE0">
              <w:rPr>
                <w:noProof/>
                <w:webHidden/>
              </w:rPr>
              <w:fldChar w:fldCharType="begin"/>
            </w:r>
            <w:r w:rsidR="004663CF" w:rsidRPr="00647EE0">
              <w:rPr>
                <w:noProof/>
                <w:webHidden/>
              </w:rPr>
              <w:instrText xml:space="preserve"> PAGEREF _Toc102637266 \h </w:instrText>
            </w:r>
            <w:r w:rsidR="004663CF" w:rsidRPr="00647EE0">
              <w:rPr>
                <w:noProof/>
                <w:webHidden/>
              </w:rPr>
            </w:r>
            <w:r w:rsidR="004663CF" w:rsidRPr="00647EE0">
              <w:rPr>
                <w:noProof/>
                <w:webHidden/>
              </w:rPr>
              <w:fldChar w:fldCharType="separate"/>
            </w:r>
            <w:r w:rsidR="004663CF" w:rsidRPr="00647EE0">
              <w:rPr>
                <w:noProof/>
                <w:webHidden/>
              </w:rPr>
              <w:t>2</w:t>
            </w:r>
            <w:r w:rsidR="004663CF" w:rsidRPr="00647EE0">
              <w:rPr>
                <w:noProof/>
                <w:webHidden/>
              </w:rPr>
              <w:fldChar w:fldCharType="end"/>
            </w:r>
          </w:hyperlink>
        </w:p>
        <w:p w14:paraId="72AC7106" w14:textId="71F2BBB4" w:rsidR="004663CF" w:rsidRPr="00647EE0" w:rsidRDefault="00A27136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102637267" w:history="1">
            <w:r w:rsidR="004663CF" w:rsidRPr="00647EE0">
              <w:rPr>
                <w:rStyle w:val="Hyperlink"/>
                <w:noProof/>
              </w:rPr>
              <w:t>2.</w:t>
            </w:r>
            <w:r w:rsidR="004663CF" w:rsidRPr="00647EE0">
              <w:rPr>
                <w:rFonts w:eastAsiaTheme="minorEastAsia"/>
                <w:noProof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noProof/>
              </w:rPr>
              <w:t>Motivation</w:t>
            </w:r>
            <w:r w:rsidR="004663CF" w:rsidRPr="00647EE0">
              <w:rPr>
                <w:noProof/>
                <w:webHidden/>
              </w:rPr>
              <w:tab/>
            </w:r>
            <w:r w:rsidR="004663CF" w:rsidRPr="00647EE0">
              <w:rPr>
                <w:noProof/>
                <w:webHidden/>
              </w:rPr>
              <w:fldChar w:fldCharType="begin"/>
            </w:r>
            <w:r w:rsidR="004663CF" w:rsidRPr="00647EE0">
              <w:rPr>
                <w:noProof/>
                <w:webHidden/>
              </w:rPr>
              <w:instrText xml:space="preserve"> PAGEREF _Toc102637267 \h </w:instrText>
            </w:r>
            <w:r w:rsidR="004663CF" w:rsidRPr="00647EE0">
              <w:rPr>
                <w:noProof/>
                <w:webHidden/>
              </w:rPr>
            </w:r>
            <w:r w:rsidR="004663CF" w:rsidRPr="00647EE0">
              <w:rPr>
                <w:noProof/>
                <w:webHidden/>
              </w:rPr>
              <w:fldChar w:fldCharType="separate"/>
            </w:r>
            <w:r w:rsidR="004663CF" w:rsidRPr="00647EE0">
              <w:rPr>
                <w:noProof/>
                <w:webHidden/>
              </w:rPr>
              <w:t>2</w:t>
            </w:r>
            <w:r w:rsidR="004663CF" w:rsidRPr="00647EE0">
              <w:rPr>
                <w:noProof/>
                <w:webHidden/>
              </w:rPr>
              <w:fldChar w:fldCharType="end"/>
            </w:r>
          </w:hyperlink>
        </w:p>
        <w:p w14:paraId="5C78E8E4" w14:textId="6C08B708" w:rsidR="004663CF" w:rsidRPr="00647EE0" w:rsidRDefault="00A27136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102637268" w:history="1">
            <w:r w:rsidR="004663CF" w:rsidRPr="00647EE0">
              <w:rPr>
                <w:rStyle w:val="Hyperlink"/>
                <w:noProof/>
              </w:rPr>
              <w:t>3.</w:t>
            </w:r>
            <w:r w:rsidR="004663CF" w:rsidRPr="00647EE0">
              <w:rPr>
                <w:rFonts w:eastAsiaTheme="minorEastAsia"/>
                <w:noProof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noProof/>
              </w:rPr>
              <w:t>Landscape</w:t>
            </w:r>
            <w:r w:rsidR="004663CF" w:rsidRPr="00647EE0">
              <w:rPr>
                <w:noProof/>
                <w:webHidden/>
              </w:rPr>
              <w:tab/>
            </w:r>
            <w:r w:rsidR="004663CF" w:rsidRPr="00647EE0">
              <w:rPr>
                <w:noProof/>
                <w:webHidden/>
              </w:rPr>
              <w:fldChar w:fldCharType="begin"/>
            </w:r>
            <w:r w:rsidR="004663CF" w:rsidRPr="00647EE0">
              <w:rPr>
                <w:noProof/>
                <w:webHidden/>
              </w:rPr>
              <w:instrText xml:space="preserve"> PAGEREF _Toc102637268 \h </w:instrText>
            </w:r>
            <w:r w:rsidR="004663CF" w:rsidRPr="00647EE0">
              <w:rPr>
                <w:noProof/>
                <w:webHidden/>
              </w:rPr>
            </w:r>
            <w:r w:rsidR="004663CF" w:rsidRPr="00647EE0">
              <w:rPr>
                <w:noProof/>
                <w:webHidden/>
              </w:rPr>
              <w:fldChar w:fldCharType="separate"/>
            </w:r>
            <w:r w:rsidR="004663CF" w:rsidRPr="00647EE0">
              <w:rPr>
                <w:noProof/>
                <w:webHidden/>
              </w:rPr>
              <w:t>2</w:t>
            </w:r>
            <w:r w:rsidR="004663CF" w:rsidRPr="00647EE0">
              <w:rPr>
                <w:noProof/>
                <w:webHidden/>
              </w:rPr>
              <w:fldChar w:fldCharType="end"/>
            </w:r>
          </w:hyperlink>
        </w:p>
        <w:p w14:paraId="258B5A75" w14:textId="0FB40F3F" w:rsidR="004663CF" w:rsidRPr="00647EE0" w:rsidRDefault="00A27136">
          <w:pPr>
            <w:pStyle w:val="TOC2"/>
            <w:rPr>
              <w:rFonts w:eastAsiaTheme="minorEastAsia"/>
              <w:color w:val="auto"/>
              <w:sz w:val="22"/>
              <w:szCs w:val="22"/>
              <w:lang w:eastAsia="ko-KR"/>
            </w:rPr>
          </w:pPr>
          <w:hyperlink w:anchor="_Toc102637269" w:history="1">
            <w:r w:rsidR="004663CF" w:rsidRPr="00647EE0">
              <w:rPr>
                <w:rStyle w:val="Hyperlink"/>
              </w:rPr>
              <w:t>B.</w:t>
            </w:r>
            <w:r w:rsidR="004663CF" w:rsidRPr="00647EE0">
              <w:rPr>
                <w:rFonts w:eastAsiaTheme="minorEastAsia"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</w:rPr>
              <w:t>Detailed Description</w:t>
            </w:r>
            <w:r w:rsidR="004663CF" w:rsidRPr="00647EE0">
              <w:rPr>
                <w:webHidden/>
              </w:rPr>
              <w:tab/>
            </w:r>
            <w:r w:rsidR="004663CF" w:rsidRPr="00647EE0">
              <w:rPr>
                <w:webHidden/>
              </w:rPr>
              <w:fldChar w:fldCharType="begin"/>
            </w:r>
            <w:r w:rsidR="004663CF" w:rsidRPr="00647EE0">
              <w:rPr>
                <w:webHidden/>
              </w:rPr>
              <w:instrText xml:space="preserve"> PAGEREF _Toc102637269 \h </w:instrText>
            </w:r>
            <w:r w:rsidR="004663CF" w:rsidRPr="00647EE0">
              <w:rPr>
                <w:webHidden/>
              </w:rPr>
            </w:r>
            <w:r w:rsidR="004663CF" w:rsidRPr="00647EE0">
              <w:rPr>
                <w:webHidden/>
              </w:rPr>
              <w:fldChar w:fldCharType="separate"/>
            </w:r>
            <w:r w:rsidR="004663CF" w:rsidRPr="00647EE0">
              <w:rPr>
                <w:webHidden/>
              </w:rPr>
              <w:t>3</w:t>
            </w:r>
            <w:r w:rsidR="004663CF" w:rsidRPr="00647EE0">
              <w:rPr>
                <w:webHidden/>
              </w:rPr>
              <w:fldChar w:fldCharType="end"/>
            </w:r>
          </w:hyperlink>
        </w:p>
        <w:p w14:paraId="6E19F5FF" w14:textId="726FE02D" w:rsidR="004663CF" w:rsidRPr="00647EE0" w:rsidRDefault="00A27136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102637270" w:history="1">
            <w:r w:rsidR="004663CF" w:rsidRPr="00647EE0">
              <w:rPr>
                <w:rStyle w:val="Hyperlink"/>
                <w:noProof/>
              </w:rPr>
              <w:t>1.</w:t>
            </w:r>
            <w:r w:rsidR="004663CF" w:rsidRPr="00647EE0">
              <w:rPr>
                <w:rFonts w:eastAsiaTheme="minorEastAsia"/>
                <w:noProof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noProof/>
              </w:rPr>
              <w:t>Aims</w:t>
            </w:r>
            <w:r w:rsidR="004663CF" w:rsidRPr="00647EE0">
              <w:rPr>
                <w:noProof/>
                <w:webHidden/>
              </w:rPr>
              <w:tab/>
            </w:r>
            <w:r w:rsidR="004663CF" w:rsidRPr="00647EE0">
              <w:rPr>
                <w:noProof/>
                <w:webHidden/>
              </w:rPr>
              <w:fldChar w:fldCharType="begin"/>
            </w:r>
            <w:r w:rsidR="004663CF" w:rsidRPr="00647EE0">
              <w:rPr>
                <w:noProof/>
                <w:webHidden/>
              </w:rPr>
              <w:instrText xml:space="preserve"> PAGEREF _Toc102637270 \h </w:instrText>
            </w:r>
            <w:r w:rsidR="004663CF" w:rsidRPr="00647EE0">
              <w:rPr>
                <w:noProof/>
                <w:webHidden/>
              </w:rPr>
            </w:r>
            <w:r w:rsidR="004663CF" w:rsidRPr="00647EE0">
              <w:rPr>
                <w:noProof/>
                <w:webHidden/>
              </w:rPr>
              <w:fldChar w:fldCharType="separate"/>
            </w:r>
            <w:r w:rsidR="004663CF" w:rsidRPr="00647EE0">
              <w:rPr>
                <w:noProof/>
                <w:webHidden/>
              </w:rPr>
              <w:t>3</w:t>
            </w:r>
            <w:r w:rsidR="004663CF" w:rsidRPr="00647EE0">
              <w:rPr>
                <w:noProof/>
                <w:webHidden/>
              </w:rPr>
              <w:fldChar w:fldCharType="end"/>
            </w:r>
          </w:hyperlink>
        </w:p>
        <w:p w14:paraId="74FF1A04" w14:textId="44289F57" w:rsidR="004663CF" w:rsidRPr="00647EE0" w:rsidRDefault="00A27136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102637271" w:history="1">
            <w:r w:rsidR="004663CF" w:rsidRPr="00647EE0">
              <w:rPr>
                <w:rStyle w:val="Hyperlink"/>
                <w:noProof/>
              </w:rPr>
              <w:t>2.</w:t>
            </w:r>
            <w:r w:rsidR="004663CF" w:rsidRPr="00647EE0">
              <w:rPr>
                <w:rFonts w:eastAsiaTheme="minorEastAsia"/>
                <w:noProof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noProof/>
              </w:rPr>
              <w:t>Plans and Progresses</w:t>
            </w:r>
            <w:r w:rsidR="004663CF" w:rsidRPr="00647EE0">
              <w:rPr>
                <w:noProof/>
                <w:webHidden/>
              </w:rPr>
              <w:tab/>
            </w:r>
            <w:r w:rsidR="004663CF" w:rsidRPr="00647EE0">
              <w:rPr>
                <w:noProof/>
                <w:webHidden/>
              </w:rPr>
              <w:fldChar w:fldCharType="begin"/>
            </w:r>
            <w:r w:rsidR="004663CF" w:rsidRPr="00647EE0">
              <w:rPr>
                <w:noProof/>
                <w:webHidden/>
              </w:rPr>
              <w:instrText xml:space="preserve"> PAGEREF _Toc102637271 \h </w:instrText>
            </w:r>
            <w:r w:rsidR="004663CF" w:rsidRPr="00647EE0">
              <w:rPr>
                <w:noProof/>
                <w:webHidden/>
              </w:rPr>
            </w:r>
            <w:r w:rsidR="004663CF" w:rsidRPr="00647EE0">
              <w:rPr>
                <w:noProof/>
                <w:webHidden/>
              </w:rPr>
              <w:fldChar w:fldCharType="separate"/>
            </w:r>
            <w:r w:rsidR="004663CF" w:rsidRPr="00647EE0">
              <w:rPr>
                <w:noProof/>
                <w:webHidden/>
              </w:rPr>
              <w:t>3</w:t>
            </w:r>
            <w:r w:rsidR="004663CF" w:rsidRPr="00647EE0">
              <w:rPr>
                <w:noProof/>
                <w:webHidden/>
              </w:rPr>
              <w:fldChar w:fldCharType="end"/>
            </w:r>
          </w:hyperlink>
        </w:p>
        <w:p w14:paraId="7995F852" w14:textId="175D2CAE" w:rsidR="004663CF" w:rsidRPr="00647EE0" w:rsidRDefault="00A27136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102637272" w:history="1">
            <w:r w:rsidR="004663CF" w:rsidRPr="00647EE0">
              <w:rPr>
                <w:rStyle w:val="Hyperlink"/>
                <w:noProof/>
              </w:rPr>
              <w:t>3.</w:t>
            </w:r>
            <w:r w:rsidR="004663CF" w:rsidRPr="00647EE0">
              <w:rPr>
                <w:rFonts w:eastAsiaTheme="minorEastAsia"/>
                <w:noProof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noProof/>
              </w:rPr>
              <w:t>Roles</w:t>
            </w:r>
            <w:r w:rsidR="004663CF" w:rsidRPr="00647EE0">
              <w:rPr>
                <w:noProof/>
                <w:webHidden/>
              </w:rPr>
              <w:tab/>
            </w:r>
            <w:r w:rsidR="004663CF" w:rsidRPr="00647EE0">
              <w:rPr>
                <w:noProof/>
                <w:webHidden/>
              </w:rPr>
              <w:fldChar w:fldCharType="begin"/>
            </w:r>
            <w:r w:rsidR="004663CF" w:rsidRPr="00647EE0">
              <w:rPr>
                <w:noProof/>
                <w:webHidden/>
              </w:rPr>
              <w:instrText xml:space="preserve"> PAGEREF _Toc102637272 \h </w:instrText>
            </w:r>
            <w:r w:rsidR="004663CF" w:rsidRPr="00647EE0">
              <w:rPr>
                <w:noProof/>
                <w:webHidden/>
              </w:rPr>
            </w:r>
            <w:r w:rsidR="004663CF" w:rsidRPr="00647EE0">
              <w:rPr>
                <w:noProof/>
                <w:webHidden/>
              </w:rPr>
              <w:fldChar w:fldCharType="separate"/>
            </w:r>
            <w:r w:rsidR="004663CF" w:rsidRPr="00647EE0">
              <w:rPr>
                <w:noProof/>
                <w:webHidden/>
              </w:rPr>
              <w:t>3</w:t>
            </w:r>
            <w:r w:rsidR="004663CF" w:rsidRPr="00647EE0">
              <w:rPr>
                <w:noProof/>
                <w:webHidden/>
              </w:rPr>
              <w:fldChar w:fldCharType="end"/>
            </w:r>
          </w:hyperlink>
        </w:p>
        <w:p w14:paraId="09645F26" w14:textId="1CF656EB" w:rsidR="004663CF" w:rsidRPr="00647EE0" w:rsidRDefault="00A27136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102637273" w:history="1">
            <w:r w:rsidR="004663CF" w:rsidRPr="00647EE0">
              <w:rPr>
                <w:rStyle w:val="Hyperlink"/>
                <w:noProof/>
              </w:rPr>
              <w:t>4.</w:t>
            </w:r>
            <w:r w:rsidR="004663CF" w:rsidRPr="00647EE0">
              <w:rPr>
                <w:rFonts w:eastAsiaTheme="minorEastAsia"/>
                <w:noProof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noProof/>
              </w:rPr>
              <w:t>Scope and Limits</w:t>
            </w:r>
            <w:r w:rsidR="004663CF" w:rsidRPr="00647EE0">
              <w:rPr>
                <w:noProof/>
                <w:webHidden/>
              </w:rPr>
              <w:tab/>
            </w:r>
            <w:r w:rsidR="004663CF" w:rsidRPr="00647EE0">
              <w:rPr>
                <w:noProof/>
                <w:webHidden/>
              </w:rPr>
              <w:fldChar w:fldCharType="begin"/>
            </w:r>
            <w:r w:rsidR="004663CF" w:rsidRPr="00647EE0">
              <w:rPr>
                <w:noProof/>
                <w:webHidden/>
              </w:rPr>
              <w:instrText xml:space="preserve"> PAGEREF _Toc102637273 \h </w:instrText>
            </w:r>
            <w:r w:rsidR="004663CF" w:rsidRPr="00647EE0">
              <w:rPr>
                <w:noProof/>
                <w:webHidden/>
              </w:rPr>
            </w:r>
            <w:r w:rsidR="004663CF" w:rsidRPr="00647EE0">
              <w:rPr>
                <w:noProof/>
                <w:webHidden/>
              </w:rPr>
              <w:fldChar w:fldCharType="separate"/>
            </w:r>
            <w:r w:rsidR="004663CF" w:rsidRPr="00647EE0">
              <w:rPr>
                <w:noProof/>
                <w:webHidden/>
              </w:rPr>
              <w:t>3</w:t>
            </w:r>
            <w:r w:rsidR="004663CF" w:rsidRPr="00647EE0">
              <w:rPr>
                <w:noProof/>
                <w:webHidden/>
              </w:rPr>
              <w:fldChar w:fldCharType="end"/>
            </w:r>
          </w:hyperlink>
        </w:p>
        <w:p w14:paraId="6AA2E3EF" w14:textId="267A9373" w:rsidR="004663CF" w:rsidRPr="00647EE0" w:rsidRDefault="00A27136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102637274" w:history="1">
            <w:r w:rsidR="004663CF" w:rsidRPr="00647EE0">
              <w:rPr>
                <w:rStyle w:val="Hyperlink"/>
                <w:noProof/>
              </w:rPr>
              <w:t>5.</w:t>
            </w:r>
            <w:r w:rsidR="004663CF" w:rsidRPr="00647EE0">
              <w:rPr>
                <w:rFonts w:eastAsiaTheme="minorEastAsia"/>
                <w:noProof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noProof/>
              </w:rPr>
              <w:t>Tools and Technologies</w:t>
            </w:r>
            <w:r w:rsidR="004663CF" w:rsidRPr="00647EE0">
              <w:rPr>
                <w:noProof/>
                <w:webHidden/>
              </w:rPr>
              <w:tab/>
            </w:r>
            <w:r w:rsidR="004663CF" w:rsidRPr="00647EE0">
              <w:rPr>
                <w:noProof/>
                <w:webHidden/>
              </w:rPr>
              <w:fldChar w:fldCharType="begin"/>
            </w:r>
            <w:r w:rsidR="004663CF" w:rsidRPr="00647EE0">
              <w:rPr>
                <w:noProof/>
                <w:webHidden/>
              </w:rPr>
              <w:instrText xml:space="preserve"> PAGEREF _Toc102637274 \h </w:instrText>
            </w:r>
            <w:r w:rsidR="004663CF" w:rsidRPr="00647EE0">
              <w:rPr>
                <w:noProof/>
                <w:webHidden/>
              </w:rPr>
            </w:r>
            <w:r w:rsidR="004663CF" w:rsidRPr="00647EE0">
              <w:rPr>
                <w:noProof/>
                <w:webHidden/>
              </w:rPr>
              <w:fldChar w:fldCharType="separate"/>
            </w:r>
            <w:r w:rsidR="004663CF" w:rsidRPr="00647EE0">
              <w:rPr>
                <w:noProof/>
                <w:webHidden/>
              </w:rPr>
              <w:t>3</w:t>
            </w:r>
            <w:r w:rsidR="004663CF" w:rsidRPr="00647EE0">
              <w:rPr>
                <w:noProof/>
                <w:webHidden/>
              </w:rPr>
              <w:fldChar w:fldCharType="end"/>
            </w:r>
          </w:hyperlink>
        </w:p>
        <w:p w14:paraId="060F2B55" w14:textId="6804ED78" w:rsidR="004663CF" w:rsidRPr="00647EE0" w:rsidRDefault="00A27136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102637275" w:history="1">
            <w:r w:rsidR="004663CF" w:rsidRPr="00647EE0">
              <w:rPr>
                <w:rStyle w:val="Hyperlink"/>
                <w:noProof/>
              </w:rPr>
              <w:t>6.</w:t>
            </w:r>
            <w:r w:rsidR="004663CF" w:rsidRPr="00647EE0">
              <w:rPr>
                <w:rFonts w:eastAsiaTheme="minorEastAsia"/>
                <w:noProof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noProof/>
              </w:rPr>
              <w:t>Testing</w:t>
            </w:r>
            <w:r w:rsidR="004663CF" w:rsidRPr="00647EE0">
              <w:rPr>
                <w:noProof/>
                <w:webHidden/>
              </w:rPr>
              <w:tab/>
            </w:r>
            <w:r w:rsidR="004663CF" w:rsidRPr="00647EE0">
              <w:rPr>
                <w:noProof/>
                <w:webHidden/>
              </w:rPr>
              <w:fldChar w:fldCharType="begin"/>
            </w:r>
            <w:r w:rsidR="004663CF" w:rsidRPr="00647EE0">
              <w:rPr>
                <w:noProof/>
                <w:webHidden/>
              </w:rPr>
              <w:instrText xml:space="preserve"> PAGEREF _Toc102637275 \h </w:instrText>
            </w:r>
            <w:r w:rsidR="004663CF" w:rsidRPr="00647EE0">
              <w:rPr>
                <w:noProof/>
                <w:webHidden/>
              </w:rPr>
            </w:r>
            <w:r w:rsidR="004663CF" w:rsidRPr="00647EE0">
              <w:rPr>
                <w:noProof/>
                <w:webHidden/>
              </w:rPr>
              <w:fldChar w:fldCharType="separate"/>
            </w:r>
            <w:r w:rsidR="004663CF" w:rsidRPr="00647EE0">
              <w:rPr>
                <w:noProof/>
                <w:webHidden/>
              </w:rPr>
              <w:t>3</w:t>
            </w:r>
            <w:r w:rsidR="004663CF" w:rsidRPr="00647EE0">
              <w:rPr>
                <w:noProof/>
                <w:webHidden/>
              </w:rPr>
              <w:fldChar w:fldCharType="end"/>
            </w:r>
          </w:hyperlink>
        </w:p>
        <w:p w14:paraId="0EFE17C0" w14:textId="4A7A792B" w:rsidR="004663CF" w:rsidRPr="00647EE0" w:rsidRDefault="00A27136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102637276" w:history="1">
            <w:r w:rsidR="004663CF" w:rsidRPr="00647EE0">
              <w:rPr>
                <w:rStyle w:val="Hyperlink"/>
                <w:noProof/>
              </w:rPr>
              <w:t>7.</w:t>
            </w:r>
            <w:r w:rsidR="004663CF" w:rsidRPr="00647EE0">
              <w:rPr>
                <w:rFonts w:eastAsiaTheme="minorEastAsia"/>
                <w:noProof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noProof/>
              </w:rPr>
              <w:t>Timeframe</w:t>
            </w:r>
            <w:r w:rsidR="004663CF" w:rsidRPr="00647EE0">
              <w:rPr>
                <w:noProof/>
                <w:webHidden/>
              </w:rPr>
              <w:tab/>
            </w:r>
            <w:r w:rsidR="004663CF" w:rsidRPr="00647EE0">
              <w:rPr>
                <w:noProof/>
                <w:webHidden/>
              </w:rPr>
              <w:fldChar w:fldCharType="begin"/>
            </w:r>
            <w:r w:rsidR="004663CF" w:rsidRPr="00647EE0">
              <w:rPr>
                <w:noProof/>
                <w:webHidden/>
              </w:rPr>
              <w:instrText xml:space="preserve"> PAGEREF _Toc102637276 \h </w:instrText>
            </w:r>
            <w:r w:rsidR="004663CF" w:rsidRPr="00647EE0">
              <w:rPr>
                <w:noProof/>
                <w:webHidden/>
              </w:rPr>
            </w:r>
            <w:r w:rsidR="004663CF" w:rsidRPr="00647EE0">
              <w:rPr>
                <w:noProof/>
                <w:webHidden/>
              </w:rPr>
              <w:fldChar w:fldCharType="separate"/>
            </w:r>
            <w:r w:rsidR="004663CF" w:rsidRPr="00647EE0">
              <w:rPr>
                <w:noProof/>
                <w:webHidden/>
              </w:rPr>
              <w:t>3</w:t>
            </w:r>
            <w:r w:rsidR="004663CF" w:rsidRPr="00647EE0">
              <w:rPr>
                <w:noProof/>
                <w:webHidden/>
              </w:rPr>
              <w:fldChar w:fldCharType="end"/>
            </w:r>
          </w:hyperlink>
        </w:p>
        <w:p w14:paraId="44E1D93F" w14:textId="6393EFAA" w:rsidR="004663CF" w:rsidRPr="00647EE0" w:rsidRDefault="00A27136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102637277" w:history="1">
            <w:r w:rsidR="004663CF" w:rsidRPr="00647EE0">
              <w:rPr>
                <w:rStyle w:val="Hyperlink"/>
                <w:noProof/>
              </w:rPr>
              <w:t>8.</w:t>
            </w:r>
            <w:r w:rsidR="004663CF" w:rsidRPr="00647EE0">
              <w:rPr>
                <w:rFonts w:eastAsiaTheme="minorEastAsia"/>
                <w:noProof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noProof/>
              </w:rPr>
              <w:t>Risks</w:t>
            </w:r>
            <w:r w:rsidR="004663CF" w:rsidRPr="00647EE0">
              <w:rPr>
                <w:noProof/>
                <w:webHidden/>
              </w:rPr>
              <w:tab/>
            </w:r>
            <w:r w:rsidR="004663CF" w:rsidRPr="00647EE0">
              <w:rPr>
                <w:noProof/>
                <w:webHidden/>
              </w:rPr>
              <w:fldChar w:fldCharType="begin"/>
            </w:r>
            <w:r w:rsidR="004663CF" w:rsidRPr="00647EE0">
              <w:rPr>
                <w:noProof/>
                <w:webHidden/>
              </w:rPr>
              <w:instrText xml:space="preserve"> PAGEREF _Toc102637277 \h </w:instrText>
            </w:r>
            <w:r w:rsidR="004663CF" w:rsidRPr="00647EE0">
              <w:rPr>
                <w:noProof/>
                <w:webHidden/>
              </w:rPr>
            </w:r>
            <w:r w:rsidR="004663CF" w:rsidRPr="00647EE0">
              <w:rPr>
                <w:noProof/>
                <w:webHidden/>
              </w:rPr>
              <w:fldChar w:fldCharType="separate"/>
            </w:r>
            <w:r w:rsidR="004663CF" w:rsidRPr="00647EE0">
              <w:rPr>
                <w:noProof/>
                <w:webHidden/>
              </w:rPr>
              <w:t>3</w:t>
            </w:r>
            <w:r w:rsidR="004663CF" w:rsidRPr="00647EE0">
              <w:rPr>
                <w:noProof/>
                <w:webHidden/>
              </w:rPr>
              <w:fldChar w:fldCharType="end"/>
            </w:r>
          </w:hyperlink>
        </w:p>
        <w:p w14:paraId="27581E14" w14:textId="326D9177" w:rsidR="004663CF" w:rsidRPr="00647EE0" w:rsidRDefault="00A27136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eastAsia="ko-KR"/>
            </w:rPr>
          </w:pPr>
          <w:hyperlink w:anchor="_Toc102637278" w:history="1">
            <w:r w:rsidR="004663CF" w:rsidRPr="00647EE0">
              <w:rPr>
                <w:rStyle w:val="Hyperlink"/>
                <w:noProof/>
              </w:rPr>
              <w:t>9.</w:t>
            </w:r>
            <w:r w:rsidR="004663CF" w:rsidRPr="00647EE0">
              <w:rPr>
                <w:rFonts w:eastAsiaTheme="minorEastAsia"/>
                <w:noProof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noProof/>
              </w:rPr>
              <w:t>Group processes and communications</w:t>
            </w:r>
            <w:r w:rsidR="004663CF" w:rsidRPr="00647EE0">
              <w:rPr>
                <w:noProof/>
                <w:webHidden/>
              </w:rPr>
              <w:tab/>
            </w:r>
            <w:r w:rsidR="004663CF" w:rsidRPr="00647EE0">
              <w:rPr>
                <w:noProof/>
                <w:webHidden/>
              </w:rPr>
              <w:fldChar w:fldCharType="begin"/>
            </w:r>
            <w:r w:rsidR="004663CF" w:rsidRPr="00647EE0">
              <w:rPr>
                <w:noProof/>
                <w:webHidden/>
              </w:rPr>
              <w:instrText xml:space="preserve"> PAGEREF _Toc102637278 \h </w:instrText>
            </w:r>
            <w:r w:rsidR="004663CF" w:rsidRPr="00647EE0">
              <w:rPr>
                <w:noProof/>
                <w:webHidden/>
              </w:rPr>
            </w:r>
            <w:r w:rsidR="004663CF" w:rsidRPr="00647EE0">
              <w:rPr>
                <w:noProof/>
                <w:webHidden/>
              </w:rPr>
              <w:fldChar w:fldCharType="separate"/>
            </w:r>
            <w:r w:rsidR="004663CF" w:rsidRPr="00647EE0">
              <w:rPr>
                <w:noProof/>
                <w:webHidden/>
              </w:rPr>
              <w:t>3</w:t>
            </w:r>
            <w:r w:rsidR="004663CF" w:rsidRPr="00647EE0">
              <w:rPr>
                <w:noProof/>
                <w:webHidden/>
              </w:rPr>
              <w:fldChar w:fldCharType="end"/>
            </w:r>
          </w:hyperlink>
        </w:p>
        <w:p w14:paraId="7A86B716" w14:textId="14F030CC" w:rsidR="004663CF" w:rsidRPr="00647EE0" w:rsidRDefault="00A27136">
          <w:pPr>
            <w:pStyle w:val="TOC1"/>
            <w:rPr>
              <w:rFonts w:eastAsiaTheme="minorEastAsia"/>
              <w:bCs w:val="0"/>
              <w:color w:val="auto"/>
              <w:sz w:val="22"/>
              <w:szCs w:val="22"/>
              <w:lang w:eastAsia="ko-KR"/>
            </w:rPr>
          </w:pPr>
          <w:hyperlink w:anchor="_Toc102637279" w:history="1">
            <w:r w:rsidR="004663CF" w:rsidRPr="00647EE0">
              <w:rPr>
                <w:rStyle w:val="Hyperlink"/>
                <w:b/>
              </w:rPr>
              <w:t>4.</w:t>
            </w:r>
            <w:r w:rsidR="004663CF" w:rsidRPr="00647EE0">
              <w:rPr>
                <w:rFonts w:eastAsiaTheme="minorEastAsia"/>
                <w:bCs w:val="0"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b/>
              </w:rPr>
              <w:t>Skills and Jobs</w:t>
            </w:r>
            <w:r w:rsidR="004663CF" w:rsidRPr="00647EE0">
              <w:rPr>
                <w:webHidden/>
              </w:rPr>
              <w:tab/>
            </w:r>
            <w:r w:rsidR="004663CF" w:rsidRPr="00647EE0">
              <w:rPr>
                <w:webHidden/>
              </w:rPr>
              <w:fldChar w:fldCharType="begin"/>
            </w:r>
            <w:r w:rsidR="004663CF" w:rsidRPr="00647EE0">
              <w:rPr>
                <w:webHidden/>
              </w:rPr>
              <w:instrText xml:space="preserve"> PAGEREF _Toc102637279 \h </w:instrText>
            </w:r>
            <w:r w:rsidR="004663CF" w:rsidRPr="00647EE0">
              <w:rPr>
                <w:webHidden/>
              </w:rPr>
            </w:r>
            <w:r w:rsidR="004663CF" w:rsidRPr="00647EE0">
              <w:rPr>
                <w:webHidden/>
              </w:rPr>
              <w:fldChar w:fldCharType="separate"/>
            </w:r>
            <w:r w:rsidR="004663CF" w:rsidRPr="00647EE0">
              <w:rPr>
                <w:webHidden/>
              </w:rPr>
              <w:t>3</w:t>
            </w:r>
            <w:r w:rsidR="004663CF" w:rsidRPr="00647EE0">
              <w:rPr>
                <w:webHidden/>
              </w:rPr>
              <w:fldChar w:fldCharType="end"/>
            </w:r>
          </w:hyperlink>
        </w:p>
        <w:p w14:paraId="1D2AAE52" w14:textId="2F26D002" w:rsidR="004663CF" w:rsidRPr="00647EE0" w:rsidRDefault="00A27136">
          <w:pPr>
            <w:pStyle w:val="TOC1"/>
            <w:rPr>
              <w:rFonts w:eastAsiaTheme="minorEastAsia"/>
              <w:bCs w:val="0"/>
              <w:color w:val="auto"/>
              <w:sz w:val="22"/>
              <w:szCs w:val="22"/>
              <w:lang w:eastAsia="ko-KR"/>
            </w:rPr>
          </w:pPr>
          <w:hyperlink w:anchor="_Toc102637280" w:history="1">
            <w:r w:rsidR="004663CF" w:rsidRPr="00647EE0">
              <w:rPr>
                <w:rStyle w:val="Hyperlink"/>
                <w:b/>
              </w:rPr>
              <w:t>5.</w:t>
            </w:r>
            <w:r w:rsidR="004663CF" w:rsidRPr="00647EE0">
              <w:rPr>
                <w:rFonts w:eastAsiaTheme="minorEastAsia"/>
                <w:bCs w:val="0"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b/>
              </w:rPr>
              <w:t>Group reflection</w:t>
            </w:r>
            <w:r w:rsidR="004663CF" w:rsidRPr="00647EE0">
              <w:rPr>
                <w:webHidden/>
              </w:rPr>
              <w:tab/>
            </w:r>
            <w:r w:rsidR="004663CF" w:rsidRPr="00647EE0">
              <w:rPr>
                <w:webHidden/>
              </w:rPr>
              <w:fldChar w:fldCharType="begin"/>
            </w:r>
            <w:r w:rsidR="004663CF" w:rsidRPr="00647EE0">
              <w:rPr>
                <w:webHidden/>
              </w:rPr>
              <w:instrText xml:space="preserve"> PAGEREF _Toc102637280 \h </w:instrText>
            </w:r>
            <w:r w:rsidR="004663CF" w:rsidRPr="00647EE0">
              <w:rPr>
                <w:webHidden/>
              </w:rPr>
            </w:r>
            <w:r w:rsidR="004663CF" w:rsidRPr="00647EE0">
              <w:rPr>
                <w:webHidden/>
              </w:rPr>
              <w:fldChar w:fldCharType="separate"/>
            </w:r>
            <w:r w:rsidR="004663CF" w:rsidRPr="00647EE0">
              <w:rPr>
                <w:webHidden/>
              </w:rPr>
              <w:t>3</w:t>
            </w:r>
            <w:r w:rsidR="004663CF" w:rsidRPr="00647EE0">
              <w:rPr>
                <w:webHidden/>
              </w:rPr>
              <w:fldChar w:fldCharType="end"/>
            </w:r>
          </w:hyperlink>
        </w:p>
        <w:p w14:paraId="096E45DA" w14:textId="740A7501" w:rsidR="004663CF" w:rsidRPr="00647EE0" w:rsidRDefault="00A27136">
          <w:pPr>
            <w:pStyle w:val="TOC1"/>
            <w:rPr>
              <w:rFonts w:eastAsiaTheme="minorEastAsia"/>
              <w:bCs w:val="0"/>
              <w:color w:val="auto"/>
              <w:sz w:val="22"/>
              <w:szCs w:val="22"/>
              <w:lang w:eastAsia="ko-KR"/>
            </w:rPr>
          </w:pPr>
          <w:hyperlink w:anchor="_Toc102637281" w:history="1">
            <w:r w:rsidR="004663CF" w:rsidRPr="00647EE0">
              <w:rPr>
                <w:rStyle w:val="Hyperlink"/>
                <w:b/>
              </w:rPr>
              <w:t>6.</w:t>
            </w:r>
            <w:r w:rsidR="004663CF" w:rsidRPr="00647EE0">
              <w:rPr>
                <w:rFonts w:eastAsiaTheme="minorEastAsia"/>
                <w:bCs w:val="0"/>
                <w:color w:val="auto"/>
                <w:sz w:val="22"/>
                <w:szCs w:val="22"/>
                <w:lang w:eastAsia="ko-KR"/>
              </w:rPr>
              <w:tab/>
            </w:r>
            <w:r w:rsidR="004663CF" w:rsidRPr="00647EE0">
              <w:rPr>
                <w:rStyle w:val="Hyperlink"/>
                <w:b/>
              </w:rPr>
              <w:t>References</w:t>
            </w:r>
            <w:r w:rsidR="004663CF" w:rsidRPr="00647EE0">
              <w:rPr>
                <w:webHidden/>
              </w:rPr>
              <w:tab/>
            </w:r>
            <w:r w:rsidR="004663CF" w:rsidRPr="00647EE0">
              <w:rPr>
                <w:webHidden/>
              </w:rPr>
              <w:fldChar w:fldCharType="begin"/>
            </w:r>
            <w:r w:rsidR="004663CF" w:rsidRPr="00647EE0">
              <w:rPr>
                <w:webHidden/>
              </w:rPr>
              <w:instrText xml:space="preserve"> PAGEREF _Toc102637281 \h </w:instrText>
            </w:r>
            <w:r w:rsidR="004663CF" w:rsidRPr="00647EE0">
              <w:rPr>
                <w:webHidden/>
              </w:rPr>
            </w:r>
            <w:r w:rsidR="004663CF" w:rsidRPr="00647EE0">
              <w:rPr>
                <w:webHidden/>
              </w:rPr>
              <w:fldChar w:fldCharType="separate"/>
            </w:r>
            <w:r w:rsidR="004663CF" w:rsidRPr="00647EE0">
              <w:rPr>
                <w:webHidden/>
              </w:rPr>
              <w:t>3</w:t>
            </w:r>
            <w:r w:rsidR="004663CF" w:rsidRPr="00647EE0">
              <w:rPr>
                <w:webHidden/>
              </w:rPr>
              <w:fldChar w:fldCharType="end"/>
            </w:r>
          </w:hyperlink>
        </w:p>
        <w:p w14:paraId="3D5B8D29" w14:textId="51700373" w:rsidR="00C6554A" w:rsidRDefault="00831559" w:rsidP="008B3A4D">
          <w:pPr>
            <w:spacing w:line="300" w:lineRule="auto"/>
            <w:rPr>
              <w:b/>
              <w:bCs/>
              <w:noProof/>
            </w:rPr>
          </w:pPr>
          <w:r w:rsidRPr="00647EE0">
            <w:rPr>
              <w:b/>
              <w:bCs/>
              <w:noProof/>
            </w:rPr>
            <w:fldChar w:fldCharType="end"/>
          </w:r>
        </w:p>
      </w:sdtContent>
    </w:sdt>
    <w:p w14:paraId="514127AC" w14:textId="77777777" w:rsidR="005435F9" w:rsidRPr="005435F9" w:rsidRDefault="005435F9" w:rsidP="005435F9">
      <w:pPr>
        <w:jc w:val="right"/>
      </w:pPr>
    </w:p>
    <w:p w14:paraId="2DC64496" w14:textId="590BECFA" w:rsidR="00125732" w:rsidRPr="00DE1B86" w:rsidRDefault="00125732" w:rsidP="008A7B2E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</w:rPr>
      </w:pPr>
      <w:bookmarkStart w:id="5" w:name="_Toc91333132"/>
      <w:bookmarkStart w:id="6" w:name="_Toc91535788"/>
      <w:bookmarkStart w:id="7" w:name="_Toc91536598"/>
      <w:bookmarkStart w:id="8" w:name="_Toc91537201"/>
      <w:bookmarkStart w:id="9" w:name="_Toc91978317"/>
      <w:bookmarkStart w:id="10" w:name="_Toc92029076"/>
      <w:bookmarkStart w:id="11" w:name="_Toc102637258"/>
      <w:r w:rsidRPr="00DE1B86">
        <w:rPr>
          <w:rFonts w:ascii="Times New Roman" w:hAnsi="Times New Roman" w:cs="Times New Roman"/>
          <w:b/>
        </w:rPr>
        <w:lastRenderedPageBreak/>
        <w:t>Team Profile</w:t>
      </w:r>
      <w:bookmarkEnd w:id="5"/>
      <w:bookmarkEnd w:id="6"/>
      <w:bookmarkEnd w:id="7"/>
      <w:bookmarkEnd w:id="8"/>
      <w:bookmarkEnd w:id="9"/>
      <w:bookmarkEnd w:id="10"/>
      <w:bookmarkEnd w:id="11"/>
    </w:p>
    <w:p w14:paraId="398F2576" w14:textId="6B6386BE" w:rsidR="00125732" w:rsidRPr="00DE1B86" w:rsidRDefault="00125732" w:rsidP="008A7B2E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59A9F2" w:themeColor="accent1" w:themeTint="99"/>
        </w:rPr>
      </w:pPr>
      <w:bookmarkStart w:id="12" w:name="_Toc91333133"/>
      <w:bookmarkStart w:id="13" w:name="_Toc91535789"/>
      <w:bookmarkStart w:id="14" w:name="_Toc91536599"/>
      <w:bookmarkStart w:id="15" w:name="_Toc91537202"/>
      <w:bookmarkStart w:id="16" w:name="_Toc91978318"/>
      <w:bookmarkStart w:id="17" w:name="_Toc92029077"/>
      <w:bookmarkStart w:id="18" w:name="_Toc102637259"/>
      <w:r w:rsidRPr="00DE1B86">
        <w:rPr>
          <w:rFonts w:ascii="Times New Roman" w:hAnsi="Times New Roman" w:cs="Times New Roman"/>
          <w:color w:val="59A9F2" w:themeColor="accent1" w:themeTint="99"/>
        </w:rPr>
        <w:t>Team Name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64351B76" w14:textId="77777777" w:rsidR="004663CF" w:rsidRPr="00647EE0" w:rsidRDefault="004663CF" w:rsidP="004663CF"/>
    <w:p w14:paraId="53222519" w14:textId="46BCF46B" w:rsidR="00535B92" w:rsidRPr="00DE1B86" w:rsidRDefault="00125732" w:rsidP="008A7B2E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59A9F2" w:themeColor="accent1" w:themeTint="99"/>
        </w:rPr>
      </w:pPr>
      <w:bookmarkStart w:id="19" w:name="_Toc91333134"/>
      <w:bookmarkStart w:id="20" w:name="_Toc91535790"/>
      <w:bookmarkStart w:id="21" w:name="_Toc91536600"/>
      <w:bookmarkStart w:id="22" w:name="_Toc91537203"/>
      <w:bookmarkStart w:id="23" w:name="_Toc91978319"/>
      <w:bookmarkStart w:id="24" w:name="_Toc92029078"/>
      <w:bookmarkStart w:id="25" w:name="_Toc102637260"/>
      <w:r w:rsidRPr="00DE1B86">
        <w:rPr>
          <w:rFonts w:ascii="Times New Roman" w:hAnsi="Times New Roman" w:cs="Times New Roman"/>
          <w:color w:val="59A9F2" w:themeColor="accent1" w:themeTint="99"/>
        </w:rPr>
        <w:t>Personal Information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1977724A" w14:textId="77777777" w:rsidR="00A853EE" w:rsidRPr="00647EE0" w:rsidRDefault="00A853EE" w:rsidP="008A7B2E">
      <w:pPr>
        <w:rPr>
          <w:b/>
          <w:bCs/>
        </w:rPr>
      </w:pPr>
    </w:p>
    <w:p w14:paraId="49A923AB" w14:textId="78B12451" w:rsidR="00125732" w:rsidRPr="00DE1B86" w:rsidRDefault="00125732" w:rsidP="008A7B2E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59A9F2" w:themeColor="accent1" w:themeTint="99"/>
        </w:rPr>
      </w:pPr>
      <w:bookmarkStart w:id="26" w:name="_Toc91333135"/>
      <w:bookmarkStart w:id="27" w:name="_Toc91535791"/>
      <w:bookmarkStart w:id="28" w:name="_Toc91536601"/>
      <w:bookmarkStart w:id="29" w:name="_Toc91537204"/>
      <w:bookmarkStart w:id="30" w:name="_Toc91978320"/>
      <w:bookmarkStart w:id="31" w:name="_Toc92029079"/>
      <w:bookmarkStart w:id="32" w:name="_Toc102637261"/>
      <w:r w:rsidRPr="00DE1B86">
        <w:rPr>
          <w:rFonts w:ascii="Times New Roman" w:hAnsi="Times New Roman" w:cs="Times New Roman"/>
          <w:color w:val="59A9F2" w:themeColor="accent1" w:themeTint="99"/>
        </w:rPr>
        <w:t>Group Processes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73F76C4C" w14:textId="5E07093C" w:rsidR="00125732" w:rsidRPr="00DE1B86" w:rsidRDefault="002A78AD" w:rsidP="008A7B2E">
      <w:r w:rsidRPr="00647EE0">
        <w:tab/>
      </w:r>
    </w:p>
    <w:p w14:paraId="307BFF48" w14:textId="6697A384" w:rsidR="00E431AE" w:rsidRPr="00DE1B86" w:rsidRDefault="00125732" w:rsidP="008A7B2E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59A9F2" w:themeColor="accent1" w:themeTint="99"/>
        </w:rPr>
      </w:pPr>
      <w:bookmarkStart w:id="33" w:name="_Toc91333136"/>
      <w:bookmarkStart w:id="34" w:name="_Toc91535792"/>
      <w:bookmarkStart w:id="35" w:name="_Toc91536602"/>
      <w:bookmarkStart w:id="36" w:name="_Toc91537205"/>
      <w:bookmarkStart w:id="37" w:name="_Toc91978321"/>
      <w:bookmarkStart w:id="38" w:name="_Toc92029080"/>
      <w:bookmarkStart w:id="39" w:name="_Toc102637262"/>
      <w:r w:rsidRPr="00DE1B86">
        <w:rPr>
          <w:rFonts w:ascii="Times New Roman" w:hAnsi="Times New Roman" w:cs="Times New Roman"/>
          <w:color w:val="59A9F2" w:themeColor="accent1" w:themeTint="99"/>
        </w:rPr>
        <w:t>Career Plans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4241812F" w14:textId="4EFA196A" w:rsidR="00831559" w:rsidRPr="00647EE0" w:rsidRDefault="007734FD" w:rsidP="00DE1B86">
      <w:r w:rsidRPr="00647EE0">
        <w:tab/>
      </w:r>
      <w:r w:rsidRPr="00647EE0">
        <w:tab/>
      </w:r>
      <w:r w:rsidRPr="00647EE0">
        <w:tab/>
      </w:r>
      <w:r w:rsidRPr="00647EE0">
        <w:tab/>
      </w:r>
    </w:p>
    <w:p w14:paraId="3DA11DB9" w14:textId="2F665612" w:rsidR="000E2E2C" w:rsidRPr="00DE1B86" w:rsidRDefault="00125732" w:rsidP="008A7B2E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</w:rPr>
      </w:pPr>
      <w:bookmarkStart w:id="40" w:name="_Toc91333137"/>
      <w:bookmarkStart w:id="41" w:name="_Toc91535793"/>
      <w:bookmarkStart w:id="42" w:name="_Toc91536603"/>
      <w:bookmarkStart w:id="43" w:name="_Toc91537206"/>
      <w:bookmarkStart w:id="44" w:name="_Toc91978322"/>
      <w:bookmarkStart w:id="45" w:name="_Toc92029081"/>
      <w:bookmarkStart w:id="46" w:name="_Toc102637263"/>
      <w:r w:rsidRPr="00DE1B86">
        <w:rPr>
          <w:rFonts w:ascii="Times New Roman" w:hAnsi="Times New Roman" w:cs="Times New Roman"/>
          <w:b/>
        </w:rPr>
        <w:t>Tools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71891E95" w14:textId="0398C6F1" w:rsidR="00322857" w:rsidRPr="00647EE0" w:rsidRDefault="2D73B56C" w:rsidP="004663CF">
      <w:pPr>
        <w:pStyle w:val="ListParagraph"/>
        <w:numPr>
          <w:ilvl w:val="0"/>
          <w:numId w:val="4"/>
        </w:numPr>
      </w:pPr>
      <w:r w:rsidRPr="00647EE0">
        <w:t xml:space="preserve">Link for our team </w:t>
      </w:r>
      <w:r w:rsidR="00AA45F2" w:rsidRPr="00647EE0">
        <w:t>website</w:t>
      </w:r>
      <w:r w:rsidR="004663CF" w:rsidRPr="00647EE0">
        <w:t>:</w:t>
      </w:r>
    </w:p>
    <w:p w14:paraId="3D8F2EE9" w14:textId="77777777" w:rsidR="004663CF" w:rsidRPr="00647EE0" w:rsidRDefault="004663CF" w:rsidP="004663CF">
      <w:pPr>
        <w:pStyle w:val="ListParagraph"/>
      </w:pPr>
    </w:p>
    <w:p w14:paraId="4BFA5E34" w14:textId="045B4C6A" w:rsidR="00125732" w:rsidRPr="00647EE0" w:rsidRDefault="2D73B56C" w:rsidP="004663CF">
      <w:pPr>
        <w:pStyle w:val="ListParagraph"/>
        <w:numPr>
          <w:ilvl w:val="0"/>
          <w:numId w:val="4"/>
        </w:numPr>
      </w:pPr>
      <w:r w:rsidRPr="00647EE0">
        <w:t>Link for our team GitHub Repository</w:t>
      </w:r>
      <w:r w:rsidR="004663CF" w:rsidRPr="00647EE0">
        <w:t>:</w:t>
      </w:r>
    </w:p>
    <w:p w14:paraId="380DD3C4" w14:textId="77777777" w:rsidR="004663CF" w:rsidRPr="00647EE0" w:rsidRDefault="004663CF" w:rsidP="004663CF">
      <w:pPr>
        <w:pStyle w:val="ListParagraph"/>
      </w:pPr>
    </w:p>
    <w:p w14:paraId="52BE068D" w14:textId="3BD7B4DD" w:rsidR="00125732" w:rsidRPr="00647EE0" w:rsidRDefault="2D73B56C" w:rsidP="008A7B2E">
      <w:pPr>
        <w:pStyle w:val="ListParagraph"/>
        <w:numPr>
          <w:ilvl w:val="0"/>
          <w:numId w:val="4"/>
        </w:numPr>
      </w:pPr>
      <w:r w:rsidRPr="00647EE0">
        <w:t>Facebook Messenger</w:t>
      </w:r>
    </w:p>
    <w:p w14:paraId="61EF4FBB" w14:textId="62680C63" w:rsidR="00A2624A" w:rsidRPr="00647EE0" w:rsidRDefault="2D73B56C" w:rsidP="004663CF">
      <w:pPr>
        <w:ind w:left="360"/>
      </w:pPr>
      <w:r w:rsidRPr="00647EE0">
        <w:tab/>
      </w:r>
    </w:p>
    <w:p w14:paraId="07FD9022" w14:textId="7EAE5980" w:rsidR="00125732" w:rsidRPr="00DE1B86" w:rsidRDefault="00125732" w:rsidP="008A7B2E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</w:rPr>
      </w:pPr>
      <w:bookmarkStart w:id="47" w:name="_Toc91333138"/>
      <w:bookmarkStart w:id="48" w:name="_Toc91535794"/>
      <w:bookmarkStart w:id="49" w:name="_Toc91536604"/>
      <w:bookmarkStart w:id="50" w:name="_Toc91537207"/>
      <w:bookmarkStart w:id="51" w:name="_Toc91978323"/>
      <w:bookmarkStart w:id="52" w:name="_Toc92029082"/>
      <w:bookmarkStart w:id="53" w:name="_Toc102637264"/>
      <w:r w:rsidRPr="00DE1B86">
        <w:rPr>
          <w:rFonts w:ascii="Times New Roman" w:hAnsi="Times New Roman" w:cs="Times New Roman"/>
          <w:b/>
        </w:rPr>
        <w:t>Project Description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6D75A328" w14:textId="7B1749D9" w:rsidR="00125732" w:rsidRPr="00DE1B86" w:rsidRDefault="00125732" w:rsidP="008A7B2E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59A9F2" w:themeColor="accent1" w:themeTint="99"/>
        </w:rPr>
      </w:pPr>
      <w:bookmarkStart w:id="54" w:name="_Toc91333139"/>
      <w:bookmarkStart w:id="55" w:name="_Toc91535795"/>
      <w:bookmarkStart w:id="56" w:name="_Toc91536605"/>
      <w:bookmarkStart w:id="57" w:name="_Toc91537208"/>
      <w:bookmarkStart w:id="58" w:name="_Toc91978324"/>
      <w:bookmarkStart w:id="59" w:name="_Toc92029083"/>
      <w:bookmarkStart w:id="60" w:name="_Toc102637265"/>
      <w:r w:rsidRPr="00DE1B86">
        <w:rPr>
          <w:rFonts w:ascii="Times New Roman" w:hAnsi="Times New Roman" w:cs="Times New Roman"/>
          <w:color w:val="59A9F2" w:themeColor="accent1" w:themeTint="99"/>
        </w:rPr>
        <w:t>Overview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4F7256B5" w14:textId="138D63EA" w:rsidR="0085304F" w:rsidRPr="00647EE0" w:rsidRDefault="00FD267F" w:rsidP="008A7B2E">
      <w:pPr>
        <w:pStyle w:val="Heading3"/>
        <w:numPr>
          <w:ilvl w:val="1"/>
          <w:numId w:val="7"/>
        </w:numPr>
        <w:spacing w:before="0" w:line="360" w:lineRule="auto"/>
        <w:ind w:left="1140" w:hanging="431"/>
        <w:rPr>
          <w:rFonts w:ascii="Times New Roman" w:hAnsi="Times New Roman" w:cs="Times New Roman"/>
        </w:rPr>
      </w:pPr>
      <w:bookmarkStart w:id="61" w:name="_Toc91978325"/>
      <w:bookmarkStart w:id="62" w:name="_Toc92029084"/>
      <w:bookmarkStart w:id="63" w:name="_Toc102637266"/>
      <w:r w:rsidRPr="00647EE0">
        <w:rPr>
          <w:rFonts w:ascii="Times New Roman" w:hAnsi="Times New Roman" w:cs="Times New Roman"/>
        </w:rPr>
        <w:t>Topic</w:t>
      </w:r>
      <w:bookmarkEnd w:id="61"/>
      <w:bookmarkEnd w:id="62"/>
      <w:bookmarkEnd w:id="63"/>
    </w:p>
    <w:p w14:paraId="0F1E5C89" w14:textId="16FFDC6F" w:rsidR="00CB26B7" w:rsidRPr="00647EE0" w:rsidRDefault="00A2624A" w:rsidP="008A7B2E">
      <w:r w:rsidRPr="00647EE0">
        <w:tab/>
      </w:r>
    </w:p>
    <w:p w14:paraId="5D1DA7B9" w14:textId="040CB6AF" w:rsidR="00FD267F" w:rsidRPr="00647EE0" w:rsidRDefault="00FD267F" w:rsidP="008A7B2E">
      <w:pPr>
        <w:pStyle w:val="Heading3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bookmarkStart w:id="64" w:name="_Toc91978326"/>
      <w:bookmarkStart w:id="65" w:name="_Toc92029085"/>
      <w:bookmarkStart w:id="66" w:name="_Toc102637267"/>
      <w:r w:rsidRPr="00647EE0">
        <w:rPr>
          <w:rFonts w:ascii="Times New Roman" w:hAnsi="Times New Roman" w:cs="Times New Roman"/>
        </w:rPr>
        <w:t>Motivation</w:t>
      </w:r>
      <w:bookmarkEnd w:id="64"/>
      <w:bookmarkEnd w:id="65"/>
      <w:bookmarkEnd w:id="66"/>
    </w:p>
    <w:p w14:paraId="5E04137F" w14:textId="1CEA5AF4" w:rsidR="00BB6F80" w:rsidRPr="00647EE0" w:rsidRDefault="178E8FEA" w:rsidP="008A7B2E">
      <w:r w:rsidRPr="00647EE0">
        <w:t xml:space="preserve">. </w:t>
      </w:r>
      <w:r w:rsidR="00A853EE" w:rsidRPr="00647EE0">
        <w:tab/>
      </w:r>
    </w:p>
    <w:p w14:paraId="6A9C7F47" w14:textId="199AF73D" w:rsidR="00FD267F" w:rsidRPr="00647EE0" w:rsidRDefault="00FD267F" w:rsidP="008A7B2E">
      <w:pPr>
        <w:pStyle w:val="Heading3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bookmarkStart w:id="67" w:name="_Toc91978327"/>
      <w:bookmarkStart w:id="68" w:name="_Toc92029086"/>
      <w:bookmarkStart w:id="69" w:name="_Toc102637268"/>
      <w:r w:rsidRPr="00647EE0">
        <w:rPr>
          <w:rFonts w:ascii="Times New Roman" w:hAnsi="Times New Roman" w:cs="Times New Roman"/>
        </w:rPr>
        <w:t>Landscape</w:t>
      </w:r>
      <w:bookmarkEnd w:id="67"/>
      <w:bookmarkEnd w:id="68"/>
      <w:bookmarkEnd w:id="69"/>
    </w:p>
    <w:p w14:paraId="31EE0A6A" w14:textId="65AFFBBC" w:rsidR="00BB6F80" w:rsidRPr="00647EE0" w:rsidRDefault="00ED176D" w:rsidP="008A7B2E">
      <w:r w:rsidRPr="00647EE0">
        <w:tab/>
      </w:r>
      <w:r w:rsidR="4C90C8D8" w:rsidRPr="00647EE0">
        <w:t>.</w:t>
      </w:r>
    </w:p>
    <w:p w14:paraId="1686D89B" w14:textId="5DDB0572" w:rsidR="00125732" w:rsidRPr="00DE1B86" w:rsidRDefault="00125732" w:rsidP="008A7B2E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59A9F2" w:themeColor="accent1" w:themeTint="99"/>
        </w:rPr>
      </w:pPr>
      <w:bookmarkStart w:id="70" w:name="_Toc91333140"/>
      <w:bookmarkStart w:id="71" w:name="_Toc91535796"/>
      <w:bookmarkStart w:id="72" w:name="_Toc91536606"/>
      <w:bookmarkStart w:id="73" w:name="_Toc91537209"/>
      <w:bookmarkStart w:id="74" w:name="_Toc91978328"/>
      <w:bookmarkStart w:id="75" w:name="_Toc92029087"/>
      <w:bookmarkStart w:id="76" w:name="_Toc102637269"/>
      <w:r w:rsidRPr="00DE1B86">
        <w:rPr>
          <w:rFonts w:ascii="Times New Roman" w:hAnsi="Times New Roman" w:cs="Times New Roman"/>
          <w:color w:val="59A9F2" w:themeColor="accent1" w:themeTint="99"/>
        </w:rPr>
        <w:lastRenderedPageBreak/>
        <w:t>Detailed Description</w:t>
      </w:r>
      <w:bookmarkEnd w:id="70"/>
      <w:bookmarkEnd w:id="71"/>
      <w:bookmarkEnd w:id="72"/>
      <w:bookmarkEnd w:id="73"/>
      <w:bookmarkEnd w:id="74"/>
      <w:bookmarkEnd w:id="75"/>
      <w:bookmarkEnd w:id="76"/>
    </w:p>
    <w:p w14:paraId="65EE643B" w14:textId="01A7BC3D" w:rsidR="00A2624A" w:rsidRPr="00647EE0" w:rsidRDefault="00125732" w:rsidP="008A7B2E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77" w:name="_Toc91333141"/>
      <w:bookmarkStart w:id="78" w:name="_Toc91535797"/>
      <w:bookmarkStart w:id="79" w:name="_Toc91536607"/>
      <w:bookmarkStart w:id="80" w:name="_Toc91537210"/>
      <w:bookmarkStart w:id="81" w:name="_Toc91978329"/>
      <w:bookmarkStart w:id="82" w:name="_Toc92029088"/>
      <w:bookmarkStart w:id="83" w:name="_Toc102637270"/>
      <w:r w:rsidRPr="00647EE0">
        <w:rPr>
          <w:rFonts w:ascii="Times New Roman" w:hAnsi="Times New Roman" w:cs="Times New Roman"/>
        </w:rPr>
        <w:t>Aims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54555EB5" w14:textId="2F033021" w:rsidR="00E70DC5" w:rsidRPr="00647EE0" w:rsidRDefault="00E70DC5" w:rsidP="008A7B2E">
      <w:r w:rsidRPr="00647EE0">
        <w:tab/>
      </w:r>
    </w:p>
    <w:p w14:paraId="6D510A5D" w14:textId="2D667058" w:rsidR="00F04099" w:rsidRPr="00647EE0" w:rsidRDefault="00125732" w:rsidP="004663CF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84" w:name="_Toc91333142"/>
      <w:bookmarkStart w:id="85" w:name="_Toc91535798"/>
      <w:bookmarkStart w:id="86" w:name="_Toc91536608"/>
      <w:bookmarkStart w:id="87" w:name="_Toc91537211"/>
      <w:bookmarkStart w:id="88" w:name="_Toc91978330"/>
      <w:bookmarkStart w:id="89" w:name="_Toc92029089"/>
      <w:bookmarkStart w:id="90" w:name="_Toc102637271"/>
      <w:r w:rsidRPr="00647EE0">
        <w:rPr>
          <w:rFonts w:ascii="Times New Roman" w:hAnsi="Times New Roman" w:cs="Times New Roman"/>
        </w:rPr>
        <w:t>Plans and Progress</w:t>
      </w:r>
      <w:bookmarkEnd w:id="84"/>
      <w:bookmarkEnd w:id="85"/>
      <w:bookmarkEnd w:id="86"/>
      <w:bookmarkEnd w:id="87"/>
      <w:bookmarkEnd w:id="88"/>
      <w:bookmarkEnd w:id="89"/>
      <w:r w:rsidR="00FF5404" w:rsidRPr="00647EE0">
        <w:rPr>
          <w:rFonts w:ascii="Times New Roman" w:hAnsi="Times New Roman" w:cs="Times New Roman"/>
        </w:rPr>
        <w:t>es</w:t>
      </w:r>
      <w:bookmarkEnd w:id="90"/>
    </w:p>
    <w:p w14:paraId="00F9D5E7" w14:textId="3A4A9239" w:rsidR="00F04099" w:rsidRPr="00647EE0" w:rsidRDefault="00F04099" w:rsidP="00172B47">
      <w:pPr>
        <w:keepLines/>
        <w:ind w:firstLine="709"/>
      </w:pPr>
    </w:p>
    <w:p w14:paraId="22EFC68D" w14:textId="11FFD19D" w:rsidR="00125732" w:rsidRPr="00647EE0" w:rsidRDefault="00125732" w:rsidP="008A7B2E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91" w:name="_Toc91333143"/>
      <w:bookmarkStart w:id="92" w:name="_Toc91535799"/>
      <w:bookmarkStart w:id="93" w:name="_Toc91536609"/>
      <w:bookmarkStart w:id="94" w:name="_Toc91537212"/>
      <w:bookmarkStart w:id="95" w:name="_Toc91978331"/>
      <w:bookmarkStart w:id="96" w:name="_Toc92029090"/>
      <w:bookmarkStart w:id="97" w:name="_Toc102637272"/>
      <w:r w:rsidRPr="00647EE0">
        <w:rPr>
          <w:rFonts w:ascii="Times New Roman" w:hAnsi="Times New Roman" w:cs="Times New Roman"/>
        </w:rPr>
        <w:t>Roles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5F0F69E9" w14:textId="7E2FC6BF" w:rsidR="00A4373C" w:rsidRPr="00647EE0" w:rsidRDefault="00197243" w:rsidP="008A7B2E">
      <w:pPr>
        <w:rPr>
          <w:color w:val="000000" w:themeColor="text1"/>
        </w:rPr>
      </w:pPr>
      <w:r w:rsidRPr="00647EE0">
        <w:tab/>
      </w:r>
    </w:p>
    <w:p w14:paraId="36BAB641" w14:textId="6DA8CA49" w:rsidR="00711AD7" w:rsidRPr="00647EE0" w:rsidRDefault="00125732" w:rsidP="006459E9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98" w:name="_Toc91333144"/>
      <w:bookmarkStart w:id="99" w:name="_Toc91535800"/>
      <w:bookmarkStart w:id="100" w:name="_Toc91536610"/>
      <w:bookmarkStart w:id="101" w:name="_Toc91537213"/>
      <w:bookmarkStart w:id="102" w:name="_Toc91978332"/>
      <w:bookmarkStart w:id="103" w:name="_Toc92029091"/>
      <w:bookmarkStart w:id="104" w:name="_Toc102637273"/>
      <w:r w:rsidRPr="00647EE0">
        <w:rPr>
          <w:rFonts w:ascii="Times New Roman" w:hAnsi="Times New Roman" w:cs="Times New Roman"/>
        </w:rPr>
        <w:t>Scope and Limits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36349C0F" w14:textId="77777777" w:rsidR="00C6103F" w:rsidRPr="00647EE0" w:rsidRDefault="00C6103F" w:rsidP="008A7B2E"/>
    <w:p w14:paraId="14EB93CD" w14:textId="7F654857" w:rsidR="00125732" w:rsidRPr="00647EE0" w:rsidRDefault="00125732" w:rsidP="008A7B2E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105" w:name="_Toc91333145"/>
      <w:bookmarkStart w:id="106" w:name="_Toc91535801"/>
      <w:bookmarkStart w:id="107" w:name="_Toc91536611"/>
      <w:bookmarkStart w:id="108" w:name="_Toc91537214"/>
      <w:bookmarkStart w:id="109" w:name="_Toc91978333"/>
      <w:bookmarkStart w:id="110" w:name="_Toc92029092"/>
      <w:bookmarkStart w:id="111" w:name="_Toc102637274"/>
      <w:r w:rsidRPr="00647EE0">
        <w:rPr>
          <w:rFonts w:ascii="Times New Roman" w:hAnsi="Times New Roman" w:cs="Times New Roman"/>
        </w:rPr>
        <w:t>Tools and Technologies</w:t>
      </w:r>
      <w:bookmarkEnd w:id="105"/>
      <w:bookmarkEnd w:id="106"/>
      <w:bookmarkEnd w:id="107"/>
      <w:bookmarkEnd w:id="108"/>
      <w:bookmarkEnd w:id="109"/>
      <w:bookmarkEnd w:id="110"/>
      <w:bookmarkEnd w:id="111"/>
    </w:p>
    <w:p w14:paraId="6B9536E7" w14:textId="77777777" w:rsidR="006459E9" w:rsidRPr="00647EE0" w:rsidRDefault="006459E9" w:rsidP="006459E9"/>
    <w:p w14:paraId="0B2197F9" w14:textId="4992029E" w:rsidR="00125732" w:rsidRPr="00647EE0" w:rsidRDefault="00125732" w:rsidP="008A7B2E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112" w:name="_Toc91333146"/>
      <w:bookmarkStart w:id="113" w:name="_Toc91535802"/>
      <w:bookmarkStart w:id="114" w:name="_Toc91536612"/>
      <w:bookmarkStart w:id="115" w:name="_Toc91537215"/>
      <w:bookmarkStart w:id="116" w:name="_Toc91978334"/>
      <w:bookmarkStart w:id="117" w:name="_Toc92029093"/>
      <w:bookmarkStart w:id="118" w:name="_Toc102637275"/>
      <w:r w:rsidRPr="00647EE0">
        <w:rPr>
          <w:rFonts w:ascii="Times New Roman" w:hAnsi="Times New Roman" w:cs="Times New Roman"/>
        </w:rPr>
        <w:t>Testing</w:t>
      </w:r>
      <w:bookmarkEnd w:id="112"/>
      <w:bookmarkEnd w:id="113"/>
      <w:bookmarkEnd w:id="114"/>
      <w:bookmarkEnd w:id="115"/>
      <w:bookmarkEnd w:id="116"/>
      <w:bookmarkEnd w:id="117"/>
      <w:bookmarkEnd w:id="118"/>
    </w:p>
    <w:p w14:paraId="47971CB6" w14:textId="4DF0B490" w:rsidR="008622DF" w:rsidRPr="00647EE0" w:rsidRDefault="00D70CFC" w:rsidP="004663CF">
      <w:pPr>
        <w:ind w:firstLine="709"/>
        <w:rPr>
          <w:sz w:val="22"/>
          <w:szCs w:val="22"/>
        </w:rPr>
      </w:pPr>
      <w:r w:rsidRPr="00647EE0">
        <w:t>.</w:t>
      </w:r>
      <w:r w:rsidRPr="00647EE0">
        <w:rPr>
          <w:sz w:val="22"/>
          <w:szCs w:val="22"/>
        </w:rPr>
        <w:t> </w:t>
      </w:r>
    </w:p>
    <w:p w14:paraId="1A7A978B" w14:textId="0B632E37" w:rsidR="00125732" w:rsidRPr="00647EE0" w:rsidRDefault="00125732" w:rsidP="008A7B2E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119" w:name="_Toc91333147"/>
      <w:bookmarkStart w:id="120" w:name="_Toc91535803"/>
      <w:bookmarkStart w:id="121" w:name="_Toc91536613"/>
      <w:bookmarkStart w:id="122" w:name="_Toc91537216"/>
      <w:bookmarkStart w:id="123" w:name="_Toc91978335"/>
      <w:bookmarkStart w:id="124" w:name="_Toc92029094"/>
      <w:bookmarkStart w:id="125" w:name="_Toc102637276"/>
      <w:r w:rsidRPr="00647EE0">
        <w:rPr>
          <w:rFonts w:ascii="Times New Roman" w:hAnsi="Times New Roman" w:cs="Times New Roman"/>
        </w:rPr>
        <w:t>Timeframe</w:t>
      </w:r>
      <w:bookmarkEnd w:id="119"/>
      <w:bookmarkEnd w:id="120"/>
      <w:bookmarkEnd w:id="121"/>
      <w:bookmarkEnd w:id="122"/>
      <w:bookmarkEnd w:id="123"/>
      <w:bookmarkEnd w:id="124"/>
      <w:bookmarkEnd w:id="125"/>
    </w:p>
    <w:p w14:paraId="51A55FA5" w14:textId="77777777" w:rsidR="0074432F" w:rsidRPr="00647EE0" w:rsidRDefault="0074432F" w:rsidP="005D629B"/>
    <w:p w14:paraId="19A7A3D6" w14:textId="3B2C7BAA" w:rsidR="00A4373C" w:rsidRPr="00647EE0" w:rsidRDefault="00125732" w:rsidP="008A7B2E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126" w:name="_Toc91333148"/>
      <w:bookmarkStart w:id="127" w:name="_Toc91535804"/>
      <w:bookmarkStart w:id="128" w:name="_Toc91536614"/>
      <w:bookmarkStart w:id="129" w:name="_Toc91537217"/>
      <w:bookmarkStart w:id="130" w:name="_Toc91978336"/>
      <w:bookmarkStart w:id="131" w:name="_Toc92029095"/>
      <w:bookmarkStart w:id="132" w:name="_Toc102637277"/>
      <w:r w:rsidRPr="00647EE0">
        <w:rPr>
          <w:rFonts w:ascii="Times New Roman" w:hAnsi="Times New Roman" w:cs="Times New Roman"/>
        </w:rPr>
        <w:t>Risks</w:t>
      </w:r>
      <w:bookmarkEnd w:id="126"/>
      <w:bookmarkEnd w:id="127"/>
      <w:bookmarkEnd w:id="128"/>
      <w:bookmarkEnd w:id="129"/>
      <w:bookmarkEnd w:id="130"/>
      <w:bookmarkEnd w:id="131"/>
      <w:bookmarkEnd w:id="132"/>
      <w:r w:rsidR="00176B13" w:rsidRPr="00647EE0">
        <w:rPr>
          <w:rFonts w:ascii="Times New Roman" w:hAnsi="Times New Roman" w:cs="Times New Roman"/>
        </w:rPr>
        <w:t xml:space="preserve"> </w:t>
      </w:r>
    </w:p>
    <w:p w14:paraId="018578D9" w14:textId="77777777" w:rsidR="008622DF" w:rsidRPr="00647EE0" w:rsidRDefault="008622DF" w:rsidP="008622DF">
      <w:bookmarkStart w:id="133" w:name="_Toc91333149"/>
      <w:bookmarkStart w:id="134" w:name="_Toc91535805"/>
      <w:bookmarkStart w:id="135" w:name="_Toc91536615"/>
      <w:bookmarkStart w:id="136" w:name="_Toc91537218"/>
      <w:bookmarkStart w:id="137" w:name="_Toc91978337"/>
      <w:bookmarkStart w:id="138" w:name="_Toc92029096"/>
    </w:p>
    <w:p w14:paraId="256AC984" w14:textId="0A45A80D" w:rsidR="00125732" w:rsidRPr="00647EE0" w:rsidRDefault="00125732" w:rsidP="008A7B2E">
      <w:pPr>
        <w:pStyle w:val="Heading3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bookmarkStart w:id="139" w:name="_Toc102637278"/>
      <w:r w:rsidRPr="00647EE0">
        <w:rPr>
          <w:rFonts w:ascii="Times New Roman" w:hAnsi="Times New Roman" w:cs="Times New Roman"/>
        </w:rPr>
        <w:t>Group processes and communications</w:t>
      </w:r>
      <w:bookmarkEnd w:id="133"/>
      <w:bookmarkEnd w:id="134"/>
      <w:bookmarkEnd w:id="135"/>
      <w:bookmarkEnd w:id="136"/>
      <w:bookmarkEnd w:id="137"/>
      <w:bookmarkEnd w:id="138"/>
      <w:bookmarkEnd w:id="139"/>
    </w:p>
    <w:p w14:paraId="7DF5448A" w14:textId="0837F3A2" w:rsidR="00125732" w:rsidRPr="00647EE0" w:rsidRDefault="00125732" w:rsidP="008A7B2E"/>
    <w:p w14:paraId="03505B76" w14:textId="41FD5439" w:rsidR="00125732" w:rsidRPr="00DE1B86" w:rsidRDefault="00125732" w:rsidP="008A7B2E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</w:rPr>
      </w:pPr>
      <w:bookmarkStart w:id="140" w:name="_Toc91333150"/>
      <w:bookmarkStart w:id="141" w:name="_Toc91535806"/>
      <w:bookmarkStart w:id="142" w:name="_Toc91536616"/>
      <w:bookmarkStart w:id="143" w:name="_Toc91537219"/>
      <w:bookmarkStart w:id="144" w:name="_Toc91978338"/>
      <w:bookmarkStart w:id="145" w:name="_Toc92029097"/>
      <w:bookmarkStart w:id="146" w:name="_Toc102637279"/>
      <w:r w:rsidRPr="00DE1B86">
        <w:rPr>
          <w:rFonts w:ascii="Times New Roman" w:hAnsi="Times New Roman" w:cs="Times New Roman"/>
          <w:b/>
        </w:rPr>
        <w:t>Skills and Jobs</w:t>
      </w:r>
      <w:bookmarkEnd w:id="140"/>
      <w:bookmarkEnd w:id="141"/>
      <w:bookmarkEnd w:id="142"/>
      <w:bookmarkEnd w:id="143"/>
      <w:bookmarkEnd w:id="144"/>
      <w:bookmarkEnd w:id="145"/>
      <w:bookmarkEnd w:id="146"/>
    </w:p>
    <w:p w14:paraId="4726C63B" w14:textId="5DD52590" w:rsidR="00243DCA" w:rsidRPr="00647EE0" w:rsidRDefault="00243DCA" w:rsidP="004663CF">
      <w:pPr>
        <w:spacing w:before="120"/>
      </w:pPr>
    </w:p>
    <w:p w14:paraId="1CB6BBBD" w14:textId="55D65186" w:rsidR="008300F3" w:rsidRPr="00DE1B86" w:rsidRDefault="00125732" w:rsidP="008A7B2E">
      <w:pPr>
        <w:pStyle w:val="Heading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</w:rPr>
      </w:pPr>
      <w:bookmarkStart w:id="147" w:name="_Toc91333151"/>
      <w:bookmarkStart w:id="148" w:name="_Toc91535807"/>
      <w:bookmarkStart w:id="149" w:name="_Toc91536617"/>
      <w:bookmarkStart w:id="150" w:name="_Toc91537220"/>
      <w:bookmarkStart w:id="151" w:name="_Toc91978339"/>
      <w:bookmarkStart w:id="152" w:name="_Toc92029098"/>
      <w:bookmarkStart w:id="153" w:name="_Toc102637280"/>
      <w:r w:rsidRPr="00DE1B86">
        <w:rPr>
          <w:rFonts w:ascii="Times New Roman" w:hAnsi="Times New Roman" w:cs="Times New Roman"/>
          <w:b/>
        </w:rPr>
        <w:t>Group reflection</w:t>
      </w:r>
      <w:bookmarkEnd w:id="147"/>
      <w:bookmarkEnd w:id="148"/>
      <w:bookmarkEnd w:id="149"/>
      <w:bookmarkEnd w:id="150"/>
      <w:bookmarkEnd w:id="151"/>
      <w:bookmarkEnd w:id="152"/>
      <w:bookmarkEnd w:id="153"/>
    </w:p>
    <w:p w14:paraId="1CDF65C8" w14:textId="7D7C4A12" w:rsidR="006459E9" w:rsidRPr="00647EE0" w:rsidRDefault="006459E9"/>
    <w:p w14:paraId="7207A5FE" w14:textId="37B636B0" w:rsidR="009253C2" w:rsidRPr="00DE1B86" w:rsidRDefault="006459E9" w:rsidP="006459E9">
      <w:pPr>
        <w:pStyle w:val="Heading1"/>
        <w:numPr>
          <w:ilvl w:val="0"/>
          <w:numId w:val="9"/>
        </w:numPr>
        <w:rPr>
          <w:rFonts w:ascii="Times New Roman" w:hAnsi="Times New Roman" w:cs="Times New Roman"/>
          <w:b/>
        </w:rPr>
      </w:pPr>
      <w:bookmarkStart w:id="154" w:name="_Toc102637281"/>
      <w:r w:rsidRPr="00DE1B86">
        <w:rPr>
          <w:rFonts w:ascii="Times New Roman" w:hAnsi="Times New Roman" w:cs="Times New Roman"/>
          <w:b/>
        </w:rPr>
        <w:t>References</w:t>
      </w:r>
      <w:bookmarkEnd w:id="154"/>
    </w:p>
    <w:p w14:paraId="157D43EA" w14:textId="6E22FCCA" w:rsidR="00915B0E" w:rsidRPr="00647EE0" w:rsidRDefault="00915B0E" w:rsidP="008A7B2E"/>
    <w:sectPr w:rsidR="00915B0E" w:rsidRPr="00647EE0" w:rsidSect="00C045A7">
      <w:footerReference w:type="default" r:id="rId13"/>
      <w:pgSz w:w="12240" w:h="15840"/>
      <w:pgMar w:top="108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EEEEF" w14:textId="77777777" w:rsidR="00A27136" w:rsidRDefault="00A27136" w:rsidP="00831559">
      <w:r>
        <w:separator/>
      </w:r>
    </w:p>
    <w:p w14:paraId="7A5121EF" w14:textId="77777777" w:rsidR="00A27136" w:rsidRDefault="00A27136" w:rsidP="00831559"/>
  </w:endnote>
  <w:endnote w:type="continuationSeparator" w:id="0">
    <w:p w14:paraId="4827BC91" w14:textId="77777777" w:rsidR="00A27136" w:rsidRDefault="00A27136" w:rsidP="00831559">
      <w:r>
        <w:continuationSeparator/>
      </w:r>
    </w:p>
    <w:p w14:paraId="3779E23D" w14:textId="77777777" w:rsidR="00A27136" w:rsidRDefault="00A27136" w:rsidP="00831559"/>
  </w:endnote>
  <w:endnote w:type="continuationNotice" w:id="1">
    <w:p w14:paraId="5E16CC00" w14:textId="77777777" w:rsidR="00A27136" w:rsidRDefault="00A27136" w:rsidP="00831559"/>
    <w:p w14:paraId="2B9CF2D8" w14:textId="77777777" w:rsidR="00A27136" w:rsidRDefault="00A27136" w:rsidP="008315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631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8E596" w14:textId="61CE19A8" w:rsidR="008C3708" w:rsidRDefault="008C3708" w:rsidP="008315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452AAB" w14:textId="3DE67810" w:rsidR="000E2E2C" w:rsidRDefault="000E2E2C" w:rsidP="00831559">
    <w:pPr>
      <w:pStyle w:val="Footer"/>
    </w:pPr>
  </w:p>
  <w:p w14:paraId="603507EA" w14:textId="77777777" w:rsidR="00AA27C9" w:rsidRDefault="00AA27C9" w:rsidP="008315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DFA1" w14:textId="77777777" w:rsidR="00A27136" w:rsidRDefault="00A27136" w:rsidP="00831559">
      <w:r>
        <w:separator/>
      </w:r>
    </w:p>
    <w:p w14:paraId="0E69D804" w14:textId="77777777" w:rsidR="00A27136" w:rsidRDefault="00A27136" w:rsidP="00831559"/>
  </w:footnote>
  <w:footnote w:type="continuationSeparator" w:id="0">
    <w:p w14:paraId="07C57A48" w14:textId="77777777" w:rsidR="00A27136" w:rsidRDefault="00A27136" w:rsidP="00831559">
      <w:r>
        <w:continuationSeparator/>
      </w:r>
    </w:p>
    <w:p w14:paraId="3DF0C943" w14:textId="77777777" w:rsidR="00A27136" w:rsidRDefault="00A27136" w:rsidP="00831559"/>
  </w:footnote>
  <w:footnote w:type="continuationNotice" w:id="1">
    <w:p w14:paraId="37AF045D" w14:textId="77777777" w:rsidR="00A27136" w:rsidRDefault="00A27136" w:rsidP="00831559"/>
    <w:p w14:paraId="50473887" w14:textId="77777777" w:rsidR="00A27136" w:rsidRDefault="00A27136" w:rsidP="00831559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fvDvaUY7ZaSX/n" id="AY59K8tg"/>
  </int:Manifest>
  <int:Observations>
    <int:Content id="AY59K8t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D8011F"/>
    <w:multiLevelType w:val="multilevel"/>
    <w:tmpl w:val="943092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0BC5239B"/>
    <w:multiLevelType w:val="hybridMultilevel"/>
    <w:tmpl w:val="597C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87B2C"/>
    <w:multiLevelType w:val="hybridMultilevel"/>
    <w:tmpl w:val="FFFFFFFF"/>
    <w:lvl w:ilvl="0" w:tplc="569A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48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03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82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E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86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69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8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28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3247B"/>
    <w:multiLevelType w:val="hybridMultilevel"/>
    <w:tmpl w:val="B192A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B803BF"/>
    <w:multiLevelType w:val="hybridMultilevel"/>
    <w:tmpl w:val="DA20A514"/>
    <w:lvl w:ilvl="0" w:tplc="9F784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70A42"/>
    <w:multiLevelType w:val="hybridMultilevel"/>
    <w:tmpl w:val="FFFFFFFF"/>
    <w:lvl w:ilvl="0" w:tplc="5BCC2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6F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C7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4E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C0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87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AC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0F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9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82ECE"/>
    <w:multiLevelType w:val="hybridMultilevel"/>
    <w:tmpl w:val="A7807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1237A"/>
    <w:multiLevelType w:val="hybridMultilevel"/>
    <w:tmpl w:val="80E66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720EC5"/>
    <w:multiLevelType w:val="hybridMultilevel"/>
    <w:tmpl w:val="D098CC0E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B4456"/>
    <w:multiLevelType w:val="hybridMultilevel"/>
    <w:tmpl w:val="D098026E"/>
    <w:lvl w:ilvl="0" w:tplc="73343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2EE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C3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20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0F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C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89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27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E7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035F2"/>
    <w:multiLevelType w:val="hybridMultilevel"/>
    <w:tmpl w:val="E0BA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D66BE"/>
    <w:multiLevelType w:val="hybridMultilevel"/>
    <w:tmpl w:val="BB182180"/>
    <w:lvl w:ilvl="0" w:tplc="CEE6C25C">
      <w:start w:val="1"/>
      <w:numFmt w:val="upperLetter"/>
      <w:lvlText w:val="%1."/>
      <w:lvlJc w:val="left"/>
      <w:pPr>
        <w:ind w:left="910" w:hanging="55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54" w:hanging="360"/>
      </w:pPr>
    </w:lvl>
    <w:lvl w:ilvl="2" w:tplc="FFFFFFFF" w:tentative="1">
      <w:start w:val="1"/>
      <w:numFmt w:val="lowerRoman"/>
      <w:lvlText w:val="%3."/>
      <w:lvlJc w:val="right"/>
      <w:pPr>
        <w:ind w:left="2274" w:hanging="180"/>
      </w:pPr>
    </w:lvl>
    <w:lvl w:ilvl="3" w:tplc="FFFFFFFF" w:tentative="1">
      <w:start w:val="1"/>
      <w:numFmt w:val="decimal"/>
      <w:lvlText w:val="%4."/>
      <w:lvlJc w:val="left"/>
      <w:pPr>
        <w:ind w:left="2994" w:hanging="360"/>
      </w:pPr>
    </w:lvl>
    <w:lvl w:ilvl="4" w:tplc="FFFFFFFF" w:tentative="1">
      <w:start w:val="1"/>
      <w:numFmt w:val="lowerLetter"/>
      <w:lvlText w:val="%5."/>
      <w:lvlJc w:val="left"/>
      <w:pPr>
        <w:ind w:left="3714" w:hanging="360"/>
      </w:pPr>
    </w:lvl>
    <w:lvl w:ilvl="5" w:tplc="FFFFFFFF" w:tentative="1">
      <w:start w:val="1"/>
      <w:numFmt w:val="lowerRoman"/>
      <w:lvlText w:val="%6."/>
      <w:lvlJc w:val="right"/>
      <w:pPr>
        <w:ind w:left="4434" w:hanging="180"/>
      </w:pPr>
    </w:lvl>
    <w:lvl w:ilvl="6" w:tplc="FFFFFFFF" w:tentative="1">
      <w:start w:val="1"/>
      <w:numFmt w:val="decimal"/>
      <w:lvlText w:val="%7."/>
      <w:lvlJc w:val="left"/>
      <w:pPr>
        <w:ind w:left="5154" w:hanging="360"/>
      </w:pPr>
    </w:lvl>
    <w:lvl w:ilvl="7" w:tplc="FFFFFFFF" w:tentative="1">
      <w:start w:val="1"/>
      <w:numFmt w:val="lowerLetter"/>
      <w:lvlText w:val="%8."/>
      <w:lvlJc w:val="left"/>
      <w:pPr>
        <w:ind w:left="5874" w:hanging="360"/>
      </w:pPr>
    </w:lvl>
    <w:lvl w:ilvl="8" w:tplc="FFFFFFFF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4" w15:restartNumberingAfterBreak="0">
    <w:nsid w:val="49310F2D"/>
    <w:multiLevelType w:val="hybridMultilevel"/>
    <w:tmpl w:val="C626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7E4CFF"/>
    <w:multiLevelType w:val="hybridMultilevel"/>
    <w:tmpl w:val="BB182180"/>
    <w:lvl w:ilvl="0" w:tplc="FFFFFFFF">
      <w:start w:val="1"/>
      <w:numFmt w:val="upperLetter"/>
      <w:lvlText w:val="%1."/>
      <w:lvlJc w:val="left"/>
      <w:pPr>
        <w:ind w:left="910" w:hanging="55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54" w:hanging="360"/>
      </w:pPr>
    </w:lvl>
    <w:lvl w:ilvl="2" w:tplc="FFFFFFFF" w:tentative="1">
      <w:start w:val="1"/>
      <w:numFmt w:val="lowerRoman"/>
      <w:lvlText w:val="%3."/>
      <w:lvlJc w:val="right"/>
      <w:pPr>
        <w:ind w:left="2274" w:hanging="180"/>
      </w:pPr>
    </w:lvl>
    <w:lvl w:ilvl="3" w:tplc="FFFFFFFF" w:tentative="1">
      <w:start w:val="1"/>
      <w:numFmt w:val="decimal"/>
      <w:lvlText w:val="%4."/>
      <w:lvlJc w:val="left"/>
      <w:pPr>
        <w:ind w:left="2994" w:hanging="360"/>
      </w:pPr>
    </w:lvl>
    <w:lvl w:ilvl="4" w:tplc="FFFFFFFF" w:tentative="1">
      <w:start w:val="1"/>
      <w:numFmt w:val="lowerLetter"/>
      <w:lvlText w:val="%5."/>
      <w:lvlJc w:val="left"/>
      <w:pPr>
        <w:ind w:left="3714" w:hanging="360"/>
      </w:pPr>
    </w:lvl>
    <w:lvl w:ilvl="5" w:tplc="FFFFFFFF" w:tentative="1">
      <w:start w:val="1"/>
      <w:numFmt w:val="lowerRoman"/>
      <w:lvlText w:val="%6."/>
      <w:lvlJc w:val="right"/>
      <w:pPr>
        <w:ind w:left="4434" w:hanging="180"/>
      </w:pPr>
    </w:lvl>
    <w:lvl w:ilvl="6" w:tplc="FFFFFFFF" w:tentative="1">
      <w:start w:val="1"/>
      <w:numFmt w:val="decimal"/>
      <w:lvlText w:val="%7."/>
      <w:lvlJc w:val="left"/>
      <w:pPr>
        <w:ind w:left="5154" w:hanging="360"/>
      </w:pPr>
    </w:lvl>
    <w:lvl w:ilvl="7" w:tplc="FFFFFFFF" w:tentative="1">
      <w:start w:val="1"/>
      <w:numFmt w:val="lowerLetter"/>
      <w:lvlText w:val="%8."/>
      <w:lvlJc w:val="left"/>
      <w:pPr>
        <w:ind w:left="5874" w:hanging="360"/>
      </w:pPr>
    </w:lvl>
    <w:lvl w:ilvl="8" w:tplc="FFFFFFFF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6" w15:restartNumberingAfterBreak="0">
    <w:nsid w:val="5476739D"/>
    <w:multiLevelType w:val="multilevel"/>
    <w:tmpl w:val="9430929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56303044"/>
    <w:multiLevelType w:val="hybridMultilevel"/>
    <w:tmpl w:val="FFFFFFFF"/>
    <w:lvl w:ilvl="0" w:tplc="DFEAC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09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04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70B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83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E2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88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48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01800"/>
    <w:multiLevelType w:val="hybridMultilevel"/>
    <w:tmpl w:val="FFFFFFFF"/>
    <w:lvl w:ilvl="0" w:tplc="F036D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8CC9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BE16D4E4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ECA29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9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00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49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AA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CB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C796D"/>
    <w:multiLevelType w:val="hybridMultilevel"/>
    <w:tmpl w:val="27AEC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6B0DE3"/>
    <w:multiLevelType w:val="hybridMultilevel"/>
    <w:tmpl w:val="DA209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0621D4"/>
    <w:multiLevelType w:val="hybridMultilevel"/>
    <w:tmpl w:val="D61EC2C4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num w:numId="1" w16cid:durableId="268466561">
    <w:abstractNumId w:val="7"/>
  </w:num>
  <w:num w:numId="2" w16cid:durableId="1074203984">
    <w:abstractNumId w:val="4"/>
  </w:num>
  <w:num w:numId="3" w16cid:durableId="939870432">
    <w:abstractNumId w:val="17"/>
  </w:num>
  <w:num w:numId="4" w16cid:durableId="946425771">
    <w:abstractNumId w:val="11"/>
  </w:num>
  <w:num w:numId="5" w16cid:durableId="868687753">
    <w:abstractNumId w:val="1"/>
  </w:num>
  <w:num w:numId="6" w16cid:durableId="1923219542">
    <w:abstractNumId w:val="0"/>
  </w:num>
  <w:num w:numId="7" w16cid:durableId="1067456910">
    <w:abstractNumId w:val="2"/>
  </w:num>
  <w:num w:numId="8" w16cid:durableId="52050069">
    <w:abstractNumId w:val="3"/>
  </w:num>
  <w:num w:numId="9" w16cid:durableId="260186472">
    <w:abstractNumId w:val="10"/>
  </w:num>
  <w:num w:numId="10" w16cid:durableId="1350371362">
    <w:abstractNumId w:val="13"/>
  </w:num>
  <w:num w:numId="11" w16cid:durableId="1600336429">
    <w:abstractNumId w:val="15"/>
  </w:num>
  <w:num w:numId="12" w16cid:durableId="1974292697">
    <w:abstractNumId w:val="18"/>
  </w:num>
  <w:num w:numId="13" w16cid:durableId="1775130582">
    <w:abstractNumId w:val="12"/>
  </w:num>
  <w:num w:numId="14" w16cid:durableId="1927378416">
    <w:abstractNumId w:val="8"/>
  </w:num>
  <w:num w:numId="15" w16cid:durableId="284580995">
    <w:abstractNumId w:val="21"/>
  </w:num>
  <w:num w:numId="16" w16cid:durableId="353187500">
    <w:abstractNumId w:val="16"/>
  </w:num>
  <w:num w:numId="17" w16cid:durableId="1895315543">
    <w:abstractNumId w:val="19"/>
  </w:num>
  <w:num w:numId="18" w16cid:durableId="2002467310">
    <w:abstractNumId w:val="5"/>
  </w:num>
  <w:num w:numId="19" w16cid:durableId="95758506">
    <w:abstractNumId w:val="9"/>
  </w:num>
  <w:num w:numId="20" w16cid:durableId="588539406">
    <w:abstractNumId w:val="14"/>
  </w:num>
  <w:num w:numId="21" w16cid:durableId="1042095996">
    <w:abstractNumId w:val="20"/>
  </w:num>
  <w:num w:numId="22" w16cid:durableId="1963615430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wMLc0MDO2MLO0NDJX0lEKTi0uzszPAykwtKwFAIWycK8tAAAA"/>
  </w:docVars>
  <w:rsids>
    <w:rsidRoot w:val="00125732"/>
    <w:rsid w:val="000005F7"/>
    <w:rsid w:val="00001AF9"/>
    <w:rsid w:val="00001E6B"/>
    <w:rsid w:val="00001EC9"/>
    <w:rsid w:val="00002AF9"/>
    <w:rsid w:val="00002D24"/>
    <w:rsid w:val="00003793"/>
    <w:rsid w:val="00003A11"/>
    <w:rsid w:val="00003B97"/>
    <w:rsid w:val="00003DCC"/>
    <w:rsid w:val="000045C0"/>
    <w:rsid w:val="00004712"/>
    <w:rsid w:val="000048AD"/>
    <w:rsid w:val="00004D9D"/>
    <w:rsid w:val="00005F4D"/>
    <w:rsid w:val="000140AE"/>
    <w:rsid w:val="00014DAC"/>
    <w:rsid w:val="00015663"/>
    <w:rsid w:val="00020030"/>
    <w:rsid w:val="00021BCB"/>
    <w:rsid w:val="00021EBD"/>
    <w:rsid w:val="00023D95"/>
    <w:rsid w:val="00024278"/>
    <w:rsid w:val="0002473F"/>
    <w:rsid w:val="00025E08"/>
    <w:rsid w:val="00025EE9"/>
    <w:rsid w:val="00025F26"/>
    <w:rsid w:val="00026619"/>
    <w:rsid w:val="00027647"/>
    <w:rsid w:val="00030461"/>
    <w:rsid w:val="000308E2"/>
    <w:rsid w:val="0003155B"/>
    <w:rsid w:val="00031C66"/>
    <w:rsid w:val="0003258B"/>
    <w:rsid w:val="000333D6"/>
    <w:rsid w:val="00034268"/>
    <w:rsid w:val="0003500C"/>
    <w:rsid w:val="0003633A"/>
    <w:rsid w:val="00036B1A"/>
    <w:rsid w:val="00042293"/>
    <w:rsid w:val="000444E3"/>
    <w:rsid w:val="00044EF1"/>
    <w:rsid w:val="00045E64"/>
    <w:rsid w:val="000469C5"/>
    <w:rsid w:val="00046EDA"/>
    <w:rsid w:val="00052270"/>
    <w:rsid w:val="00052632"/>
    <w:rsid w:val="000527E1"/>
    <w:rsid w:val="00052B33"/>
    <w:rsid w:val="00052C32"/>
    <w:rsid w:val="0005379B"/>
    <w:rsid w:val="0005397D"/>
    <w:rsid w:val="000543BA"/>
    <w:rsid w:val="00054449"/>
    <w:rsid w:val="00054DDD"/>
    <w:rsid w:val="0005567C"/>
    <w:rsid w:val="00055905"/>
    <w:rsid w:val="00055AE4"/>
    <w:rsid w:val="00057070"/>
    <w:rsid w:val="00057BD6"/>
    <w:rsid w:val="000620F9"/>
    <w:rsid w:val="00062253"/>
    <w:rsid w:val="00062325"/>
    <w:rsid w:val="00062541"/>
    <w:rsid w:val="0006327B"/>
    <w:rsid w:val="00063E18"/>
    <w:rsid w:val="00064A9F"/>
    <w:rsid w:val="00065613"/>
    <w:rsid w:val="00065747"/>
    <w:rsid w:val="00065767"/>
    <w:rsid w:val="00067E75"/>
    <w:rsid w:val="00067F46"/>
    <w:rsid w:val="00071EE5"/>
    <w:rsid w:val="00072120"/>
    <w:rsid w:val="000721E7"/>
    <w:rsid w:val="0007221C"/>
    <w:rsid w:val="0007290E"/>
    <w:rsid w:val="00072DAF"/>
    <w:rsid w:val="00073452"/>
    <w:rsid w:val="00073EF5"/>
    <w:rsid w:val="00074372"/>
    <w:rsid w:val="00074942"/>
    <w:rsid w:val="00074BCD"/>
    <w:rsid w:val="00076FC2"/>
    <w:rsid w:val="00080F86"/>
    <w:rsid w:val="0008166A"/>
    <w:rsid w:val="00084214"/>
    <w:rsid w:val="00084D84"/>
    <w:rsid w:val="0008514A"/>
    <w:rsid w:val="000851A0"/>
    <w:rsid w:val="00085245"/>
    <w:rsid w:val="00086340"/>
    <w:rsid w:val="00086672"/>
    <w:rsid w:val="00086AE0"/>
    <w:rsid w:val="00087564"/>
    <w:rsid w:val="0009056B"/>
    <w:rsid w:val="0009185B"/>
    <w:rsid w:val="000918A4"/>
    <w:rsid w:val="00093346"/>
    <w:rsid w:val="000939FE"/>
    <w:rsid w:val="0009512F"/>
    <w:rsid w:val="00095D8A"/>
    <w:rsid w:val="0009626C"/>
    <w:rsid w:val="000A0638"/>
    <w:rsid w:val="000A139C"/>
    <w:rsid w:val="000A2B60"/>
    <w:rsid w:val="000A2C7A"/>
    <w:rsid w:val="000A3B39"/>
    <w:rsid w:val="000A40CC"/>
    <w:rsid w:val="000A5140"/>
    <w:rsid w:val="000A537E"/>
    <w:rsid w:val="000A551A"/>
    <w:rsid w:val="000A5829"/>
    <w:rsid w:val="000A5C02"/>
    <w:rsid w:val="000A736D"/>
    <w:rsid w:val="000B075A"/>
    <w:rsid w:val="000B0ECE"/>
    <w:rsid w:val="000B1282"/>
    <w:rsid w:val="000B1601"/>
    <w:rsid w:val="000B19DA"/>
    <w:rsid w:val="000B27AE"/>
    <w:rsid w:val="000B2FCC"/>
    <w:rsid w:val="000B359D"/>
    <w:rsid w:val="000B5959"/>
    <w:rsid w:val="000B596E"/>
    <w:rsid w:val="000B59E1"/>
    <w:rsid w:val="000B79F8"/>
    <w:rsid w:val="000B7B51"/>
    <w:rsid w:val="000BE541"/>
    <w:rsid w:val="000C0AD0"/>
    <w:rsid w:val="000C0BD0"/>
    <w:rsid w:val="000C1E8B"/>
    <w:rsid w:val="000C2023"/>
    <w:rsid w:val="000C2788"/>
    <w:rsid w:val="000C36C8"/>
    <w:rsid w:val="000C3B38"/>
    <w:rsid w:val="000C3B48"/>
    <w:rsid w:val="000C3B66"/>
    <w:rsid w:val="000C3B76"/>
    <w:rsid w:val="000C4E5F"/>
    <w:rsid w:val="000C63F9"/>
    <w:rsid w:val="000C674C"/>
    <w:rsid w:val="000C68E2"/>
    <w:rsid w:val="000C6BB8"/>
    <w:rsid w:val="000C73C9"/>
    <w:rsid w:val="000C76AD"/>
    <w:rsid w:val="000C775D"/>
    <w:rsid w:val="000D006E"/>
    <w:rsid w:val="000D3819"/>
    <w:rsid w:val="000D48B9"/>
    <w:rsid w:val="000D5A32"/>
    <w:rsid w:val="000D6608"/>
    <w:rsid w:val="000D6AF9"/>
    <w:rsid w:val="000D705F"/>
    <w:rsid w:val="000E2E2C"/>
    <w:rsid w:val="000E36B4"/>
    <w:rsid w:val="000E3781"/>
    <w:rsid w:val="000E434C"/>
    <w:rsid w:val="000E4502"/>
    <w:rsid w:val="000E46A4"/>
    <w:rsid w:val="000E50F6"/>
    <w:rsid w:val="000E51BF"/>
    <w:rsid w:val="000E6780"/>
    <w:rsid w:val="000E6F6E"/>
    <w:rsid w:val="000E71E4"/>
    <w:rsid w:val="000F1093"/>
    <w:rsid w:val="000F17AD"/>
    <w:rsid w:val="000F49A2"/>
    <w:rsid w:val="000F4A34"/>
    <w:rsid w:val="000F5254"/>
    <w:rsid w:val="000F57EF"/>
    <w:rsid w:val="000F6D3B"/>
    <w:rsid w:val="001008ED"/>
    <w:rsid w:val="00100D76"/>
    <w:rsid w:val="00101405"/>
    <w:rsid w:val="001024ED"/>
    <w:rsid w:val="001031B8"/>
    <w:rsid w:val="001033F2"/>
    <w:rsid w:val="00104AE5"/>
    <w:rsid w:val="00104D4F"/>
    <w:rsid w:val="00104E0C"/>
    <w:rsid w:val="001071D8"/>
    <w:rsid w:val="00107F71"/>
    <w:rsid w:val="00110802"/>
    <w:rsid w:val="00111814"/>
    <w:rsid w:val="00111C10"/>
    <w:rsid w:val="00111C97"/>
    <w:rsid w:val="00112B39"/>
    <w:rsid w:val="00113AA4"/>
    <w:rsid w:val="00114E8C"/>
    <w:rsid w:val="00115F2D"/>
    <w:rsid w:val="001166F5"/>
    <w:rsid w:val="001168BB"/>
    <w:rsid w:val="0011788B"/>
    <w:rsid w:val="001204B9"/>
    <w:rsid w:val="00121251"/>
    <w:rsid w:val="001216A2"/>
    <w:rsid w:val="001216B1"/>
    <w:rsid w:val="00122148"/>
    <w:rsid w:val="00122205"/>
    <w:rsid w:val="001228F4"/>
    <w:rsid w:val="00122FD2"/>
    <w:rsid w:val="00123762"/>
    <w:rsid w:val="00124663"/>
    <w:rsid w:val="00124BE9"/>
    <w:rsid w:val="00125732"/>
    <w:rsid w:val="00125FD8"/>
    <w:rsid w:val="00126587"/>
    <w:rsid w:val="001269FF"/>
    <w:rsid w:val="001274DC"/>
    <w:rsid w:val="0013063C"/>
    <w:rsid w:val="00131E38"/>
    <w:rsid w:val="00132D3C"/>
    <w:rsid w:val="00134480"/>
    <w:rsid w:val="00134E3A"/>
    <w:rsid w:val="00135306"/>
    <w:rsid w:val="00135934"/>
    <w:rsid w:val="0013613C"/>
    <w:rsid w:val="001362F2"/>
    <w:rsid w:val="001365D5"/>
    <w:rsid w:val="00137D44"/>
    <w:rsid w:val="001401CA"/>
    <w:rsid w:val="00140E91"/>
    <w:rsid w:val="0014108D"/>
    <w:rsid w:val="0014121D"/>
    <w:rsid w:val="00141C9B"/>
    <w:rsid w:val="00141EF6"/>
    <w:rsid w:val="00143926"/>
    <w:rsid w:val="00143B83"/>
    <w:rsid w:val="00144B13"/>
    <w:rsid w:val="00146A5C"/>
    <w:rsid w:val="00146C0B"/>
    <w:rsid w:val="0015029E"/>
    <w:rsid w:val="0015080E"/>
    <w:rsid w:val="00150C05"/>
    <w:rsid w:val="00150CC4"/>
    <w:rsid w:val="00151EED"/>
    <w:rsid w:val="00151F24"/>
    <w:rsid w:val="0015324F"/>
    <w:rsid w:val="0015344C"/>
    <w:rsid w:val="00154061"/>
    <w:rsid w:val="0015643D"/>
    <w:rsid w:val="001600FD"/>
    <w:rsid w:val="001601A6"/>
    <w:rsid w:val="00160B92"/>
    <w:rsid w:val="00160E85"/>
    <w:rsid w:val="00161BE6"/>
    <w:rsid w:val="00161F8A"/>
    <w:rsid w:val="001633F9"/>
    <w:rsid w:val="00163A15"/>
    <w:rsid w:val="0016449E"/>
    <w:rsid w:val="00164AB8"/>
    <w:rsid w:val="00165023"/>
    <w:rsid w:val="00166313"/>
    <w:rsid w:val="001669A1"/>
    <w:rsid w:val="00167927"/>
    <w:rsid w:val="00170639"/>
    <w:rsid w:val="0017133C"/>
    <w:rsid w:val="0017203B"/>
    <w:rsid w:val="001722AB"/>
    <w:rsid w:val="001728F2"/>
    <w:rsid w:val="00172A85"/>
    <w:rsid w:val="00172B47"/>
    <w:rsid w:val="00173CF2"/>
    <w:rsid w:val="001749BD"/>
    <w:rsid w:val="001758C0"/>
    <w:rsid w:val="00175AC1"/>
    <w:rsid w:val="00175B72"/>
    <w:rsid w:val="00175F3F"/>
    <w:rsid w:val="00176B13"/>
    <w:rsid w:val="001771C7"/>
    <w:rsid w:val="00177A01"/>
    <w:rsid w:val="00177F2D"/>
    <w:rsid w:val="001803CA"/>
    <w:rsid w:val="00180540"/>
    <w:rsid w:val="00180C31"/>
    <w:rsid w:val="001854F3"/>
    <w:rsid w:val="00185964"/>
    <w:rsid w:val="0018762A"/>
    <w:rsid w:val="00187879"/>
    <w:rsid w:val="00187E35"/>
    <w:rsid w:val="00190599"/>
    <w:rsid w:val="00190C02"/>
    <w:rsid w:val="00191119"/>
    <w:rsid w:val="0019172E"/>
    <w:rsid w:val="001926AB"/>
    <w:rsid w:val="001932EF"/>
    <w:rsid w:val="0019437C"/>
    <w:rsid w:val="00195AC5"/>
    <w:rsid w:val="00195E04"/>
    <w:rsid w:val="001966BC"/>
    <w:rsid w:val="001971D9"/>
    <w:rsid w:val="00197243"/>
    <w:rsid w:val="001A05F0"/>
    <w:rsid w:val="001A0E1E"/>
    <w:rsid w:val="001A11AC"/>
    <w:rsid w:val="001A1207"/>
    <w:rsid w:val="001A15E7"/>
    <w:rsid w:val="001A1A57"/>
    <w:rsid w:val="001A28D6"/>
    <w:rsid w:val="001A2970"/>
    <w:rsid w:val="001A2B8E"/>
    <w:rsid w:val="001A4299"/>
    <w:rsid w:val="001A4308"/>
    <w:rsid w:val="001A462B"/>
    <w:rsid w:val="001A4965"/>
    <w:rsid w:val="001A5BFC"/>
    <w:rsid w:val="001A6A26"/>
    <w:rsid w:val="001A6AA5"/>
    <w:rsid w:val="001A75A1"/>
    <w:rsid w:val="001A79EE"/>
    <w:rsid w:val="001A7A6F"/>
    <w:rsid w:val="001A7FB1"/>
    <w:rsid w:val="001B0F7B"/>
    <w:rsid w:val="001B1916"/>
    <w:rsid w:val="001B2633"/>
    <w:rsid w:val="001B26C8"/>
    <w:rsid w:val="001B36FE"/>
    <w:rsid w:val="001B4298"/>
    <w:rsid w:val="001B5553"/>
    <w:rsid w:val="001B5B86"/>
    <w:rsid w:val="001B5CED"/>
    <w:rsid w:val="001B6033"/>
    <w:rsid w:val="001B7E02"/>
    <w:rsid w:val="001C05D4"/>
    <w:rsid w:val="001C062C"/>
    <w:rsid w:val="001C12A6"/>
    <w:rsid w:val="001C1A4C"/>
    <w:rsid w:val="001C1F42"/>
    <w:rsid w:val="001C2330"/>
    <w:rsid w:val="001C3C20"/>
    <w:rsid w:val="001C49B7"/>
    <w:rsid w:val="001C4A8B"/>
    <w:rsid w:val="001C4C49"/>
    <w:rsid w:val="001C5831"/>
    <w:rsid w:val="001C60E2"/>
    <w:rsid w:val="001C7176"/>
    <w:rsid w:val="001D18B5"/>
    <w:rsid w:val="001D31F3"/>
    <w:rsid w:val="001D34A3"/>
    <w:rsid w:val="001D49D1"/>
    <w:rsid w:val="001D5F88"/>
    <w:rsid w:val="001D601E"/>
    <w:rsid w:val="001D6E01"/>
    <w:rsid w:val="001D7307"/>
    <w:rsid w:val="001D753E"/>
    <w:rsid w:val="001D7624"/>
    <w:rsid w:val="001D7874"/>
    <w:rsid w:val="001E02E9"/>
    <w:rsid w:val="001E1668"/>
    <w:rsid w:val="001E22D9"/>
    <w:rsid w:val="001E2CFF"/>
    <w:rsid w:val="001E2DCE"/>
    <w:rsid w:val="001E3278"/>
    <w:rsid w:val="001E330B"/>
    <w:rsid w:val="001E36CA"/>
    <w:rsid w:val="001E3DE7"/>
    <w:rsid w:val="001E4681"/>
    <w:rsid w:val="001E5AB0"/>
    <w:rsid w:val="001E601B"/>
    <w:rsid w:val="001E604B"/>
    <w:rsid w:val="001E6F52"/>
    <w:rsid w:val="001E7773"/>
    <w:rsid w:val="001F5DBD"/>
    <w:rsid w:val="001F6075"/>
    <w:rsid w:val="001F65AF"/>
    <w:rsid w:val="001F66AA"/>
    <w:rsid w:val="001F7339"/>
    <w:rsid w:val="001F77CE"/>
    <w:rsid w:val="001F7B3F"/>
    <w:rsid w:val="00201593"/>
    <w:rsid w:val="0020177B"/>
    <w:rsid w:val="00202B1C"/>
    <w:rsid w:val="00203B1C"/>
    <w:rsid w:val="00203CC5"/>
    <w:rsid w:val="002042F5"/>
    <w:rsid w:val="002049FE"/>
    <w:rsid w:val="00205106"/>
    <w:rsid w:val="002051EE"/>
    <w:rsid w:val="002056CF"/>
    <w:rsid w:val="00205DF7"/>
    <w:rsid w:val="00205EF5"/>
    <w:rsid w:val="0020654F"/>
    <w:rsid w:val="00211388"/>
    <w:rsid w:val="00212BCC"/>
    <w:rsid w:val="0021441B"/>
    <w:rsid w:val="002147AE"/>
    <w:rsid w:val="00214B32"/>
    <w:rsid w:val="002157C8"/>
    <w:rsid w:val="00217A07"/>
    <w:rsid w:val="0022011B"/>
    <w:rsid w:val="00221F33"/>
    <w:rsid w:val="00222268"/>
    <w:rsid w:val="0022282A"/>
    <w:rsid w:val="0022389C"/>
    <w:rsid w:val="0022462B"/>
    <w:rsid w:val="00225283"/>
    <w:rsid w:val="002257DE"/>
    <w:rsid w:val="00226A0E"/>
    <w:rsid w:val="00226D18"/>
    <w:rsid w:val="00227781"/>
    <w:rsid w:val="002301C2"/>
    <w:rsid w:val="00230B8C"/>
    <w:rsid w:val="002312A8"/>
    <w:rsid w:val="00232208"/>
    <w:rsid w:val="00232A28"/>
    <w:rsid w:val="00233973"/>
    <w:rsid w:val="00233B40"/>
    <w:rsid w:val="002342A2"/>
    <w:rsid w:val="002352BD"/>
    <w:rsid w:val="00235923"/>
    <w:rsid w:val="00235A58"/>
    <w:rsid w:val="00235D2A"/>
    <w:rsid w:val="0023691C"/>
    <w:rsid w:val="00236F66"/>
    <w:rsid w:val="00237E6E"/>
    <w:rsid w:val="00240B67"/>
    <w:rsid w:val="00240ECE"/>
    <w:rsid w:val="0024281E"/>
    <w:rsid w:val="00242A60"/>
    <w:rsid w:val="00243941"/>
    <w:rsid w:val="00243AC3"/>
    <w:rsid w:val="00243DCA"/>
    <w:rsid w:val="00246305"/>
    <w:rsid w:val="00250625"/>
    <w:rsid w:val="0025071E"/>
    <w:rsid w:val="00252E64"/>
    <w:rsid w:val="00253375"/>
    <w:rsid w:val="002540E2"/>
    <w:rsid w:val="0025457B"/>
    <w:rsid w:val="002550EB"/>
    <w:rsid w:val="002554CD"/>
    <w:rsid w:val="00255D42"/>
    <w:rsid w:val="00256146"/>
    <w:rsid w:val="00257250"/>
    <w:rsid w:val="00260980"/>
    <w:rsid w:val="00260C04"/>
    <w:rsid w:val="00261707"/>
    <w:rsid w:val="0026207B"/>
    <w:rsid w:val="00263401"/>
    <w:rsid w:val="0026349E"/>
    <w:rsid w:val="00265B4A"/>
    <w:rsid w:val="00266732"/>
    <w:rsid w:val="00267692"/>
    <w:rsid w:val="00267B6E"/>
    <w:rsid w:val="00271DE7"/>
    <w:rsid w:val="00272B2A"/>
    <w:rsid w:val="00273001"/>
    <w:rsid w:val="00277AFF"/>
    <w:rsid w:val="002807AF"/>
    <w:rsid w:val="002808BF"/>
    <w:rsid w:val="00280A95"/>
    <w:rsid w:val="00282446"/>
    <w:rsid w:val="002827D3"/>
    <w:rsid w:val="0028296D"/>
    <w:rsid w:val="00283E2D"/>
    <w:rsid w:val="00284484"/>
    <w:rsid w:val="002850E9"/>
    <w:rsid w:val="002855C0"/>
    <w:rsid w:val="00285F0D"/>
    <w:rsid w:val="00290B66"/>
    <w:rsid w:val="00290E31"/>
    <w:rsid w:val="00291763"/>
    <w:rsid w:val="00291893"/>
    <w:rsid w:val="00291D80"/>
    <w:rsid w:val="0029332F"/>
    <w:rsid w:val="00293B83"/>
    <w:rsid w:val="00293C51"/>
    <w:rsid w:val="002947FB"/>
    <w:rsid w:val="00294941"/>
    <w:rsid w:val="00295A47"/>
    <w:rsid w:val="00296407"/>
    <w:rsid w:val="00296592"/>
    <w:rsid w:val="00296B15"/>
    <w:rsid w:val="00297591"/>
    <w:rsid w:val="00297A6A"/>
    <w:rsid w:val="00297ECD"/>
    <w:rsid w:val="002A057C"/>
    <w:rsid w:val="002A0F2C"/>
    <w:rsid w:val="002A1787"/>
    <w:rsid w:val="002A2074"/>
    <w:rsid w:val="002A2382"/>
    <w:rsid w:val="002A26CC"/>
    <w:rsid w:val="002A33EB"/>
    <w:rsid w:val="002A3725"/>
    <w:rsid w:val="002A3C6D"/>
    <w:rsid w:val="002A5CC6"/>
    <w:rsid w:val="002A63C4"/>
    <w:rsid w:val="002A6A32"/>
    <w:rsid w:val="002A7808"/>
    <w:rsid w:val="002A78AD"/>
    <w:rsid w:val="002A7AFA"/>
    <w:rsid w:val="002B08DA"/>
    <w:rsid w:val="002B3810"/>
    <w:rsid w:val="002B4294"/>
    <w:rsid w:val="002C0670"/>
    <w:rsid w:val="002C299C"/>
    <w:rsid w:val="002C2F57"/>
    <w:rsid w:val="002C35FC"/>
    <w:rsid w:val="002C3B1F"/>
    <w:rsid w:val="002C3DA1"/>
    <w:rsid w:val="002C4491"/>
    <w:rsid w:val="002C46F9"/>
    <w:rsid w:val="002C4712"/>
    <w:rsid w:val="002C509B"/>
    <w:rsid w:val="002C514C"/>
    <w:rsid w:val="002C53E2"/>
    <w:rsid w:val="002D0E10"/>
    <w:rsid w:val="002D12E6"/>
    <w:rsid w:val="002D34C6"/>
    <w:rsid w:val="002D58F0"/>
    <w:rsid w:val="002D5A71"/>
    <w:rsid w:val="002D66B6"/>
    <w:rsid w:val="002D6C94"/>
    <w:rsid w:val="002D6DD0"/>
    <w:rsid w:val="002E03FF"/>
    <w:rsid w:val="002E1DC4"/>
    <w:rsid w:val="002E1DE3"/>
    <w:rsid w:val="002E1E9A"/>
    <w:rsid w:val="002E21BE"/>
    <w:rsid w:val="002E2F81"/>
    <w:rsid w:val="002E2FF4"/>
    <w:rsid w:val="002E354A"/>
    <w:rsid w:val="002E70FC"/>
    <w:rsid w:val="002E7C56"/>
    <w:rsid w:val="002E7ED9"/>
    <w:rsid w:val="002F1CBD"/>
    <w:rsid w:val="002F2762"/>
    <w:rsid w:val="002F2D0C"/>
    <w:rsid w:val="002F47BE"/>
    <w:rsid w:val="002F490B"/>
    <w:rsid w:val="002F5523"/>
    <w:rsid w:val="002F584B"/>
    <w:rsid w:val="002F67BE"/>
    <w:rsid w:val="002F67C1"/>
    <w:rsid w:val="002F756C"/>
    <w:rsid w:val="003002AD"/>
    <w:rsid w:val="003004E2"/>
    <w:rsid w:val="00300AD7"/>
    <w:rsid w:val="0030170A"/>
    <w:rsid w:val="00301D21"/>
    <w:rsid w:val="00302B62"/>
    <w:rsid w:val="00303E63"/>
    <w:rsid w:val="00304C97"/>
    <w:rsid w:val="00305801"/>
    <w:rsid w:val="00305ADA"/>
    <w:rsid w:val="00307373"/>
    <w:rsid w:val="00307EE2"/>
    <w:rsid w:val="00310CA7"/>
    <w:rsid w:val="00311024"/>
    <w:rsid w:val="00311940"/>
    <w:rsid w:val="003121B1"/>
    <w:rsid w:val="00313503"/>
    <w:rsid w:val="003137EC"/>
    <w:rsid w:val="00313B88"/>
    <w:rsid w:val="00313D34"/>
    <w:rsid w:val="003142D3"/>
    <w:rsid w:val="00315FCB"/>
    <w:rsid w:val="00316669"/>
    <w:rsid w:val="00316A7C"/>
    <w:rsid w:val="00316B95"/>
    <w:rsid w:val="003179F3"/>
    <w:rsid w:val="00317ADC"/>
    <w:rsid w:val="00317BEE"/>
    <w:rsid w:val="00320197"/>
    <w:rsid w:val="003202D0"/>
    <w:rsid w:val="00320578"/>
    <w:rsid w:val="0032163A"/>
    <w:rsid w:val="00321721"/>
    <w:rsid w:val="00321E7B"/>
    <w:rsid w:val="00322857"/>
    <w:rsid w:val="0032342E"/>
    <w:rsid w:val="00325599"/>
    <w:rsid w:val="00325FA4"/>
    <w:rsid w:val="00327F10"/>
    <w:rsid w:val="003300EE"/>
    <w:rsid w:val="00330741"/>
    <w:rsid w:val="00330F8B"/>
    <w:rsid w:val="0033216A"/>
    <w:rsid w:val="00332739"/>
    <w:rsid w:val="00333040"/>
    <w:rsid w:val="0033365B"/>
    <w:rsid w:val="00333D0D"/>
    <w:rsid w:val="003343C3"/>
    <w:rsid w:val="00334F0F"/>
    <w:rsid w:val="00335D62"/>
    <w:rsid w:val="003364FE"/>
    <w:rsid w:val="00336842"/>
    <w:rsid w:val="0033729C"/>
    <w:rsid w:val="003374F5"/>
    <w:rsid w:val="00337E91"/>
    <w:rsid w:val="003418FD"/>
    <w:rsid w:val="003419E1"/>
    <w:rsid w:val="00342EAC"/>
    <w:rsid w:val="003434C1"/>
    <w:rsid w:val="003437FC"/>
    <w:rsid w:val="0034415B"/>
    <w:rsid w:val="0034478E"/>
    <w:rsid w:val="0034576F"/>
    <w:rsid w:val="00345D16"/>
    <w:rsid w:val="00347614"/>
    <w:rsid w:val="00350F9E"/>
    <w:rsid w:val="00351DC6"/>
    <w:rsid w:val="00351E32"/>
    <w:rsid w:val="0035335B"/>
    <w:rsid w:val="00353FA3"/>
    <w:rsid w:val="00354AD5"/>
    <w:rsid w:val="00354D69"/>
    <w:rsid w:val="00355856"/>
    <w:rsid w:val="00356303"/>
    <w:rsid w:val="00357612"/>
    <w:rsid w:val="003579EA"/>
    <w:rsid w:val="00360256"/>
    <w:rsid w:val="003609AA"/>
    <w:rsid w:val="003610AA"/>
    <w:rsid w:val="0036350E"/>
    <w:rsid w:val="0036356D"/>
    <w:rsid w:val="00364E89"/>
    <w:rsid w:val="00365064"/>
    <w:rsid w:val="0036514C"/>
    <w:rsid w:val="0036630F"/>
    <w:rsid w:val="003663E0"/>
    <w:rsid w:val="00370069"/>
    <w:rsid w:val="0037083F"/>
    <w:rsid w:val="00370868"/>
    <w:rsid w:val="003723CB"/>
    <w:rsid w:val="0037476A"/>
    <w:rsid w:val="00375096"/>
    <w:rsid w:val="00376365"/>
    <w:rsid w:val="0037655D"/>
    <w:rsid w:val="0037698D"/>
    <w:rsid w:val="003769FF"/>
    <w:rsid w:val="00376AAB"/>
    <w:rsid w:val="00376ECC"/>
    <w:rsid w:val="00377EFC"/>
    <w:rsid w:val="00382219"/>
    <w:rsid w:val="0038384B"/>
    <w:rsid w:val="00385A8F"/>
    <w:rsid w:val="0038687B"/>
    <w:rsid w:val="003877C5"/>
    <w:rsid w:val="0039132C"/>
    <w:rsid w:val="00392EC5"/>
    <w:rsid w:val="00393CD9"/>
    <w:rsid w:val="003940CB"/>
    <w:rsid w:val="0039456B"/>
    <w:rsid w:val="00395AB7"/>
    <w:rsid w:val="00395D4A"/>
    <w:rsid w:val="00396DF8"/>
    <w:rsid w:val="003A1014"/>
    <w:rsid w:val="003A186C"/>
    <w:rsid w:val="003A1A43"/>
    <w:rsid w:val="003A1C51"/>
    <w:rsid w:val="003A281A"/>
    <w:rsid w:val="003A330E"/>
    <w:rsid w:val="003A3F80"/>
    <w:rsid w:val="003A40D9"/>
    <w:rsid w:val="003A66E7"/>
    <w:rsid w:val="003A69DC"/>
    <w:rsid w:val="003A7141"/>
    <w:rsid w:val="003A7AC6"/>
    <w:rsid w:val="003B0AA2"/>
    <w:rsid w:val="003B1044"/>
    <w:rsid w:val="003B2A0D"/>
    <w:rsid w:val="003B2D6D"/>
    <w:rsid w:val="003B5C7F"/>
    <w:rsid w:val="003B5EAF"/>
    <w:rsid w:val="003B611E"/>
    <w:rsid w:val="003B620F"/>
    <w:rsid w:val="003B62E9"/>
    <w:rsid w:val="003B674D"/>
    <w:rsid w:val="003C0E33"/>
    <w:rsid w:val="003C0F4F"/>
    <w:rsid w:val="003C2173"/>
    <w:rsid w:val="003C2310"/>
    <w:rsid w:val="003C28CF"/>
    <w:rsid w:val="003C2BE1"/>
    <w:rsid w:val="003C3242"/>
    <w:rsid w:val="003C3D46"/>
    <w:rsid w:val="003C3F9E"/>
    <w:rsid w:val="003C4B53"/>
    <w:rsid w:val="003C5E7A"/>
    <w:rsid w:val="003C7FDC"/>
    <w:rsid w:val="003D0BA5"/>
    <w:rsid w:val="003D0EE2"/>
    <w:rsid w:val="003D0F0C"/>
    <w:rsid w:val="003D1087"/>
    <w:rsid w:val="003D13B6"/>
    <w:rsid w:val="003D148E"/>
    <w:rsid w:val="003D1F02"/>
    <w:rsid w:val="003D38F5"/>
    <w:rsid w:val="003D3CBD"/>
    <w:rsid w:val="003D3FE4"/>
    <w:rsid w:val="003D463E"/>
    <w:rsid w:val="003D6DEC"/>
    <w:rsid w:val="003D7F1D"/>
    <w:rsid w:val="003E0841"/>
    <w:rsid w:val="003E11B6"/>
    <w:rsid w:val="003E44DE"/>
    <w:rsid w:val="003E603F"/>
    <w:rsid w:val="003E6EC2"/>
    <w:rsid w:val="003E7E9D"/>
    <w:rsid w:val="003F042A"/>
    <w:rsid w:val="003F079F"/>
    <w:rsid w:val="003F0B80"/>
    <w:rsid w:val="003F19EF"/>
    <w:rsid w:val="003F247D"/>
    <w:rsid w:val="003F2814"/>
    <w:rsid w:val="003F28A0"/>
    <w:rsid w:val="003F2A34"/>
    <w:rsid w:val="003F426B"/>
    <w:rsid w:val="003F4351"/>
    <w:rsid w:val="003F4F07"/>
    <w:rsid w:val="003F625E"/>
    <w:rsid w:val="003F6B4D"/>
    <w:rsid w:val="003F6BFD"/>
    <w:rsid w:val="003F6F07"/>
    <w:rsid w:val="003F729D"/>
    <w:rsid w:val="004005CC"/>
    <w:rsid w:val="00400619"/>
    <w:rsid w:val="00400E11"/>
    <w:rsid w:val="0040102C"/>
    <w:rsid w:val="00401418"/>
    <w:rsid w:val="004019F3"/>
    <w:rsid w:val="00401A09"/>
    <w:rsid w:val="00402CBC"/>
    <w:rsid w:val="00403553"/>
    <w:rsid w:val="004059AE"/>
    <w:rsid w:val="0040736C"/>
    <w:rsid w:val="00410014"/>
    <w:rsid w:val="004105EF"/>
    <w:rsid w:val="0041170E"/>
    <w:rsid w:val="00411CD8"/>
    <w:rsid w:val="00411D9E"/>
    <w:rsid w:val="00411F52"/>
    <w:rsid w:val="00412A26"/>
    <w:rsid w:val="00412BB3"/>
    <w:rsid w:val="00412D51"/>
    <w:rsid w:val="004134C9"/>
    <w:rsid w:val="00414AF5"/>
    <w:rsid w:val="00415C05"/>
    <w:rsid w:val="00415CC1"/>
    <w:rsid w:val="00417362"/>
    <w:rsid w:val="0042064C"/>
    <w:rsid w:val="00420732"/>
    <w:rsid w:val="00423BB9"/>
    <w:rsid w:val="00424E18"/>
    <w:rsid w:val="00425523"/>
    <w:rsid w:val="00425707"/>
    <w:rsid w:val="00425AB3"/>
    <w:rsid w:val="00426860"/>
    <w:rsid w:val="00430226"/>
    <w:rsid w:val="00430FF0"/>
    <w:rsid w:val="00432B9B"/>
    <w:rsid w:val="00433035"/>
    <w:rsid w:val="004333F0"/>
    <w:rsid w:val="00435132"/>
    <w:rsid w:val="004369F3"/>
    <w:rsid w:val="00437992"/>
    <w:rsid w:val="004411BB"/>
    <w:rsid w:val="004413ED"/>
    <w:rsid w:val="00441793"/>
    <w:rsid w:val="00441F51"/>
    <w:rsid w:val="0044250D"/>
    <w:rsid w:val="004431B4"/>
    <w:rsid w:val="00443C31"/>
    <w:rsid w:val="00443E56"/>
    <w:rsid w:val="00444155"/>
    <w:rsid w:val="004446E6"/>
    <w:rsid w:val="0044584C"/>
    <w:rsid w:val="00446361"/>
    <w:rsid w:val="00446AD3"/>
    <w:rsid w:val="00447EEE"/>
    <w:rsid w:val="00450679"/>
    <w:rsid w:val="004515F8"/>
    <w:rsid w:val="00451C70"/>
    <w:rsid w:val="00451E31"/>
    <w:rsid w:val="00452131"/>
    <w:rsid w:val="00452C4B"/>
    <w:rsid w:val="0045412D"/>
    <w:rsid w:val="00454986"/>
    <w:rsid w:val="00454AA9"/>
    <w:rsid w:val="004564D7"/>
    <w:rsid w:val="004570AF"/>
    <w:rsid w:val="0045721D"/>
    <w:rsid w:val="004577AD"/>
    <w:rsid w:val="00461645"/>
    <w:rsid w:val="004619FF"/>
    <w:rsid w:val="00461F0B"/>
    <w:rsid w:val="00462EB7"/>
    <w:rsid w:val="0046329C"/>
    <w:rsid w:val="00464106"/>
    <w:rsid w:val="004644EC"/>
    <w:rsid w:val="004645DF"/>
    <w:rsid w:val="00464D5E"/>
    <w:rsid w:val="00464E17"/>
    <w:rsid w:val="0046564F"/>
    <w:rsid w:val="00465994"/>
    <w:rsid w:val="004663CF"/>
    <w:rsid w:val="00471521"/>
    <w:rsid w:val="0047214C"/>
    <w:rsid w:val="004728E7"/>
    <w:rsid w:val="00472D4E"/>
    <w:rsid w:val="004757A2"/>
    <w:rsid w:val="00476ABA"/>
    <w:rsid w:val="0047716A"/>
    <w:rsid w:val="004777E0"/>
    <w:rsid w:val="0048035B"/>
    <w:rsid w:val="00480424"/>
    <w:rsid w:val="0048048F"/>
    <w:rsid w:val="004808A8"/>
    <w:rsid w:val="00480FC9"/>
    <w:rsid w:val="00482410"/>
    <w:rsid w:val="004840C8"/>
    <w:rsid w:val="00484724"/>
    <w:rsid w:val="00484841"/>
    <w:rsid w:val="00484C49"/>
    <w:rsid w:val="00484FA6"/>
    <w:rsid w:val="00485AFF"/>
    <w:rsid w:val="00485B7B"/>
    <w:rsid w:val="00485BDF"/>
    <w:rsid w:val="00485D8A"/>
    <w:rsid w:val="00485E50"/>
    <w:rsid w:val="004860A3"/>
    <w:rsid w:val="0049011D"/>
    <w:rsid w:val="004902B1"/>
    <w:rsid w:val="00491ABE"/>
    <w:rsid w:val="00491ED5"/>
    <w:rsid w:val="00494175"/>
    <w:rsid w:val="0049490B"/>
    <w:rsid w:val="00495AD4"/>
    <w:rsid w:val="0049691F"/>
    <w:rsid w:val="00496FC5"/>
    <w:rsid w:val="0049756C"/>
    <w:rsid w:val="004978BB"/>
    <w:rsid w:val="004A03C0"/>
    <w:rsid w:val="004A03E2"/>
    <w:rsid w:val="004A0E14"/>
    <w:rsid w:val="004A0F37"/>
    <w:rsid w:val="004A1363"/>
    <w:rsid w:val="004A224A"/>
    <w:rsid w:val="004A2E03"/>
    <w:rsid w:val="004A39DF"/>
    <w:rsid w:val="004A4743"/>
    <w:rsid w:val="004A4A1E"/>
    <w:rsid w:val="004A4B34"/>
    <w:rsid w:val="004A5087"/>
    <w:rsid w:val="004A6933"/>
    <w:rsid w:val="004A6F84"/>
    <w:rsid w:val="004A72C0"/>
    <w:rsid w:val="004A7430"/>
    <w:rsid w:val="004A7D19"/>
    <w:rsid w:val="004B1D03"/>
    <w:rsid w:val="004B2150"/>
    <w:rsid w:val="004B2B5C"/>
    <w:rsid w:val="004B2D89"/>
    <w:rsid w:val="004B3FE8"/>
    <w:rsid w:val="004B4329"/>
    <w:rsid w:val="004B4427"/>
    <w:rsid w:val="004B5819"/>
    <w:rsid w:val="004B5AE2"/>
    <w:rsid w:val="004B5DC7"/>
    <w:rsid w:val="004B7114"/>
    <w:rsid w:val="004C03F6"/>
    <w:rsid w:val="004C03F7"/>
    <w:rsid w:val="004C049F"/>
    <w:rsid w:val="004C052C"/>
    <w:rsid w:val="004C145E"/>
    <w:rsid w:val="004C44B4"/>
    <w:rsid w:val="004C4629"/>
    <w:rsid w:val="004C4B03"/>
    <w:rsid w:val="004C6679"/>
    <w:rsid w:val="004C69FB"/>
    <w:rsid w:val="004C6F63"/>
    <w:rsid w:val="004C7113"/>
    <w:rsid w:val="004C7829"/>
    <w:rsid w:val="004D05AA"/>
    <w:rsid w:val="004D2417"/>
    <w:rsid w:val="004D2488"/>
    <w:rsid w:val="004D28D0"/>
    <w:rsid w:val="004D396E"/>
    <w:rsid w:val="004D3C4F"/>
    <w:rsid w:val="004D4995"/>
    <w:rsid w:val="004D513B"/>
    <w:rsid w:val="004D55EA"/>
    <w:rsid w:val="004D57BC"/>
    <w:rsid w:val="004D5850"/>
    <w:rsid w:val="004D5B7E"/>
    <w:rsid w:val="004D688C"/>
    <w:rsid w:val="004D7913"/>
    <w:rsid w:val="004D7EF1"/>
    <w:rsid w:val="004E0641"/>
    <w:rsid w:val="004E0860"/>
    <w:rsid w:val="004E11C5"/>
    <w:rsid w:val="004E25EF"/>
    <w:rsid w:val="004E4726"/>
    <w:rsid w:val="004E5B4F"/>
    <w:rsid w:val="004E6EE3"/>
    <w:rsid w:val="004E75EE"/>
    <w:rsid w:val="004E7E24"/>
    <w:rsid w:val="004F012A"/>
    <w:rsid w:val="004F081A"/>
    <w:rsid w:val="004F0ADB"/>
    <w:rsid w:val="004F11A5"/>
    <w:rsid w:val="004F1E65"/>
    <w:rsid w:val="004F42C9"/>
    <w:rsid w:val="004F4FB4"/>
    <w:rsid w:val="004F5092"/>
    <w:rsid w:val="004F55C4"/>
    <w:rsid w:val="004F5A42"/>
    <w:rsid w:val="004F5A9C"/>
    <w:rsid w:val="004F6C79"/>
    <w:rsid w:val="005000E2"/>
    <w:rsid w:val="00500393"/>
    <w:rsid w:val="00500E44"/>
    <w:rsid w:val="00500EC1"/>
    <w:rsid w:val="00502ABB"/>
    <w:rsid w:val="00502E63"/>
    <w:rsid w:val="00503AE9"/>
    <w:rsid w:val="00506798"/>
    <w:rsid w:val="00506E80"/>
    <w:rsid w:val="005109D4"/>
    <w:rsid w:val="0051114C"/>
    <w:rsid w:val="005115E5"/>
    <w:rsid w:val="0051278D"/>
    <w:rsid w:val="00512FA0"/>
    <w:rsid w:val="00514E0E"/>
    <w:rsid w:val="005160FD"/>
    <w:rsid w:val="00517B86"/>
    <w:rsid w:val="00517EA9"/>
    <w:rsid w:val="00520436"/>
    <w:rsid w:val="005205B8"/>
    <w:rsid w:val="00520BF6"/>
    <w:rsid w:val="00520DCE"/>
    <w:rsid w:val="005214DF"/>
    <w:rsid w:val="00521684"/>
    <w:rsid w:val="00521C8A"/>
    <w:rsid w:val="00521DBF"/>
    <w:rsid w:val="00523870"/>
    <w:rsid w:val="0052527E"/>
    <w:rsid w:val="00525B60"/>
    <w:rsid w:val="005261B6"/>
    <w:rsid w:val="00526B90"/>
    <w:rsid w:val="00527866"/>
    <w:rsid w:val="00531F0B"/>
    <w:rsid w:val="00531F4C"/>
    <w:rsid w:val="00532D54"/>
    <w:rsid w:val="0053306B"/>
    <w:rsid w:val="005334F3"/>
    <w:rsid w:val="00533C41"/>
    <w:rsid w:val="00535466"/>
    <w:rsid w:val="00535B92"/>
    <w:rsid w:val="00536134"/>
    <w:rsid w:val="00537825"/>
    <w:rsid w:val="00537D78"/>
    <w:rsid w:val="005400C7"/>
    <w:rsid w:val="005405E1"/>
    <w:rsid w:val="00540708"/>
    <w:rsid w:val="005420F5"/>
    <w:rsid w:val="0054266F"/>
    <w:rsid w:val="005435F9"/>
    <w:rsid w:val="00544DBF"/>
    <w:rsid w:val="005455A7"/>
    <w:rsid w:val="00545959"/>
    <w:rsid w:val="00545D09"/>
    <w:rsid w:val="00547DCC"/>
    <w:rsid w:val="00547FF7"/>
    <w:rsid w:val="005503A7"/>
    <w:rsid w:val="00551270"/>
    <w:rsid w:val="005524E6"/>
    <w:rsid w:val="00552EAB"/>
    <w:rsid w:val="00553665"/>
    <w:rsid w:val="00554827"/>
    <w:rsid w:val="0055594F"/>
    <w:rsid w:val="00556091"/>
    <w:rsid w:val="00556156"/>
    <w:rsid w:val="00556261"/>
    <w:rsid w:val="00557212"/>
    <w:rsid w:val="0055771E"/>
    <w:rsid w:val="0055780D"/>
    <w:rsid w:val="0056025A"/>
    <w:rsid w:val="00560F8A"/>
    <w:rsid w:val="00561DFD"/>
    <w:rsid w:val="00562027"/>
    <w:rsid w:val="00563E5D"/>
    <w:rsid w:val="00564011"/>
    <w:rsid w:val="00564956"/>
    <w:rsid w:val="00564F70"/>
    <w:rsid w:val="00566E04"/>
    <w:rsid w:val="0057244D"/>
    <w:rsid w:val="005731FC"/>
    <w:rsid w:val="00575072"/>
    <w:rsid w:val="00575C33"/>
    <w:rsid w:val="0057632E"/>
    <w:rsid w:val="0058157F"/>
    <w:rsid w:val="005816E8"/>
    <w:rsid w:val="005834F1"/>
    <w:rsid w:val="005836EA"/>
    <w:rsid w:val="00584910"/>
    <w:rsid w:val="005850D1"/>
    <w:rsid w:val="00585885"/>
    <w:rsid w:val="00585C2D"/>
    <w:rsid w:val="00587115"/>
    <w:rsid w:val="00590566"/>
    <w:rsid w:val="00590F91"/>
    <w:rsid w:val="00591603"/>
    <w:rsid w:val="005930AD"/>
    <w:rsid w:val="00593779"/>
    <w:rsid w:val="00594187"/>
    <w:rsid w:val="00594589"/>
    <w:rsid w:val="00595629"/>
    <w:rsid w:val="005961EA"/>
    <w:rsid w:val="00596EBD"/>
    <w:rsid w:val="00597DEE"/>
    <w:rsid w:val="005A057C"/>
    <w:rsid w:val="005A07BE"/>
    <w:rsid w:val="005A11ED"/>
    <w:rsid w:val="005A16DC"/>
    <w:rsid w:val="005A1B9C"/>
    <w:rsid w:val="005A3179"/>
    <w:rsid w:val="005A531F"/>
    <w:rsid w:val="005A54D3"/>
    <w:rsid w:val="005A5874"/>
    <w:rsid w:val="005A5E22"/>
    <w:rsid w:val="005A60C4"/>
    <w:rsid w:val="005A79C1"/>
    <w:rsid w:val="005B0BF4"/>
    <w:rsid w:val="005B0EAE"/>
    <w:rsid w:val="005B0F54"/>
    <w:rsid w:val="005B1048"/>
    <w:rsid w:val="005B1707"/>
    <w:rsid w:val="005B2AE9"/>
    <w:rsid w:val="005B4189"/>
    <w:rsid w:val="005B5D78"/>
    <w:rsid w:val="005B5F5D"/>
    <w:rsid w:val="005B6653"/>
    <w:rsid w:val="005C065A"/>
    <w:rsid w:val="005C1208"/>
    <w:rsid w:val="005C1919"/>
    <w:rsid w:val="005C1F5A"/>
    <w:rsid w:val="005C23D5"/>
    <w:rsid w:val="005C2D70"/>
    <w:rsid w:val="005C3081"/>
    <w:rsid w:val="005C3358"/>
    <w:rsid w:val="005C40E6"/>
    <w:rsid w:val="005C4EC4"/>
    <w:rsid w:val="005C60F6"/>
    <w:rsid w:val="005C7413"/>
    <w:rsid w:val="005C7FD5"/>
    <w:rsid w:val="005D0B16"/>
    <w:rsid w:val="005D1849"/>
    <w:rsid w:val="005D3F31"/>
    <w:rsid w:val="005D629B"/>
    <w:rsid w:val="005D6AAD"/>
    <w:rsid w:val="005D7378"/>
    <w:rsid w:val="005E12D3"/>
    <w:rsid w:val="005E1877"/>
    <w:rsid w:val="005E1D3D"/>
    <w:rsid w:val="005E23FB"/>
    <w:rsid w:val="005E2CD0"/>
    <w:rsid w:val="005E40E3"/>
    <w:rsid w:val="005E4EF1"/>
    <w:rsid w:val="005E5EFA"/>
    <w:rsid w:val="005E6E75"/>
    <w:rsid w:val="005E7136"/>
    <w:rsid w:val="005E7358"/>
    <w:rsid w:val="005E7C2B"/>
    <w:rsid w:val="005E7C6E"/>
    <w:rsid w:val="005E7E14"/>
    <w:rsid w:val="005F007A"/>
    <w:rsid w:val="005F00E0"/>
    <w:rsid w:val="005F04EC"/>
    <w:rsid w:val="005F1257"/>
    <w:rsid w:val="005F1499"/>
    <w:rsid w:val="005F1709"/>
    <w:rsid w:val="005F188F"/>
    <w:rsid w:val="005F2263"/>
    <w:rsid w:val="005F2961"/>
    <w:rsid w:val="005F6B28"/>
    <w:rsid w:val="005F6CA3"/>
    <w:rsid w:val="005F7069"/>
    <w:rsid w:val="005F712F"/>
    <w:rsid w:val="005F7714"/>
    <w:rsid w:val="00600621"/>
    <w:rsid w:val="00600C39"/>
    <w:rsid w:val="00600F87"/>
    <w:rsid w:val="00601143"/>
    <w:rsid w:val="00602CB6"/>
    <w:rsid w:val="00602DD5"/>
    <w:rsid w:val="0060303C"/>
    <w:rsid w:val="0060325D"/>
    <w:rsid w:val="006036BF"/>
    <w:rsid w:val="0060395B"/>
    <w:rsid w:val="006058A6"/>
    <w:rsid w:val="00606453"/>
    <w:rsid w:val="006072A5"/>
    <w:rsid w:val="0060799C"/>
    <w:rsid w:val="00611096"/>
    <w:rsid w:val="006110C8"/>
    <w:rsid w:val="00611BC8"/>
    <w:rsid w:val="006122BB"/>
    <w:rsid w:val="006130CA"/>
    <w:rsid w:val="0061400D"/>
    <w:rsid w:val="006156CA"/>
    <w:rsid w:val="006168E9"/>
    <w:rsid w:val="006175D8"/>
    <w:rsid w:val="006201E4"/>
    <w:rsid w:val="00620CD3"/>
    <w:rsid w:val="00622E31"/>
    <w:rsid w:val="00623ABE"/>
    <w:rsid w:val="0062448A"/>
    <w:rsid w:val="006255C5"/>
    <w:rsid w:val="00625855"/>
    <w:rsid w:val="00625E64"/>
    <w:rsid w:val="00626BE8"/>
    <w:rsid w:val="00627EC6"/>
    <w:rsid w:val="0063005B"/>
    <w:rsid w:val="00630075"/>
    <w:rsid w:val="006312E4"/>
    <w:rsid w:val="00631B57"/>
    <w:rsid w:val="00633985"/>
    <w:rsid w:val="00633FDD"/>
    <w:rsid w:val="006341D0"/>
    <w:rsid w:val="0063453E"/>
    <w:rsid w:val="006359FE"/>
    <w:rsid w:val="00636314"/>
    <w:rsid w:val="00636E71"/>
    <w:rsid w:val="00640A08"/>
    <w:rsid w:val="00640CB3"/>
    <w:rsid w:val="00641B3D"/>
    <w:rsid w:val="006421D2"/>
    <w:rsid w:val="0064287D"/>
    <w:rsid w:val="006429AC"/>
    <w:rsid w:val="00643D21"/>
    <w:rsid w:val="00644988"/>
    <w:rsid w:val="006459E9"/>
    <w:rsid w:val="00645C4E"/>
    <w:rsid w:val="00646407"/>
    <w:rsid w:val="0064684E"/>
    <w:rsid w:val="00646B44"/>
    <w:rsid w:val="0064737D"/>
    <w:rsid w:val="00647EE0"/>
    <w:rsid w:val="00650853"/>
    <w:rsid w:val="00650934"/>
    <w:rsid w:val="00651234"/>
    <w:rsid w:val="006535F3"/>
    <w:rsid w:val="00654B26"/>
    <w:rsid w:val="00655D23"/>
    <w:rsid w:val="00655D47"/>
    <w:rsid w:val="00656422"/>
    <w:rsid w:val="006566C7"/>
    <w:rsid w:val="00657481"/>
    <w:rsid w:val="00657F03"/>
    <w:rsid w:val="00660170"/>
    <w:rsid w:val="0066098E"/>
    <w:rsid w:val="00660B92"/>
    <w:rsid w:val="006612A9"/>
    <w:rsid w:val="0066283A"/>
    <w:rsid w:val="00662F78"/>
    <w:rsid w:val="0066323E"/>
    <w:rsid w:val="00663EAE"/>
    <w:rsid w:val="00666D4D"/>
    <w:rsid w:val="00667B34"/>
    <w:rsid w:val="00670187"/>
    <w:rsid w:val="00670383"/>
    <w:rsid w:val="00670BE0"/>
    <w:rsid w:val="006713B1"/>
    <w:rsid w:val="00671C2A"/>
    <w:rsid w:val="00672EEC"/>
    <w:rsid w:val="00673B99"/>
    <w:rsid w:val="00674309"/>
    <w:rsid w:val="00674601"/>
    <w:rsid w:val="006747A8"/>
    <w:rsid w:val="006761DA"/>
    <w:rsid w:val="006766C5"/>
    <w:rsid w:val="00677631"/>
    <w:rsid w:val="006804DC"/>
    <w:rsid w:val="006805C6"/>
    <w:rsid w:val="00680C53"/>
    <w:rsid w:val="00680E14"/>
    <w:rsid w:val="006813CF"/>
    <w:rsid w:val="00682C88"/>
    <w:rsid w:val="00683177"/>
    <w:rsid w:val="006838A8"/>
    <w:rsid w:val="006838FE"/>
    <w:rsid w:val="006841AD"/>
    <w:rsid w:val="0068762D"/>
    <w:rsid w:val="006900B6"/>
    <w:rsid w:val="006916FB"/>
    <w:rsid w:val="00691AA9"/>
    <w:rsid w:val="00691B91"/>
    <w:rsid w:val="0069442C"/>
    <w:rsid w:val="006947C5"/>
    <w:rsid w:val="00694F4C"/>
    <w:rsid w:val="006954FE"/>
    <w:rsid w:val="006962B7"/>
    <w:rsid w:val="00696A00"/>
    <w:rsid w:val="00696AE1"/>
    <w:rsid w:val="0069753D"/>
    <w:rsid w:val="006978B6"/>
    <w:rsid w:val="006A2215"/>
    <w:rsid w:val="006A2371"/>
    <w:rsid w:val="006A34E3"/>
    <w:rsid w:val="006A3CE7"/>
    <w:rsid w:val="006A448C"/>
    <w:rsid w:val="006A529A"/>
    <w:rsid w:val="006A5CF2"/>
    <w:rsid w:val="006A6B1E"/>
    <w:rsid w:val="006A76C1"/>
    <w:rsid w:val="006B07FE"/>
    <w:rsid w:val="006B0F54"/>
    <w:rsid w:val="006B17D9"/>
    <w:rsid w:val="006B19E3"/>
    <w:rsid w:val="006B26ED"/>
    <w:rsid w:val="006B2A83"/>
    <w:rsid w:val="006B2BBD"/>
    <w:rsid w:val="006B3259"/>
    <w:rsid w:val="006B4442"/>
    <w:rsid w:val="006B491B"/>
    <w:rsid w:val="006B53D4"/>
    <w:rsid w:val="006B6673"/>
    <w:rsid w:val="006B7E95"/>
    <w:rsid w:val="006C0939"/>
    <w:rsid w:val="006C1486"/>
    <w:rsid w:val="006C25E7"/>
    <w:rsid w:val="006C36A1"/>
    <w:rsid w:val="006C4D90"/>
    <w:rsid w:val="006C501F"/>
    <w:rsid w:val="006C62BC"/>
    <w:rsid w:val="006C7440"/>
    <w:rsid w:val="006C7929"/>
    <w:rsid w:val="006D089D"/>
    <w:rsid w:val="006D0EDC"/>
    <w:rsid w:val="006D1322"/>
    <w:rsid w:val="006D2771"/>
    <w:rsid w:val="006D2F23"/>
    <w:rsid w:val="006D39FC"/>
    <w:rsid w:val="006D3A02"/>
    <w:rsid w:val="006D42CD"/>
    <w:rsid w:val="006D5334"/>
    <w:rsid w:val="006D5A86"/>
    <w:rsid w:val="006D5FDA"/>
    <w:rsid w:val="006D6A4A"/>
    <w:rsid w:val="006D7D17"/>
    <w:rsid w:val="006E22B2"/>
    <w:rsid w:val="006E3311"/>
    <w:rsid w:val="006E5A20"/>
    <w:rsid w:val="006E5C01"/>
    <w:rsid w:val="006E620E"/>
    <w:rsid w:val="006E6D1A"/>
    <w:rsid w:val="006E7662"/>
    <w:rsid w:val="006E793E"/>
    <w:rsid w:val="006E7FB1"/>
    <w:rsid w:val="006F0287"/>
    <w:rsid w:val="006F03D4"/>
    <w:rsid w:val="006F0CC6"/>
    <w:rsid w:val="006F1F4A"/>
    <w:rsid w:val="006F2831"/>
    <w:rsid w:val="006F3202"/>
    <w:rsid w:val="006F372F"/>
    <w:rsid w:val="006F3D97"/>
    <w:rsid w:val="006F41DA"/>
    <w:rsid w:val="007002AD"/>
    <w:rsid w:val="00700455"/>
    <w:rsid w:val="0070076D"/>
    <w:rsid w:val="007018B9"/>
    <w:rsid w:val="00702785"/>
    <w:rsid w:val="007038D3"/>
    <w:rsid w:val="00703C79"/>
    <w:rsid w:val="00706B51"/>
    <w:rsid w:val="007078E1"/>
    <w:rsid w:val="00707C58"/>
    <w:rsid w:val="007102FA"/>
    <w:rsid w:val="00711AD7"/>
    <w:rsid w:val="007125F8"/>
    <w:rsid w:val="00712689"/>
    <w:rsid w:val="00713462"/>
    <w:rsid w:val="00713605"/>
    <w:rsid w:val="0071397A"/>
    <w:rsid w:val="00714D54"/>
    <w:rsid w:val="00715FE7"/>
    <w:rsid w:val="00716D07"/>
    <w:rsid w:val="00717A23"/>
    <w:rsid w:val="00720252"/>
    <w:rsid w:val="00720682"/>
    <w:rsid w:val="00721D05"/>
    <w:rsid w:val="00721DFD"/>
    <w:rsid w:val="00722ADA"/>
    <w:rsid w:val="007247F2"/>
    <w:rsid w:val="00724AD1"/>
    <w:rsid w:val="007258A5"/>
    <w:rsid w:val="007258E6"/>
    <w:rsid w:val="0072657A"/>
    <w:rsid w:val="00727167"/>
    <w:rsid w:val="007278D7"/>
    <w:rsid w:val="00732127"/>
    <w:rsid w:val="00732847"/>
    <w:rsid w:val="00733334"/>
    <w:rsid w:val="00733EC6"/>
    <w:rsid w:val="0073411A"/>
    <w:rsid w:val="00734CE2"/>
    <w:rsid w:val="007350FE"/>
    <w:rsid w:val="0073587E"/>
    <w:rsid w:val="00737273"/>
    <w:rsid w:val="007372FE"/>
    <w:rsid w:val="00737993"/>
    <w:rsid w:val="007408CE"/>
    <w:rsid w:val="00740AE9"/>
    <w:rsid w:val="00740BC1"/>
    <w:rsid w:val="00740C0C"/>
    <w:rsid w:val="00741248"/>
    <w:rsid w:val="00741C50"/>
    <w:rsid w:val="007428D3"/>
    <w:rsid w:val="00743FD8"/>
    <w:rsid w:val="0074432F"/>
    <w:rsid w:val="007449A9"/>
    <w:rsid w:val="00744CBE"/>
    <w:rsid w:val="007456ED"/>
    <w:rsid w:val="00745A41"/>
    <w:rsid w:val="00746997"/>
    <w:rsid w:val="007473D4"/>
    <w:rsid w:val="00750069"/>
    <w:rsid w:val="00750570"/>
    <w:rsid w:val="00750CD4"/>
    <w:rsid w:val="00752505"/>
    <w:rsid w:val="00756B78"/>
    <w:rsid w:val="007601E2"/>
    <w:rsid w:val="00762297"/>
    <w:rsid w:val="00762BE4"/>
    <w:rsid w:val="00763185"/>
    <w:rsid w:val="007635E1"/>
    <w:rsid w:val="007641D8"/>
    <w:rsid w:val="0076474D"/>
    <w:rsid w:val="0076584D"/>
    <w:rsid w:val="00765974"/>
    <w:rsid w:val="00766348"/>
    <w:rsid w:val="007669B9"/>
    <w:rsid w:val="00767240"/>
    <w:rsid w:val="00767F61"/>
    <w:rsid w:val="00770017"/>
    <w:rsid w:val="0077005E"/>
    <w:rsid w:val="00771033"/>
    <w:rsid w:val="007710F6"/>
    <w:rsid w:val="0077180D"/>
    <w:rsid w:val="00771831"/>
    <w:rsid w:val="00771A95"/>
    <w:rsid w:val="00771C4C"/>
    <w:rsid w:val="0077236E"/>
    <w:rsid w:val="00773463"/>
    <w:rsid w:val="007734FD"/>
    <w:rsid w:val="00773FFB"/>
    <w:rsid w:val="00774889"/>
    <w:rsid w:val="007749F8"/>
    <w:rsid w:val="00774EDC"/>
    <w:rsid w:val="00775479"/>
    <w:rsid w:val="00775C04"/>
    <w:rsid w:val="00777D58"/>
    <w:rsid w:val="0078064C"/>
    <w:rsid w:val="00780658"/>
    <w:rsid w:val="007806A6"/>
    <w:rsid w:val="00780DE8"/>
    <w:rsid w:val="007814F1"/>
    <w:rsid w:val="00781DAD"/>
    <w:rsid w:val="007829F7"/>
    <w:rsid w:val="00782AE6"/>
    <w:rsid w:val="0078319A"/>
    <w:rsid w:val="007831E0"/>
    <w:rsid w:val="00783281"/>
    <w:rsid w:val="00783BFA"/>
    <w:rsid w:val="0078403B"/>
    <w:rsid w:val="00784335"/>
    <w:rsid w:val="007843D5"/>
    <w:rsid w:val="00784B35"/>
    <w:rsid w:val="007867C7"/>
    <w:rsid w:val="00786C27"/>
    <w:rsid w:val="0078748B"/>
    <w:rsid w:val="00787E6E"/>
    <w:rsid w:val="0079042E"/>
    <w:rsid w:val="007909E9"/>
    <w:rsid w:val="0079180C"/>
    <w:rsid w:val="007919E2"/>
    <w:rsid w:val="00791FB6"/>
    <w:rsid w:val="00792BB5"/>
    <w:rsid w:val="00793D4C"/>
    <w:rsid w:val="00794606"/>
    <w:rsid w:val="007965FF"/>
    <w:rsid w:val="00797359"/>
    <w:rsid w:val="007979F1"/>
    <w:rsid w:val="00797C4E"/>
    <w:rsid w:val="00797EA2"/>
    <w:rsid w:val="007A20C4"/>
    <w:rsid w:val="007A3E01"/>
    <w:rsid w:val="007A3F0E"/>
    <w:rsid w:val="007A529A"/>
    <w:rsid w:val="007A72C8"/>
    <w:rsid w:val="007B005E"/>
    <w:rsid w:val="007B0513"/>
    <w:rsid w:val="007B0C20"/>
    <w:rsid w:val="007B2174"/>
    <w:rsid w:val="007B29F3"/>
    <w:rsid w:val="007B486A"/>
    <w:rsid w:val="007B4CF8"/>
    <w:rsid w:val="007B58FF"/>
    <w:rsid w:val="007B602C"/>
    <w:rsid w:val="007B639A"/>
    <w:rsid w:val="007B6AA7"/>
    <w:rsid w:val="007B7EFB"/>
    <w:rsid w:val="007C067C"/>
    <w:rsid w:val="007C0AB5"/>
    <w:rsid w:val="007C0D81"/>
    <w:rsid w:val="007C1ADF"/>
    <w:rsid w:val="007C2267"/>
    <w:rsid w:val="007C36B1"/>
    <w:rsid w:val="007C42D6"/>
    <w:rsid w:val="007C506F"/>
    <w:rsid w:val="007C5163"/>
    <w:rsid w:val="007C5297"/>
    <w:rsid w:val="007C66BD"/>
    <w:rsid w:val="007C6A68"/>
    <w:rsid w:val="007C6F11"/>
    <w:rsid w:val="007C784A"/>
    <w:rsid w:val="007C7A3C"/>
    <w:rsid w:val="007C7CE4"/>
    <w:rsid w:val="007D1302"/>
    <w:rsid w:val="007D2284"/>
    <w:rsid w:val="007D27A1"/>
    <w:rsid w:val="007D2CC5"/>
    <w:rsid w:val="007D43E2"/>
    <w:rsid w:val="007D463F"/>
    <w:rsid w:val="007D582D"/>
    <w:rsid w:val="007E051F"/>
    <w:rsid w:val="007E0F63"/>
    <w:rsid w:val="007E1334"/>
    <w:rsid w:val="007E1A0A"/>
    <w:rsid w:val="007E66CE"/>
    <w:rsid w:val="007E693F"/>
    <w:rsid w:val="007E73C6"/>
    <w:rsid w:val="007E73DF"/>
    <w:rsid w:val="007E793B"/>
    <w:rsid w:val="007F1CAE"/>
    <w:rsid w:val="007F334C"/>
    <w:rsid w:val="007F335B"/>
    <w:rsid w:val="007F381D"/>
    <w:rsid w:val="007F3EEC"/>
    <w:rsid w:val="007F4184"/>
    <w:rsid w:val="007F575E"/>
    <w:rsid w:val="007F5F0E"/>
    <w:rsid w:val="007F6166"/>
    <w:rsid w:val="007F6A08"/>
    <w:rsid w:val="007F6D6A"/>
    <w:rsid w:val="008005B1"/>
    <w:rsid w:val="008007BE"/>
    <w:rsid w:val="008009F1"/>
    <w:rsid w:val="008027AC"/>
    <w:rsid w:val="00803810"/>
    <w:rsid w:val="00803B46"/>
    <w:rsid w:val="00803F5C"/>
    <w:rsid w:val="00805091"/>
    <w:rsid w:val="0080559B"/>
    <w:rsid w:val="0080581A"/>
    <w:rsid w:val="00805EDF"/>
    <w:rsid w:val="00806FC9"/>
    <w:rsid w:val="00806FEA"/>
    <w:rsid w:val="00807269"/>
    <w:rsid w:val="00810204"/>
    <w:rsid w:val="00810540"/>
    <w:rsid w:val="00810863"/>
    <w:rsid w:val="00810F93"/>
    <w:rsid w:val="0081190D"/>
    <w:rsid w:val="00812A02"/>
    <w:rsid w:val="008132EF"/>
    <w:rsid w:val="00816102"/>
    <w:rsid w:val="00816211"/>
    <w:rsid w:val="00816321"/>
    <w:rsid w:val="00817B25"/>
    <w:rsid w:val="00820BC9"/>
    <w:rsid w:val="00820D00"/>
    <w:rsid w:val="00821455"/>
    <w:rsid w:val="008229BB"/>
    <w:rsid w:val="00822B0A"/>
    <w:rsid w:val="00824125"/>
    <w:rsid w:val="008244EB"/>
    <w:rsid w:val="0082490B"/>
    <w:rsid w:val="00824B84"/>
    <w:rsid w:val="00824C08"/>
    <w:rsid w:val="0082529E"/>
    <w:rsid w:val="00825B99"/>
    <w:rsid w:val="00825D94"/>
    <w:rsid w:val="00826A1B"/>
    <w:rsid w:val="00826AF8"/>
    <w:rsid w:val="008300F3"/>
    <w:rsid w:val="00830D0B"/>
    <w:rsid w:val="00831559"/>
    <w:rsid w:val="00832E62"/>
    <w:rsid w:val="00835079"/>
    <w:rsid w:val="00836A03"/>
    <w:rsid w:val="0083775E"/>
    <w:rsid w:val="00840129"/>
    <w:rsid w:val="00840216"/>
    <w:rsid w:val="008421D1"/>
    <w:rsid w:val="0084239D"/>
    <w:rsid w:val="008425F5"/>
    <w:rsid w:val="00843322"/>
    <w:rsid w:val="008442CB"/>
    <w:rsid w:val="008464E8"/>
    <w:rsid w:val="008466B8"/>
    <w:rsid w:val="00847476"/>
    <w:rsid w:val="00850966"/>
    <w:rsid w:val="008512AB"/>
    <w:rsid w:val="00851521"/>
    <w:rsid w:val="00851615"/>
    <w:rsid w:val="00852711"/>
    <w:rsid w:val="0085304F"/>
    <w:rsid w:val="008533EF"/>
    <w:rsid w:val="00853770"/>
    <w:rsid w:val="00853D0D"/>
    <w:rsid w:val="00854074"/>
    <w:rsid w:val="00854ED9"/>
    <w:rsid w:val="0085545C"/>
    <w:rsid w:val="00855C22"/>
    <w:rsid w:val="008561AD"/>
    <w:rsid w:val="008579DC"/>
    <w:rsid w:val="00857AC7"/>
    <w:rsid w:val="00857B95"/>
    <w:rsid w:val="00857CFD"/>
    <w:rsid w:val="00860653"/>
    <w:rsid w:val="008619DB"/>
    <w:rsid w:val="008622DF"/>
    <w:rsid w:val="0086238D"/>
    <w:rsid w:val="00863FFF"/>
    <w:rsid w:val="008657DD"/>
    <w:rsid w:val="00866436"/>
    <w:rsid w:val="0086682F"/>
    <w:rsid w:val="00867F46"/>
    <w:rsid w:val="0087017F"/>
    <w:rsid w:val="008703C9"/>
    <w:rsid w:val="008705D8"/>
    <w:rsid w:val="0087149E"/>
    <w:rsid w:val="0087222E"/>
    <w:rsid w:val="00872C08"/>
    <w:rsid w:val="00872D58"/>
    <w:rsid w:val="00873363"/>
    <w:rsid w:val="00873C34"/>
    <w:rsid w:val="00873F93"/>
    <w:rsid w:val="0087415D"/>
    <w:rsid w:val="0087435B"/>
    <w:rsid w:val="0087455F"/>
    <w:rsid w:val="00874724"/>
    <w:rsid w:val="00876DA6"/>
    <w:rsid w:val="00877E66"/>
    <w:rsid w:val="0088120C"/>
    <w:rsid w:val="0088160B"/>
    <w:rsid w:val="00883136"/>
    <w:rsid w:val="00884B41"/>
    <w:rsid w:val="00885006"/>
    <w:rsid w:val="008867C6"/>
    <w:rsid w:val="00886859"/>
    <w:rsid w:val="00886D2E"/>
    <w:rsid w:val="00887323"/>
    <w:rsid w:val="00891554"/>
    <w:rsid w:val="008932BF"/>
    <w:rsid w:val="0089359C"/>
    <w:rsid w:val="0089371E"/>
    <w:rsid w:val="0089431C"/>
    <w:rsid w:val="0089432A"/>
    <w:rsid w:val="0089498B"/>
    <w:rsid w:val="0089624A"/>
    <w:rsid w:val="00896570"/>
    <w:rsid w:val="00896D94"/>
    <w:rsid w:val="008A11ED"/>
    <w:rsid w:val="008A11FA"/>
    <w:rsid w:val="008A1543"/>
    <w:rsid w:val="008A215B"/>
    <w:rsid w:val="008A2692"/>
    <w:rsid w:val="008A3337"/>
    <w:rsid w:val="008A33B3"/>
    <w:rsid w:val="008A3425"/>
    <w:rsid w:val="008A4925"/>
    <w:rsid w:val="008A54A4"/>
    <w:rsid w:val="008A5E59"/>
    <w:rsid w:val="008A7127"/>
    <w:rsid w:val="008A739D"/>
    <w:rsid w:val="008A7B2E"/>
    <w:rsid w:val="008A7FDB"/>
    <w:rsid w:val="008B10E4"/>
    <w:rsid w:val="008B34A2"/>
    <w:rsid w:val="008B3975"/>
    <w:rsid w:val="008B3A4D"/>
    <w:rsid w:val="008B3C36"/>
    <w:rsid w:val="008B45D9"/>
    <w:rsid w:val="008B4BDC"/>
    <w:rsid w:val="008B4F29"/>
    <w:rsid w:val="008B5259"/>
    <w:rsid w:val="008B6796"/>
    <w:rsid w:val="008B6A68"/>
    <w:rsid w:val="008B7300"/>
    <w:rsid w:val="008B7C98"/>
    <w:rsid w:val="008B7CEB"/>
    <w:rsid w:val="008B7D41"/>
    <w:rsid w:val="008C1699"/>
    <w:rsid w:val="008C2154"/>
    <w:rsid w:val="008C3708"/>
    <w:rsid w:val="008C419E"/>
    <w:rsid w:val="008C4206"/>
    <w:rsid w:val="008C637C"/>
    <w:rsid w:val="008C64F7"/>
    <w:rsid w:val="008C6633"/>
    <w:rsid w:val="008D02A7"/>
    <w:rsid w:val="008D0E5D"/>
    <w:rsid w:val="008D5DE0"/>
    <w:rsid w:val="008D61D7"/>
    <w:rsid w:val="008D695B"/>
    <w:rsid w:val="008D773E"/>
    <w:rsid w:val="008D7A7A"/>
    <w:rsid w:val="008D7E16"/>
    <w:rsid w:val="008E0198"/>
    <w:rsid w:val="008E0812"/>
    <w:rsid w:val="008E0F94"/>
    <w:rsid w:val="008E309C"/>
    <w:rsid w:val="008E4C32"/>
    <w:rsid w:val="008E57F1"/>
    <w:rsid w:val="008E774D"/>
    <w:rsid w:val="008E7810"/>
    <w:rsid w:val="008E7AEF"/>
    <w:rsid w:val="008E7AFF"/>
    <w:rsid w:val="008E7DE1"/>
    <w:rsid w:val="008F0A1A"/>
    <w:rsid w:val="008F2729"/>
    <w:rsid w:val="008F2E93"/>
    <w:rsid w:val="008F3ECB"/>
    <w:rsid w:val="008F42B9"/>
    <w:rsid w:val="008F4F6B"/>
    <w:rsid w:val="008F5080"/>
    <w:rsid w:val="008F5E1B"/>
    <w:rsid w:val="008F6137"/>
    <w:rsid w:val="008F697C"/>
    <w:rsid w:val="008F73A4"/>
    <w:rsid w:val="008F7EC9"/>
    <w:rsid w:val="008FBE0D"/>
    <w:rsid w:val="00900FB9"/>
    <w:rsid w:val="00903001"/>
    <w:rsid w:val="00904149"/>
    <w:rsid w:val="00904902"/>
    <w:rsid w:val="00904BF4"/>
    <w:rsid w:val="009056D7"/>
    <w:rsid w:val="009064B4"/>
    <w:rsid w:val="00907405"/>
    <w:rsid w:val="009075C7"/>
    <w:rsid w:val="00907B26"/>
    <w:rsid w:val="00910F4B"/>
    <w:rsid w:val="00913157"/>
    <w:rsid w:val="0091408F"/>
    <w:rsid w:val="009148D5"/>
    <w:rsid w:val="00915B0E"/>
    <w:rsid w:val="00915B63"/>
    <w:rsid w:val="00915C9A"/>
    <w:rsid w:val="00915D02"/>
    <w:rsid w:val="009160BE"/>
    <w:rsid w:val="0091629E"/>
    <w:rsid w:val="00916BC9"/>
    <w:rsid w:val="00916EEF"/>
    <w:rsid w:val="009171F1"/>
    <w:rsid w:val="0091744C"/>
    <w:rsid w:val="009174B3"/>
    <w:rsid w:val="00917B61"/>
    <w:rsid w:val="00917F9A"/>
    <w:rsid w:val="00920234"/>
    <w:rsid w:val="00921210"/>
    <w:rsid w:val="009227A4"/>
    <w:rsid w:val="00922CE5"/>
    <w:rsid w:val="00923F02"/>
    <w:rsid w:val="00923F11"/>
    <w:rsid w:val="009253C2"/>
    <w:rsid w:val="00925A9D"/>
    <w:rsid w:val="00925E4D"/>
    <w:rsid w:val="00926B85"/>
    <w:rsid w:val="00930711"/>
    <w:rsid w:val="00930A04"/>
    <w:rsid w:val="00930C80"/>
    <w:rsid w:val="00930D55"/>
    <w:rsid w:val="00932BB6"/>
    <w:rsid w:val="00933F02"/>
    <w:rsid w:val="009341C6"/>
    <w:rsid w:val="00934DB7"/>
    <w:rsid w:val="00935123"/>
    <w:rsid w:val="0093575F"/>
    <w:rsid w:val="009363C8"/>
    <w:rsid w:val="009371A5"/>
    <w:rsid w:val="00937211"/>
    <w:rsid w:val="0093781C"/>
    <w:rsid w:val="00940143"/>
    <w:rsid w:val="00942944"/>
    <w:rsid w:val="0094466B"/>
    <w:rsid w:val="00945131"/>
    <w:rsid w:val="009455A0"/>
    <w:rsid w:val="00946344"/>
    <w:rsid w:val="00951BE5"/>
    <w:rsid w:val="00952702"/>
    <w:rsid w:val="00952CB4"/>
    <w:rsid w:val="00953434"/>
    <w:rsid w:val="00953C1C"/>
    <w:rsid w:val="009540DC"/>
    <w:rsid w:val="00956D69"/>
    <w:rsid w:val="00956F5F"/>
    <w:rsid w:val="0095701A"/>
    <w:rsid w:val="00960016"/>
    <w:rsid w:val="009609BC"/>
    <w:rsid w:val="00960FE7"/>
    <w:rsid w:val="0096177A"/>
    <w:rsid w:val="00961F02"/>
    <w:rsid w:val="009621B7"/>
    <w:rsid w:val="009622B7"/>
    <w:rsid w:val="00962639"/>
    <w:rsid w:val="009635C8"/>
    <w:rsid w:val="00963E83"/>
    <w:rsid w:val="0096424F"/>
    <w:rsid w:val="00964972"/>
    <w:rsid w:val="00964A0E"/>
    <w:rsid w:val="009650C4"/>
    <w:rsid w:val="009656DF"/>
    <w:rsid w:val="0096696A"/>
    <w:rsid w:val="00967EC6"/>
    <w:rsid w:val="0097087B"/>
    <w:rsid w:val="0097092B"/>
    <w:rsid w:val="00970ED2"/>
    <w:rsid w:val="00971697"/>
    <w:rsid w:val="0097247D"/>
    <w:rsid w:val="00972E24"/>
    <w:rsid w:val="009730AC"/>
    <w:rsid w:val="00973451"/>
    <w:rsid w:val="00973A20"/>
    <w:rsid w:val="00973C87"/>
    <w:rsid w:val="009743F5"/>
    <w:rsid w:val="009754EE"/>
    <w:rsid w:val="00975BF6"/>
    <w:rsid w:val="009766BA"/>
    <w:rsid w:val="009766E3"/>
    <w:rsid w:val="00976D94"/>
    <w:rsid w:val="009774EB"/>
    <w:rsid w:val="009776C8"/>
    <w:rsid w:val="0097785C"/>
    <w:rsid w:val="009801A9"/>
    <w:rsid w:val="00981B97"/>
    <w:rsid w:val="00981D13"/>
    <w:rsid w:val="00982030"/>
    <w:rsid w:val="009824C4"/>
    <w:rsid w:val="009826F2"/>
    <w:rsid w:val="009828A9"/>
    <w:rsid w:val="00984375"/>
    <w:rsid w:val="009843A0"/>
    <w:rsid w:val="0098461C"/>
    <w:rsid w:val="0098523C"/>
    <w:rsid w:val="009859A9"/>
    <w:rsid w:val="009868EC"/>
    <w:rsid w:val="009869D8"/>
    <w:rsid w:val="00986C26"/>
    <w:rsid w:val="00990CF0"/>
    <w:rsid w:val="00990F73"/>
    <w:rsid w:val="00991549"/>
    <w:rsid w:val="00991853"/>
    <w:rsid w:val="00992210"/>
    <w:rsid w:val="0099244E"/>
    <w:rsid w:val="00993E9D"/>
    <w:rsid w:val="00993EF5"/>
    <w:rsid w:val="00995490"/>
    <w:rsid w:val="00995F10"/>
    <w:rsid w:val="00997D67"/>
    <w:rsid w:val="009A10F6"/>
    <w:rsid w:val="009A1915"/>
    <w:rsid w:val="009A321D"/>
    <w:rsid w:val="009A3473"/>
    <w:rsid w:val="009A3F92"/>
    <w:rsid w:val="009A5829"/>
    <w:rsid w:val="009A5FA4"/>
    <w:rsid w:val="009A6757"/>
    <w:rsid w:val="009A6973"/>
    <w:rsid w:val="009A6CFC"/>
    <w:rsid w:val="009A7EED"/>
    <w:rsid w:val="009B01E3"/>
    <w:rsid w:val="009B0A52"/>
    <w:rsid w:val="009B656F"/>
    <w:rsid w:val="009B6C7F"/>
    <w:rsid w:val="009B705D"/>
    <w:rsid w:val="009C0568"/>
    <w:rsid w:val="009C0860"/>
    <w:rsid w:val="009C0FB6"/>
    <w:rsid w:val="009C1259"/>
    <w:rsid w:val="009C2181"/>
    <w:rsid w:val="009C3690"/>
    <w:rsid w:val="009C4E2C"/>
    <w:rsid w:val="009C6026"/>
    <w:rsid w:val="009C6173"/>
    <w:rsid w:val="009C69F9"/>
    <w:rsid w:val="009C6DAE"/>
    <w:rsid w:val="009C7DCF"/>
    <w:rsid w:val="009C7E6E"/>
    <w:rsid w:val="009D0817"/>
    <w:rsid w:val="009D1DAD"/>
    <w:rsid w:val="009D1F44"/>
    <w:rsid w:val="009D22E8"/>
    <w:rsid w:val="009D25A9"/>
    <w:rsid w:val="009D2FE1"/>
    <w:rsid w:val="009D763E"/>
    <w:rsid w:val="009D7A62"/>
    <w:rsid w:val="009E1013"/>
    <w:rsid w:val="009E1CF2"/>
    <w:rsid w:val="009E30FF"/>
    <w:rsid w:val="009E3E74"/>
    <w:rsid w:val="009E4E57"/>
    <w:rsid w:val="009E4ED3"/>
    <w:rsid w:val="009E500F"/>
    <w:rsid w:val="009E5CDB"/>
    <w:rsid w:val="009E641B"/>
    <w:rsid w:val="009E6632"/>
    <w:rsid w:val="009E6C26"/>
    <w:rsid w:val="009E7240"/>
    <w:rsid w:val="009F0AA0"/>
    <w:rsid w:val="009F122F"/>
    <w:rsid w:val="009F2CDE"/>
    <w:rsid w:val="009F30AA"/>
    <w:rsid w:val="009F43BB"/>
    <w:rsid w:val="009F4983"/>
    <w:rsid w:val="009F56C2"/>
    <w:rsid w:val="00A024EE"/>
    <w:rsid w:val="00A026D2"/>
    <w:rsid w:val="00A040FE"/>
    <w:rsid w:val="00A042F4"/>
    <w:rsid w:val="00A05483"/>
    <w:rsid w:val="00A05F3E"/>
    <w:rsid w:val="00A05FEF"/>
    <w:rsid w:val="00A07E62"/>
    <w:rsid w:val="00A100F0"/>
    <w:rsid w:val="00A11C4B"/>
    <w:rsid w:val="00A11F56"/>
    <w:rsid w:val="00A11F81"/>
    <w:rsid w:val="00A1592D"/>
    <w:rsid w:val="00A16A83"/>
    <w:rsid w:val="00A20D50"/>
    <w:rsid w:val="00A21AA4"/>
    <w:rsid w:val="00A23110"/>
    <w:rsid w:val="00A2325D"/>
    <w:rsid w:val="00A23C0F"/>
    <w:rsid w:val="00A24110"/>
    <w:rsid w:val="00A24C04"/>
    <w:rsid w:val="00A24EBF"/>
    <w:rsid w:val="00A259E2"/>
    <w:rsid w:val="00A2624A"/>
    <w:rsid w:val="00A262D3"/>
    <w:rsid w:val="00A27136"/>
    <w:rsid w:val="00A27800"/>
    <w:rsid w:val="00A2788B"/>
    <w:rsid w:val="00A27C04"/>
    <w:rsid w:val="00A3087C"/>
    <w:rsid w:val="00A30939"/>
    <w:rsid w:val="00A30B21"/>
    <w:rsid w:val="00A313AF"/>
    <w:rsid w:val="00A34950"/>
    <w:rsid w:val="00A34B34"/>
    <w:rsid w:val="00A35931"/>
    <w:rsid w:val="00A37AE8"/>
    <w:rsid w:val="00A4220E"/>
    <w:rsid w:val="00A428A8"/>
    <w:rsid w:val="00A42E4D"/>
    <w:rsid w:val="00A4373C"/>
    <w:rsid w:val="00A44A73"/>
    <w:rsid w:val="00A46E58"/>
    <w:rsid w:val="00A47EE7"/>
    <w:rsid w:val="00A5003E"/>
    <w:rsid w:val="00A50B1E"/>
    <w:rsid w:val="00A50F98"/>
    <w:rsid w:val="00A52E44"/>
    <w:rsid w:val="00A53168"/>
    <w:rsid w:val="00A540EA"/>
    <w:rsid w:val="00A54637"/>
    <w:rsid w:val="00A547AE"/>
    <w:rsid w:val="00A5511D"/>
    <w:rsid w:val="00A5515A"/>
    <w:rsid w:val="00A551BE"/>
    <w:rsid w:val="00A555C0"/>
    <w:rsid w:val="00A558FE"/>
    <w:rsid w:val="00A562B3"/>
    <w:rsid w:val="00A5733F"/>
    <w:rsid w:val="00A5739F"/>
    <w:rsid w:val="00A60A5C"/>
    <w:rsid w:val="00A61058"/>
    <w:rsid w:val="00A623B4"/>
    <w:rsid w:val="00A635C3"/>
    <w:rsid w:val="00A640CD"/>
    <w:rsid w:val="00A64259"/>
    <w:rsid w:val="00A668D7"/>
    <w:rsid w:val="00A67047"/>
    <w:rsid w:val="00A675D7"/>
    <w:rsid w:val="00A67C3D"/>
    <w:rsid w:val="00A70076"/>
    <w:rsid w:val="00A713B0"/>
    <w:rsid w:val="00A71AED"/>
    <w:rsid w:val="00A72838"/>
    <w:rsid w:val="00A73243"/>
    <w:rsid w:val="00A74B1C"/>
    <w:rsid w:val="00A74D60"/>
    <w:rsid w:val="00A758B2"/>
    <w:rsid w:val="00A75E69"/>
    <w:rsid w:val="00A76338"/>
    <w:rsid w:val="00A7693C"/>
    <w:rsid w:val="00A7710D"/>
    <w:rsid w:val="00A77607"/>
    <w:rsid w:val="00A77DB3"/>
    <w:rsid w:val="00A809E6"/>
    <w:rsid w:val="00A80C79"/>
    <w:rsid w:val="00A811FF"/>
    <w:rsid w:val="00A819CB"/>
    <w:rsid w:val="00A82F47"/>
    <w:rsid w:val="00A82F61"/>
    <w:rsid w:val="00A83219"/>
    <w:rsid w:val="00A83E85"/>
    <w:rsid w:val="00A84D63"/>
    <w:rsid w:val="00A853EE"/>
    <w:rsid w:val="00A85413"/>
    <w:rsid w:val="00A85830"/>
    <w:rsid w:val="00A85864"/>
    <w:rsid w:val="00A8659A"/>
    <w:rsid w:val="00A87ABF"/>
    <w:rsid w:val="00A909C2"/>
    <w:rsid w:val="00A90FAD"/>
    <w:rsid w:val="00A919A2"/>
    <w:rsid w:val="00A91CA6"/>
    <w:rsid w:val="00A92887"/>
    <w:rsid w:val="00A93800"/>
    <w:rsid w:val="00A93BA8"/>
    <w:rsid w:val="00A93BE0"/>
    <w:rsid w:val="00A946C4"/>
    <w:rsid w:val="00A958E0"/>
    <w:rsid w:val="00A95F2F"/>
    <w:rsid w:val="00A96617"/>
    <w:rsid w:val="00A96DBA"/>
    <w:rsid w:val="00A9742B"/>
    <w:rsid w:val="00AA04C1"/>
    <w:rsid w:val="00AA0A52"/>
    <w:rsid w:val="00AA0BB9"/>
    <w:rsid w:val="00AA1124"/>
    <w:rsid w:val="00AA120E"/>
    <w:rsid w:val="00AA13F8"/>
    <w:rsid w:val="00AA27C9"/>
    <w:rsid w:val="00AA2B29"/>
    <w:rsid w:val="00AA39A1"/>
    <w:rsid w:val="00AA45F2"/>
    <w:rsid w:val="00AA5CA0"/>
    <w:rsid w:val="00AA72EA"/>
    <w:rsid w:val="00AA7C6A"/>
    <w:rsid w:val="00AB09E4"/>
    <w:rsid w:val="00AB159A"/>
    <w:rsid w:val="00AB1C08"/>
    <w:rsid w:val="00AB1FB1"/>
    <w:rsid w:val="00AB2272"/>
    <w:rsid w:val="00AB2A96"/>
    <w:rsid w:val="00AB4EED"/>
    <w:rsid w:val="00AB673B"/>
    <w:rsid w:val="00AB6D04"/>
    <w:rsid w:val="00AB7124"/>
    <w:rsid w:val="00AC06B6"/>
    <w:rsid w:val="00AC0CAE"/>
    <w:rsid w:val="00AC1346"/>
    <w:rsid w:val="00AC241D"/>
    <w:rsid w:val="00AC29FB"/>
    <w:rsid w:val="00AC3503"/>
    <w:rsid w:val="00AC3830"/>
    <w:rsid w:val="00AC3B42"/>
    <w:rsid w:val="00AC3B64"/>
    <w:rsid w:val="00AC48EA"/>
    <w:rsid w:val="00AC5975"/>
    <w:rsid w:val="00AC66D4"/>
    <w:rsid w:val="00AC6EC4"/>
    <w:rsid w:val="00AC7860"/>
    <w:rsid w:val="00AC7BB6"/>
    <w:rsid w:val="00AD1FDD"/>
    <w:rsid w:val="00AD29F0"/>
    <w:rsid w:val="00AD2C9B"/>
    <w:rsid w:val="00AD2FAA"/>
    <w:rsid w:val="00AD3692"/>
    <w:rsid w:val="00AD43BE"/>
    <w:rsid w:val="00AD4DC7"/>
    <w:rsid w:val="00AD548B"/>
    <w:rsid w:val="00AD76A4"/>
    <w:rsid w:val="00AE03C7"/>
    <w:rsid w:val="00AE0721"/>
    <w:rsid w:val="00AE1112"/>
    <w:rsid w:val="00AE220A"/>
    <w:rsid w:val="00AE282C"/>
    <w:rsid w:val="00AE3A73"/>
    <w:rsid w:val="00AE404F"/>
    <w:rsid w:val="00AE4C48"/>
    <w:rsid w:val="00AE4E38"/>
    <w:rsid w:val="00AE5DDD"/>
    <w:rsid w:val="00AE610C"/>
    <w:rsid w:val="00AE678D"/>
    <w:rsid w:val="00AE789E"/>
    <w:rsid w:val="00AE7F26"/>
    <w:rsid w:val="00AE7F92"/>
    <w:rsid w:val="00AF0301"/>
    <w:rsid w:val="00AF2645"/>
    <w:rsid w:val="00AF2759"/>
    <w:rsid w:val="00AF3291"/>
    <w:rsid w:val="00AF378F"/>
    <w:rsid w:val="00AF3D56"/>
    <w:rsid w:val="00AF3D6F"/>
    <w:rsid w:val="00AF488B"/>
    <w:rsid w:val="00AF49AD"/>
    <w:rsid w:val="00AF4C8B"/>
    <w:rsid w:val="00AF4D13"/>
    <w:rsid w:val="00AF4E11"/>
    <w:rsid w:val="00AF519B"/>
    <w:rsid w:val="00AF5369"/>
    <w:rsid w:val="00AF544D"/>
    <w:rsid w:val="00AF62C6"/>
    <w:rsid w:val="00B003E3"/>
    <w:rsid w:val="00B00996"/>
    <w:rsid w:val="00B0195B"/>
    <w:rsid w:val="00B024D0"/>
    <w:rsid w:val="00B0310B"/>
    <w:rsid w:val="00B045EC"/>
    <w:rsid w:val="00B04604"/>
    <w:rsid w:val="00B05555"/>
    <w:rsid w:val="00B058E1"/>
    <w:rsid w:val="00B064BD"/>
    <w:rsid w:val="00B07650"/>
    <w:rsid w:val="00B102E0"/>
    <w:rsid w:val="00B10348"/>
    <w:rsid w:val="00B10BFB"/>
    <w:rsid w:val="00B10ED1"/>
    <w:rsid w:val="00B113CB"/>
    <w:rsid w:val="00B11FAB"/>
    <w:rsid w:val="00B17190"/>
    <w:rsid w:val="00B1730E"/>
    <w:rsid w:val="00B1792F"/>
    <w:rsid w:val="00B17ACE"/>
    <w:rsid w:val="00B23EDA"/>
    <w:rsid w:val="00B2415A"/>
    <w:rsid w:val="00B242A5"/>
    <w:rsid w:val="00B250EE"/>
    <w:rsid w:val="00B25FA9"/>
    <w:rsid w:val="00B26779"/>
    <w:rsid w:val="00B26B56"/>
    <w:rsid w:val="00B27584"/>
    <w:rsid w:val="00B27D79"/>
    <w:rsid w:val="00B27D9E"/>
    <w:rsid w:val="00B30C06"/>
    <w:rsid w:val="00B32716"/>
    <w:rsid w:val="00B3340F"/>
    <w:rsid w:val="00B339D1"/>
    <w:rsid w:val="00B34093"/>
    <w:rsid w:val="00B35213"/>
    <w:rsid w:val="00B354B6"/>
    <w:rsid w:val="00B3563F"/>
    <w:rsid w:val="00B35BC3"/>
    <w:rsid w:val="00B35CE4"/>
    <w:rsid w:val="00B35F73"/>
    <w:rsid w:val="00B36AD9"/>
    <w:rsid w:val="00B3713E"/>
    <w:rsid w:val="00B42439"/>
    <w:rsid w:val="00B42C9A"/>
    <w:rsid w:val="00B42F16"/>
    <w:rsid w:val="00B43C0E"/>
    <w:rsid w:val="00B43D62"/>
    <w:rsid w:val="00B43DFA"/>
    <w:rsid w:val="00B4423F"/>
    <w:rsid w:val="00B44E1D"/>
    <w:rsid w:val="00B45DFE"/>
    <w:rsid w:val="00B46979"/>
    <w:rsid w:val="00B47A71"/>
    <w:rsid w:val="00B50294"/>
    <w:rsid w:val="00B510FB"/>
    <w:rsid w:val="00B51446"/>
    <w:rsid w:val="00B51972"/>
    <w:rsid w:val="00B523B7"/>
    <w:rsid w:val="00B52814"/>
    <w:rsid w:val="00B55EE8"/>
    <w:rsid w:val="00B561A9"/>
    <w:rsid w:val="00B5700E"/>
    <w:rsid w:val="00B60F9D"/>
    <w:rsid w:val="00B62F19"/>
    <w:rsid w:val="00B65BF8"/>
    <w:rsid w:val="00B65F1E"/>
    <w:rsid w:val="00B66592"/>
    <w:rsid w:val="00B668AC"/>
    <w:rsid w:val="00B66E45"/>
    <w:rsid w:val="00B70B81"/>
    <w:rsid w:val="00B7187C"/>
    <w:rsid w:val="00B72A01"/>
    <w:rsid w:val="00B72A92"/>
    <w:rsid w:val="00B732F7"/>
    <w:rsid w:val="00B74E62"/>
    <w:rsid w:val="00B77185"/>
    <w:rsid w:val="00B77359"/>
    <w:rsid w:val="00B80710"/>
    <w:rsid w:val="00B812F8"/>
    <w:rsid w:val="00B83900"/>
    <w:rsid w:val="00B842A2"/>
    <w:rsid w:val="00B8509C"/>
    <w:rsid w:val="00B850BF"/>
    <w:rsid w:val="00B85200"/>
    <w:rsid w:val="00B85329"/>
    <w:rsid w:val="00B8588F"/>
    <w:rsid w:val="00B86845"/>
    <w:rsid w:val="00B879FB"/>
    <w:rsid w:val="00B87EFA"/>
    <w:rsid w:val="00B8CF19"/>
    <w:rsid w:val="00B90D0B"/>
    <w:rsid w:val="00B92161"/>
    <w:rsid w:val="00B92C6C"/>
    <w:rsid w:val="00B9330D"/>
    <w:rsid w:val="00B942A4"/>
    <w:rsid w:val="00B94AF5"/>
    <w:rsid w:val="00BA04AB"/>
    <w:rsid w:val="00BA05D1"/>
    <w:rsid w:val="00BA0F20"/>
    <w:rsid w:val="00BA1B20"/>
    <w:rsid w:val="00BA225D"/>
    <w:rsid w:val="00BA2524"/>
    <w:rsid w:val="00BA3F71"/>
    <w:rsid w:val="00BA436C"/>
    <w:rsid w:val="00BA4573"/>
    <w:rsid w:val="00BA7D55"/>
    <w:rsid w:val="00BB0209"/>
    <w:rsid w:val="00BB02CC"/>
    <w:rsid w:val="00BB063E"/>
    <w:rsid w:val="00BB0B8E"/>
    <w:rsid w:val="00BB0DA0"/>
    <w:rsid w:val="00BB1707"/>
    <w:rsid w:val="00BB252F"/>
    <w:rsid w:val="00BB2B89"/>
    <w:rsid w:val="00BB352C"/>
    <w:rsid w:val="00BB35CD"/>
    <w:rsid w:val="00BB5AA6"/>
    <w:rsid w:val="00BB6933"/>
    <w:rsid w:val="00BB6F80"/>
    <w:rsid w:val="00BC0364"/>
    <w:rsid w:val="00BC2110"/>
    <w:rsid w:val="00BC29EA"/>
    <w:rsid w:val="00BC2B6A"/>
    <w:rsid w:val="00BC2D4A"/>
    <w:rsid w:val="00BC3970"/>
    <w:rsid w:val="00BC3C4A"/>
    <w:rsid w:val="00BC49F2"/>
    <w:rsid w:val="00BC63C1"/>
    <w:rsid w:val="00BC69F9"/>
    <w:rsid w:val="00BC6DE5"/>
    <w:rsid w:val="00BC784A"/>
    <w:rsid w:val="00BC7C98"/>
    <w:rsid w:val="00BD0036"/>
    <w:rsid w:val="00BD1330"/>
    <w:rsid w:val="00BD3AFB"/>
    <w:rsid w:val="00BD4497"/>
    <w:rsid w:val="00BD45D0"/>
    <w:rsid w:val="00BD4880"/>
    <w:rsid w:val="00BD5C21"/>
    <w:rsid w:val="00BD757F"/>
    <w:rsid w:val="00BE09B8"/>
    <w:rsid w:val="00BE1582"/>
    <w:rsid w:val="00BE1DC3"/>
    <w:rsid w:val="00BE2441"/>
    <w:rsid w:val="00BE2E35"/>
    <w:rsid w:val="00BE304F"/>
    <w:rsid w:val="00BE3280"/>
    <w:rsid w:val="00BE3466"/>
    <w:rsid w:val="00BE3721"/>
    <w:rsid w:val="00BE4B6E"/>
    <w:rsid w:val="00BE5984"/>
    <w:rsid w:val="00BE5C75"/>
    <w:rsid w:val="00BE5C97"/>
    <w:rsid w:val="00BE66C8"/>
    <w:rsid w:val="00BE727F"/>
    <w:rsid w:val="00BE7899"/>
    <w:rsid w:val="00BF07B5"/>
    <w:rsid w:val="00BF0A3E"/>
    <w:rsid w:val="00BF1D01"/>
    <w:rsid w:val="00BF3DC6"/>
    <w:rsid w:val="00BF466E"/>
    <w:rsid w:val="00BF4973"/>
    <w:rsid w:val="00BF7BF9"/>
    <w:rsid w:val="00C0026B"/>
    <w:rsid w:val="00C009C7"/>
    <w:rsid w:val="00C01D50"/>
    <w:rsid w:val="00C01EB2"/>
    <w:rsid w:val="00C045A7"/>
    <w:rsid w:val="00C04B40"/>
    <w:rsid w:val="00C0592B"/>
    <w:rsid w:val="00C05BAB"/>
    <w:rsid w:val="00C05E44"/>
    <w:rsid w:val="00C07A4F"/>
    <w:rsid w:val="00C105CF"/>
    <w:rsid w:val="00C10C97"/>
    <w:rsid w:val="00C114CB"/>
    <w:rsid w:val="00C11EBC"/>
    <w:rsid w:val="00C120B8"/>
    <w:rsid w:val="00C14407"/>
    <w:rsid w:val="00C1679D"/>
    <w:rsid w:val="00C167DF"/>
    <w:rsid w:val="00C16E75"/>
    <w:rsid w:val="00C17C54"/>
    <w:rsid w:val="00C17C8E"/>
    <w:rsid w:val="00C20551"/>
    <w:rsid w:val="00C20578"/>
    <w:rsid w:val="00C2196C"/>
    <w:rsid w:val="00C21AB8"/>
    <w:rsid w:val="00C22B69"/>
    <w:rsid w:val="00C2345F"/>
    <w:rsid w:val="00C2364F"/>
    <w:rsid w:val="00C236BB"/>
    <w:rsid w:val="00C24209"/>
    <w:rsid w:val="00C24CD1"/>
    <w:rsid w:val="00C25344"/>
    <w:rsid w:val="00C269AE"/>
    <w:rsid w:val="00C27CAF"/>
    <w:rsid w:val="00C27E71"/>
    <w:rsid w:val="00C304A9"/>
    <w:rsid w:val="00C31642"/>
    <w:rsid w:val="00C3217C"/>
    <w:rsid w:val="00C32590"/>
    <w:rsid w:val="00C336FD"/>
    <w:rsid w:val="00C35959"/>
    <w:rsid w:val="00C36AF0"/>
    <w:rsid w:val="00C36F07"/>
    <w:rsid w:val="00C41260"/>
    <w:rsid w:val="00C4165D"/>
    <w:rsid w:val="00C418BE"/>
    <w:rsid w:val="00C41963"/>
    <w:rsid w:val="00C42DD9"/>
    <w:rsid w:val="00C43D23"/>
    <w:rsid w:val="00C46DB8"/>
    <w:rsid w:val="00C47BA2"/>
    <w:rsid w:val="00C50D49"/>
    <w:rsid w:val="00C53B45"/>
    <w:rsid w:val="00C55168"/>
    <w:rsid w:val="00C56A11"/>
    <w:rsid w:val="00C56DEE"/>
    <w:rsid w:val="00C573EF"/>
    <w:rsid w:val="00C57F7E"/>
    <w:rsid w:val="00C57FC7"/>
    <w:rsid w:val="00C604E8"/>
    <w:rsid w:val="00C60916"/>
    <w:rsid w:val="00C6103F"/>
    <w:rsid w:val="00C61618"/>
    <w:rsid w:val="00C618FB"/>
    <w:rsid w:val="00C61979"/>
    <w:rsid w:val="00C61E19"/>
    <w:rsid w:val="00C622D5"/>
    <w:rsid w:val="00C625F5"/>
    <w:rsid w:val="00C63A13"/>
    <w:rsid w:val="00C648F5"/>
    <w:rsid w:val="00C6554A"/>
    <w:rsid w:val="00C65A36"/>
    <w:rsid w:val="00C65D86"/>
    <w:rsid w:val="00C67D55"/>
    <w:rsid w:val="00C70922"/>
    <w:rsid w:val="00C72412"/>
    <w:rsid w:val="00C72F76"/>
    <w:rsid w:val="00C73C5F"/>
    <w:rsid w:val="00C73FB1"/>
    <w:rsid w:val="00C74183"/>
    <w:rsid w:val="00C746F1"/>
    <w:rsid w:val="00C74E93"/>
    <w:rsid w:val="00C74EEB"/>
    <w:rsid w:val="00C75326"/>
    <w:rsid w:val="00C7782C"/>
    <w:rsid w:val="00C82CB9"/>
    <w:rsid w:val="00C830C2"/>
    <w:rsid w:val="00C8340C"/>
    <w:rsid w:val="00C86C87"/>
    <w:rsid w:val="00C87288"/>
    <w:rsid w:val="00C901F4"/>
    <w:rsid w:val="00C9133D"/>
    <w:rsid w:val="00C91FAF"/>
    <w:rsid w:val="00C91FB9"/>
    <w:rsid w:val="00C934C3"/>
    <w:rsid w:val="00C93BD7"/>
    <w:rsid w:val="00C94EAB"/>
    <w:rsid w:val="00C952AB"/>
    <w:rsid w:val="00C96294"/>
    <w:rsid w:val="00C9DF45"/>
    <w:rsid w:val="00CA095F"/>
    <w:rsid w:val="00CA0971"/>
    <w:rsid w:val="00CA0F8A"/>
    <w:rsid w:val="00CA1AD9"/>
    <w:rsid w:val="00CA1B61"/>
    <w:rsid w:val="00CA1C68"/>
    <w:rsid w:val="00CA2808"/>
    <w:rsid w:val="00CA2EF4"/>
    <w:rsid w:val="00CA361E"/>
    <w:rsid w:val="00CA36E4"/>
    <w:rsid w:val="00CA48D8"/>
    <w:rsid w:val="00CA4CA4"/>
    <w:rsid w:val="00CA5E22"/>
    <w:rsid w:val="00CA6085"/>
    <w:rsid w:val="00CA689C"/>
    <w:rsid w:val="00CA7F76"/>
    <w:rsid w:val="00CB0154"/>
    <w:rsid w:val="00CB134E"/>
    <w:rsid w:val="00CB13EE"/>
    <w:rsid w:val="00CB1AC5"/>
    <w:rsid w:val="00CB2088"/>
    <w:rsid w:val="00CB26B7"/>
    <w:rsid w:val="00CB2A0C"/>
    <w:rsid w:val="00CB31FF"/>
    <w:rsid w:val="00CB3C55"/>
    <w:rsid w:val="00CB43AA"/>
    <w:rsid w:val="00CB4867"/>
    <w:rsid w:val="00CB7177"/>
    <w:rsid w:val="00CB7180"/>
    <w:rsid w:val="00CB7FB8"/>
    <w:rsid w:val="00CC0553"/>
    <w:rsid w:val="00CC16F6"/>
    <w:rsid w:val="00CC18A0"/>
    <w:rsid w:val="00CC2442"/>
    <w:rsid w:val="00CC2DEB"/>
    <w:rsid w:val="00CC39D5"/>
    <w:rsid w:val="00CC7469"/>
    <w:rsid w:val="00CC76FA"/>
    <w:rsid w:val="00CD0926"/>
    <w:rsid w:val="00CD0BCF"/>
    <w:rsid w:val="00CD1B25"/>
    <w:rsid w:val="00CD259C"/>
    <w:rsid w:val="00CD3317"/>
    <w:rsid w:val="00CD39A7"/>
    <w:rsid w:val="00CD4AD4"/>
    <w:rsid w:val="00CD4D21"/>
    <w:rsid w:val="00CD4DA3"/>
    <w:rsid w:val="00CD6515"/>
    <w:rsid w:val="00CD6913"/>
    <w:rsid w:val="00CD72F7"/>
    <w:rsid w:val="00CD7E8B"/>
    <w:rsid w:val="00CE036C"/>
    <w:rsid w:val="00CE0687"/>
    <w:rsid w:val="00CE0C62"/>
    <w:rsid w:val="00CE0E46"/>
    <w:rsid w:val="00CE14B5"/>
    <w:rsid w:val="00CE1790"/>
    <w:rsid w:val="00CE25A2"/>
    <w:rsid w:val="00CE4240"/>
    <w:rsid w:val="00CE5E3A"/>
    <w:rsid w:val="00CE6BA7"/>
    <w:rsid w:val="00CE6DDE"/>
    <w:rsid w:val="00CF10BA"/>
    <w:rsid w:val="00CF1F16"/>
    <w:rsid w:val="00CF2678"/>
    <w:rsid w:val="00CF2BA6"/>
    <w:rsid w:val="00CF31F2"/>
    <w:rsid w:val="00CF4049"/>
    <w:rsid w:val="00CF5A43"/>
    <w:rsid w:val="00CF62DD"/>
    <w:rsid w:val="00CF6391"/>
    <w:rsid w:val="00CF78AB"/>
    <w:rsid w:val="00D00D4A"/>
    <w:rsid w:val="00D01750"/>
    <w:rsid w:val="00D01909"/>
    <w:rsid w:val="00D02809"/>
    <w:rsid w:val="00D02E9E"/>
    <w:rsid w:val="00D03729"/>
    <w:rsid w:val="00D03796"/>
    <w:rsid w:val="00D04828"/>
    <w:rsid w:val="00D0587A"/>
    <w:rsid w:val="00D05BD9"/>
    <w:rsid w:val="00D07061"/>
    <w:rsid w:val="00D072B8"/>
    <w:rsid w:val="00D075BD"/>
    <w:rsid w:val="00D07C33"/>
    <w:rsid w:val="00D10370"/>
    <w:rsid w:val="00D10903"/>
    <w:rsid w:val="00D11F68"/>
    <w:rsid w:val="00D1214B"/>
    <w:rsid w:val="00D12367"/>
    <w:rsid w:val="00D13C97"/>
    <w:rsid w:val="00D14177"/>
    <w:rsid w:val="00D1623E"/>
    <w:rsid w:val="00D16321"/>
    <w:rsid w:val="00D16EF8"/>
    <w:rsid w:val="00D20044"/>
    <w:rsid w:val="00D20717"/>
    <w:rsid w:val="00D217A3"/>
    <w:rsid w:val="00D21ED9"/>
    <w:rsid w:val="00D22636"/>
    <w:rsid w:val="00D24D11"/>
    <w:rsid w:val="00D26AA8"/>
    <w:rsid w:val="00D27200"/>
    <w:rsid w:val="00D27D62"/>
    <w:rsid w:val="00D30BA5"/>
    <w:rsid w:val="00D31A15"/>
    <w:rsid w:val="00D32949"/>
    <w:rsid w:val="00D33096"/>
    <w:rsid w:val="00D33404"/>
    <w:rsid w:val="00D33B13"/>
    <w:rsid w:val="00D33C0B"/>
    <w:rsid w:val="00D34403"/>
    <w:rsid w:val="00D34BE8"/>
    <w:rsid w:val="00D3545E"/>
    <w:rsid w:val="00D35B30"/>
    <w:rsid w:val="00D37D5A"/>
    <w:rsid w:val="00D4159C"/>
    <w:rsid w:val="00D41E24"/>
    <w:rsid w:val="00D42D10"/>
    <w:rsid w:val="00D442BB"/>
    <w:rsid w:val="00D4467B"/>
    <w:rsid w:val="00D45C16"/>
    <w:rsid w:val="00D46955"/>
    <w:rsid w:val="00D46BBC"/>
    <w:rsid w:val="00D475DA"/>
    <w:rsid w:val="00D479C8"/>
    <w:rsid w:val="00D501B2"/>
    <w:rsid w:val="00D50592"/>
    <w:rsid w:val="00D506CD"/>
    <w:rsid w:val="00D50AFB"/>
    <w:rsid w:val="00D50F48"/>
    <w:rsid w:val="00D51D7F"/>
    <w:rsid w:val="00D527D0"/>
    <w:rsid w:val="00D53A80"/>
    <w:rsid w:val="00D54272"/>
    <w:rsid w:val="00D56042"/>
    <w:rsid w:val="00D562F0"/>
    <w:rsid w:val="00D5655B"/>
    <w:rsid w:val="00D57769"/>
    <w:rsid w:val="00D60180"/>
    <w:rsid w:val="00D60762"/>
    <w:rsid w:val="00D60E75"/>
    <w:rsid w:val="00D61ECB"/>
    <w:rsid w:val="00D62D14"/>
    <w:rsid w:val="00D64368"/>
    <w:rsid w:val="00D64FCB"/>
    <w:rsid w:val="00D65D21"/>
    <w:rsid w:val="00D673A2"/>
    <w:rsid w:val="00D677C2"/>
    <w:rsid w:val="00D70CFC"/>
    <w:rsid w:val="00D75601"/>
    <w:rsid w:val="00D757B7"/>
    <w:rsid w:val="00D772CF"/>
    <w:rsid w:val="00D77FFC"/>
    <w:rsid w:val="00D80F51"/>
    <w:rsid w:val="00D82CC4"/>
    <w:rsid w:val="00D84AD1"/>
    <w:rsid w:val="00D90273"/>
    <w:rsid w:val="00D90781"/>
    <w:rsid w:val="00D90FBA"/>
    <w:rsid w:val="00D91513"/>
    <w:rsid w:val="00D922F7"/>
    <w:rsid w:val="00D927D9"/>
    <w:rsid w:val="00D92B91"/>
    <w:rsid w:val="00D93901"/>
    <w:rsid w:val="00D939AF"/>
    <w:rsid w:val="00D9639E"/>
    <w:rsid w:val="00D9691E"/>
    <w:rsid w:val="00D97C28"/>
    <w:rsid w:val="00DA002B"/>
    <w:rsid w:val="00DA0B4D"/>
    <w:rsid w:val="00DA0B65"/>
    <w:rsid w:val="00DA19BA"/>
    <w:rsid w:val="00DA477E"/>
    <w:rsid w:val="00DA4A05"/>
    <w:rsid w:val="00DB018A"/>
    <w:rsid w:val="00DB0B53"/>
    <w:rsid w:val="00DB3957"/>
    <w:rsid w:val="00DB3A18"/>
    <w:rsid w:val="00DB3BC7"/>
    <w:rsid w:val="00DB5CC7"/>
    <w:rsid w:val="00DC0455"/>
    <w:rsid w:val="00DC0DCB"/>
    <w:rsid w:val="00DC15D3"/>
    <w:rsid w:val="00DC1D2D"/>
    <w:rsid w:val="00DC1DC5"/>
    <w:rsid w:val="00DC21B0"/>
    <w:rsid w:val="00DC2BDF"/>
    <w:rsid w:val="00DC3B51"/>
    <w:rsid w:val="00DC4143"/>
    <w:rsid w:val="00DC453F"/>
    <w:rsid w:val="00DC4E2D"/>
    <w:rsid w:val="00DC58D0"/>
    <w:rsid w:val="00DC6392"/>
    <w:rsid w:val="00DC6F89"/>
    <w:rsid w:val="00DC7053"/>
    <w:rsid w:val="00DC7F40"/>
    <w:rsid w:val="00DD1A3B"/>
    <w:rsid w:val="00DD1D2C"/>
    <w:rsid w:val="00DD2456"/>
    <w:rsid w:val="00DD363B"/>
    <w:rsid w:val="00DD4243"/>
    <w:rsid w:val="00DD4434"/>
    <w:rsid w:val="00DD61B8"/>
    <w:rsid w:val="00DD70DA"/>
    <w:rsid w:val="00DD71F5"/>
    <w:rsid w:val="00DD730E"/>
    <w:rsid w:val="00DE0675"/>
    <w:rsid w:val="00DE07CA"/>
    <w:rsid w:val="00DE0870"/>
    <w:rsid w:val="00DE1535"/>
    <w:rsid w:val="00DE1B86"/>
    <w:rsid w:val="00DE2339"/>
    <w:rsid w:val="00DE265B"/>
    <w:rsid w:val="00DE2C47"/>
    <w:rsid w:val="00DE3384"/>
    <w:rsid w:val="00DE3FFB"/>
    <w:rsid w:val="00DE44D6"/>
    <w:rsid w:val="00DE5366"/>
    <w:rsid w:val="00DE6163"/>
    <w:rsid w:val="00DE66E4"/>
    <w:rsid w:val="00DE6A52"/>
    <w:rsid w:val="00DE7A89"/>
    <w:rsid w:val="00DE7CA8"/>
    <w:rsid w:val="00DF3A3B"/>
    <w:rsid w:val="00DF4B48"/>
    <w:rsid w:val="00DF5C8D"/>
    <w:rsid w:val="00DF6175"/>
    <w:rsid w:val="00DF6FE1"/>
    <w:rsid w:val="00DF7501"/>
    <w:rsid w:val="00DF7611"/>
    <w:rsid w:val="00DF78DD"/>
    <w:rsid w:val="00DF7AA5"/>
    <w:rsid w:val="00DF7E95"/>
    <w:rsid w:val="00E00009"/>
    <w:rsid w:val="00E01C14"/>
    <w:rsid w:val="00E01CC5"/>
    <w:rsid w:val="00E027AE"/>
    <w:rsid w:val="00E030F3"/>
    <w:rsid w:val="00E03342"/>
    <w:rsid w:val="00E041A0"/>
    <w:rsid w:val="00E05483"/>
    <w:rsid w:val="00E0552F"/>
    <w:rsid w:val="00E05ED4"/>
    <w:rsid w:val="00E0626A"/>
    <w:rsid w:val="00E06C41"/>
    <w:rsid w:val="00E07477"/>
    <w:rsid w:val="00E10560"/>
    <w:rsid w:val="00E11292"/>
    <w:rsid w:val="00E12FED"/>
    <w:rsid w:val="00E13BFA"/>
    <w:rsid w:val="00E13D7F"/>
    <w:rsid w:val="00E14984"/>
    <w:rsid w:val="00E1525D"/>
    <w:rsid w:val="00E15B58"/>
    <w:rsid w:val="00E16669"/>
    <w:rsid w:val="00E167AE"/>
    <w:rsid w:val="00E17FA3"/>
    <w:rsid w:val="00E204A0"/>
    <w:rsid w:val="00E20892"/>
    <w:rsid w:val="00E21110"/>
    <w:rsid w:val="00E22B7B"/>
    <w:rsid w:val="00E23230"/>
    <w:rsid w:val="00E245FF"/>
    <w:rsid w:val="00E246F6"/>
    <w:rsid w:val="00E2470D"/>
    <w:rsid w:val="00E24F1A"/>
    <w:rsid w:val="00E25FAE"/>
    <w:rsid w:val="00E2677B"/>
    <w:rsid w:val="00E26BEB"/>
    <w:rsid w:val="00E26E7D"/>
    <w:rsid w:val="00E27EB0"/>
    <w:rsid w:val="00E31B9E"/>
    <w:rsid w:val="00E31C84"/>
    <w:rsid w:val="00E330E6"/>
    <w:rsid w:val="00E345CA"/>
    <w:rsid w:val="00E360A4"/>
    <w:rsid w:val="00E401CB"/>
    <w:rsid w:val="00E41AFD"/>
    <w:rsid w:val="00E423BB"/>
    <w:rsid w:val="00E426FE"/>
    <w:rsid w:val="00E42C62"/>
    <w:rsid w:val="00E431AE"/>
    <w:rsid w:val="00E44D3C"/>
    <w:rsid w:val="00E45564"/>
    <w:rsid w:val="00E46157"/>
    <w:rsid w:val="00E46CE1"/>
    <w:rsid w:val="00E506D8"/>
    <w:rsid w:val="00E50972"/>
    <w:rsid w:val="00E516ED"/>
    <w:rsid w:val="00E52937"/>
    <w:rsid w:val="00E53277"/>
    <w:rsid w:val="00E5443D"/>
    <w:rsid w:val="00E5601E"/>
    <w:rsid w:val="00E56074"/>
    <w:rsid w:val="00E564D9"/>
    <w:rsid w:val="00E6027C"/>
    <w:rsid w:val="00E61046"/>
    <w:rsid w:val="00E61130"/>
    <w:rsid w:val="00E612B5"/>
    <w:rsid w:val="00E6271E"/>
    <w:rsid w:val="00E63AF9"/>
    <w:rsid w:val="00E6421E"/>
    <w:rsid w:val="00E64427"/>
    <w:rsid w:val="00E64FED"/>
    <w:rsid w:val="00E655C7"/>
    <w:rsid w:val="00E66A51"/>
    <w:rsid w:val="00E66B8F"/>
    <w:rsid w:val="00E66B9A"/>
    <w:rsid w:val="00E66EAD"/>
    <w:rsid w:val="00E70196"/>
    <w:rsid w:val="00E7087A"/>
    <w:rsid w:val="00E70CD6"/>
    <w:rsid w:val="00E70DC5"/>
    <w:rsid w:val="00E70EED"/>
    <w:rsid w:val="00E7120F"/>
    <w:rsid w:val="00E72AE7"/>
    <w:rsid w:val="00E730C9"/>
    <w:rsid w:val="00E73997"/>
    <w:rsid w:val="00E73BE3"/>
    <w:rsid w:val="00E73D68"/>
    <w:rsid w:val="00E7415C"/>
    <w:rsid w:val="00E74D4E"/>
    <w:rsid w:val="00E75619"/>
    <w:rsid w:val="00E7677B"/>
    <w:rsid w:val="00E76E2E"/>
    <w:rsid w:val="00E76F63"/>
    <w:rsid w:val="00E772C1"/>
    <w:rsid w:val="00E77ED0"/>
    <w:rsid w:val="00E81E7F"/>
    <w:rsid w:val="00E82DB2"/>
    <w:rsid w:val="00E835E8"/>
    <w:rsid w:val="00E845AB"/>
    <w:rsid w:val="00E85149"/>
    <w:rsid w:val="00E85438"/>
    <w:rsid w:val="00E8598A"/>
    <w:rsid w:val="00E86144"/>
    <w:rsid w:val="00E8624F"/>
    <w:rsid w:val="00E86360"/>
    <w:rsid w:val="00E86E7B"/>
    <w:rsid w:val="00E9066B"/>
    <w:rsid w:val="00E91CC3"/>
    <w:rsid w:val="00E92521"/>
    <w:rsid w:val="00E92B46"/>
    <w:rsid w:val="00E92CA3"/>
    <w:rsid w:val="00E930CF"/>
    <w:rsid w:val="00E93CCE"/>
    <w:rsid w:val="00E967F7"/>
    <w:rsid w:val="00E96953"/>
    <w:rsid w:val="00E96BC3"/>
    <w:rsid w:val="00E970C5"/>
    <w:rsid w:val="00EA10B3"/>
    <w:rsid w:val="00EA120E"/>
    <w:rsid w:val="00EA13B6"/>
    <w:rsid w:val="00EA1873"/>
    <w:rsid w:val="00EA1F0F"/>
    <w:rsid w:val="00EA262E"/>
    <w:rsid w:val="00EA4345"/>
    <w:rsid w:val="00EA45B9"/>
    <w:rsid w:val="00EA4695"/>
    <w:rsid w:val="00EA4A12"/>
    <w:rsid w:val="00EA5630"/>
    <w:rsid w:val="00EA6853"/>
    <w:rsid w:val="00EA7922"/>
    <w:rsid w:val="00EB0180"/>
    <w:rsid w:val="00EB0D62"/>
    <w:rsid w:val="00EB15BB"/>
    <w:rsid w:val="00EB1ADF"/>
    <w:rsid w:val="00EB24CC"/>
    <w:rsid w:val="00EB47A4"/>
    <w:rsid w:val="00EB6175"/>
    <w:rsid w:val="00EB6350"/>
    <w:rsid w:val="00EB672B"/>
    <w:rsid w:val="00EB67C7"/>
    <w:rsid w:val="00EB6B9C"/>
    <w:rsid w:val="00EB6C5C"/>
    <w:rsid w:val="00EB6E45"/>
    <w:rsid w:val="00EB6E50"/>
    <w:rsid w:val="00EB789F"/>
    <w:rsid w:val="00EB7CBD"/>
    <w:rsid w:val="00EC1711"/>
    <w:rsid w:val="00EC3A5C"/>
    <w:rsid w:val="00EC46F5"/>
    <w:rsid w:val="00EC4F21"/>
    <w:rsid w:val="00EC5455"/>
    <w:rsid w:val="00EC5554"/>
    <w:rsid w:val="00EC5AD0"/>
    <w:rsid w:val="00EC6D8A"/>
    <w:rsid w:val="00EC73F1"/>
    <w:rsid w:val="00EC7683"/>
    <w:rsid w:val="00ED0BA2"/>
    <w:rsid w:val="00ED1521"/>
    <w:rsid w:val="00ED176D"/>
    <w:rsid w:val="00ED1D3F"/>
    <w:rsid w:val="00ED36E3"/>
    <w:rsid w:val="00ED4B82"/>
    <w:rsid w:val="00ED566D"/>
    <w:rsid w:val="00ED6333"/>
    <w:rsid w:val="00ED64FE"/>
    <w:rsid w:val="00ED7C44"/>
    <w:rsid w:val="00EE0D3D"/>
    <w:rsid w:val="00EE0E08"/>
    <w:rsid w:val="00EE239E"/>
    <w:rsid w:val="00EE2462"/>
    <w:rsid w:val="00EE2B4F"/>
    <w:rsid w:val="00EE3F46"/>
    <w:rsid w:val="00EE5171"/>
    <w:rsid w:val="00EE576B"/>
    <w:rsid w:val="00EE6289"/>
    <w:rsid w:val="00EE63D6"/>
    <w:rsid w:val="00EE6FF2"/>
    <w:rsid w:val="00EE7C56"/>
    <w:rsid w:val="00EE7DA3"/>
    <w:rsid w:val="00EF0863"/>
    <w:rsid w:val="00EF0C9E"/>
    <w:rsid w:val="00EF1849"/>
    <w:rsid w:val="00EF1A45"/>
    <w:rsid w:val="00EF2AE6"/>
    <w:rsid w:val="00EF2B1D"/>
    <w:rsid w:val="00EF3909"/>
    <w:rsid w:val="00EF4C67"/>
    <w:rsid w:val="00EF57A7"/>
    <w:rsid w:val="00EF5C9D"/>
    <w:rsid w:val="00EF5EF1"/>
    <w:rsid w:val="00EF6761"/>
    <w:rsid w:val="00EF7388"/>
    <w:rsid w:val="00EF797F"/>
    <w:rsid w:val="00F010D4"/>
    <w:rsid w:val="00F01DE0"/>
    <w:rsid w:val="00F022A1"/>
    <w:rsid w:val="00F03342"/>
    <w:rsid w:val="00F03A68"/>
    <w:rsid w:val="00F04099"/>
    <w:rsid w:val="00F05EB3"/>
    <w:rsid w:val="00F065D4"/>
    <w:rsid w:val="00F06E9C"/>
    <w:rsid w:val="00F07714"/>
    <w:rsid w:val="00F077F6"/>
    <w:rsid w:val="00F07A60"/>
    <w:rsid w:val="00F102AF"/>
    <w:rsid w:val="00F10B61"/>
    <w:rsid w:val="00F10F3D"/>
    <w:rsid w:val="00F11803"/>
    <w:rsid w:val="00F11C5E"/>
    <w:rsid w:val="00F139CB"/>
    <w:rsid w:val="00F14097"/>
    <w:rsid w:val="00F1570B"/>
    <w:rsid w:val="00F16860"/>
    <w:rsid w:val="00F17096"/>
    <w:rsid w:val="00F206AC"/>
    <w:rsid w:val="00F20FA8"/>
    <w:rsid w:val="00F213FB"/>
    <w:rsid w:val="00F21527"/>
    <w:rsid w:val="00F226C4"/>
    <w:rsid w:val="00F2288B"/>
    <w:rsid w:val="00F23A16"/>
    <w:rsid w:val="00F24B42"/>
    <w:rsid w:val="00F259D4"/>
    <w:rsid w:val="00F263B1"/>
    <w:rsid w:val="00F267D0"/>
    <w:rsid w:val="00F2685B"/>
    <w:rsid w:val="00F27A9B"/>
    <w:rsid w:val="00F30AE2"/>
    <w:rsid w:val="00F31C9E"/>
    <w:rsid w:val="00F32636"/>
    <w:rsid w:val="00F329D5"/>
    <w:rsid w:val="00F33816"/>
    <w:rsid w:val="00F35AD0"/>
    <w:rsid w:val="00F3679A"/>
    <w:rsid w:val="00F36E6E"/>
    <w:rsid w:val="00F370EE"/>
    <w:rsid w:val="00F37402"/>
    <w:rsid w:val="00F374AF"/>
    <w:rsid w:val="00F41D00"/>
    <w:rsid w:val="00F422CF"/>
    <w:rsid w:val="00F4252B"/>
    <w:rsid w:val="00F44D53"/>
    <w:rsid w:val="00F46265"/>
    <w:rsid w:val="00F46415"/>
    <w:rsid w:val="00F4644C"/>
    <w:rsid w:val="00F46CFE"/>
    <w:rsid w:val="00F4718B"/>
    <w:rsid w:val="00F47434"/>
    <w:rsid w:val="00F47A94"/>
    <w:rsid w:val="00F5029A"/>
    <w:rsid w:val="00F508C5"/>
    <w:rsid w:val="00F519AF"/>
    <w:rsid w:val="00F51A7B"/>
    <w:rsid w:val="00F51B48"/>
    <w:rsid w:val="00F535F5"/>
    <w:rsid w:val="00F53A73"/>
    <w:rsid w:val="00F53C6F"/>
    <w:rsid w:val="00F540B2"/>
    <w:rsid w:val="00F55790"/>
    <w:rsid w:val="00F61BD2"/>
    <w:rsid w:val="00F61CBC"/>
    <w:rsid w:val="00F62237"/>
    <w:rsid w:val="00F62910"/>
    <w:rsid w:val="00F63DC0"/>
    <w:rsid w:val="00F64A2F"/>
    <w:rsid w:val="00F650B6"/>
    <w:rsid w:val="00F66A98"/>
    <w:rsid w:val="00F66C60"/>
    <w:rsid w:val="00F67007"/>
    <w:rsid w:val="00F672DF"/>
    <w:rsid w:val="00F704B3"/>
    <w:rsid w:val="00F70BA7"/>
    <w:rsid w:val="00F72CBE"/>
    <w:rsid w:val="00F7414C"/>
    <w:rsid w:val="00F75AEE"/>
    <w:rsid w:val="00F772F9"/>
    <w:rsid w:val="00F8018D"/>
    <w:rsid w:val="00F804DE"/>
    <w:rsid w:val="00F80A99"/>
    <w:rsid w:val="00F80C96"/>
    <w:rsid w:val="00F82850"/>
    <w:rsid w:val="00F840D9"/>
    <w:rsid w:val="00F84767"/>
    <w:rsid w:val="00F85068"/>
    <w:rsid w:val="00F852B3"/>
    <w:rsid w:val="00F853DA"/>
    <w:rsid w:val="00F858E6"/>
    <w:rsid w:val="00F873B6"/>
    <w:rsid w:val="00F9185D"/>
    <w:rsid w:val="00F91C0B"/>
    <w:rsid w:val="00F92602"/>
    <w:rsid w:val="00F92F46"/>
    <w:rsid w:val="00F933D5"/>
    <w:rsid w:val="00F94519"/>
    <w:rsid w:val="00F947E4"/>
    <w:rsid w:val="00F95B2A"/>
    <w:rsid w:val="00F9670F"/>
    <w:rsid w:val="00F969F7"/>
    <w:rsid w:val="00F96A3F"/>
    <w:rsid w:val="00F97E21"/>
    <w:rsid w:val="00FA128A"/>
    <w:rsid w:val="00FA1406"/>
    <w:rsid w:val="00FA1DAA"/>
    <w:rsid w:val="00FA1E2C"/>
    <w:rsid w:val="00FA3E71"/>
    <w:rsid w:val="00FA44BB"/>
    <w:rsid w:val="00FA5212"/>
    <w:rsid w:val="00FA5390"/>
    <w:rsid w:val="00FA6349"/>
    <w:rsid w:val="00FA682B"/>
    <w:rsid w:val="00FA693A"/>
    <w:rsid w:val="00FB0AA5"/>
    <w:rsid w:val="00FB1A14"/>
    <w:rsid w:val="00FB26AF"/>
    <w:rsid w:val="00FB2BCA"/>
    <w:rsid w:val="00FB4CB6"/>
    <w:rsid w:val="00FB6362"/>
    <w:rsid w:val="00FC033B"/>
    <w:rsid w:val="00FC1874"/>
    <w:rsid w:val="00FC256B"/>
    <w:rsid w:val="00FC2855"/>
    <w:rsid w:val="00FC2A8A"/>
    <w:rsid w:val="00FC38FF"/>
    <w:rsid w:val="00FC3A10"/>
    <w:rsid w:val="00FC4562"/>
    <w:rsid w:val="00FC486B"/>
    <w:rsid w:val="00FC5134"/>
    <w:rsid w:val="00FC54C7"/>
    <w:rsid w:val="00FC663D"/>
    <w:rsid w:val="00FC6BC7"/>
    <w:rsid w:val="00FC7315"/>
    <w:rsid w:val="00FD069B"/>
    <w:rsid w:val="00FD267F"/>
    <w:rsid w:val="00FD3235"/>
    <w:rsid w:val="00FD5120"/>
    <w:rsid w:val="00FD56CA"/>
    <w:rsid w:val="00FD5C58"/>
    <w:rsid w:val="00FD61C8"/>
    <w:rsid w:val="00FD6384"/>
    <w:rsid w:val="00FD64D9"/>
    <w:rsid w:val="00FD6772"/>
    <w:rsid w:val="00FD79F4"/>
    <w:rsid w:val="00FD7FF7"/>
    <w:rsid w:val="00FE0196"/>
    <w:rsid w:val="00FE07F9"/>
    <w:rsid w:val="00FE0936"/>
    <w:rsid w:val="00FE0ADB"/>
    <w:rsid w:val="00FE0ED9"/>
    <w:rsid w:val="00FE1847"/>
    <w:rsid w:val="00FE19E4"/>
    <w:rsid w:val="00FE1BC4"/>
    <w:rsid w:val="00FE1E4D"/>
    <w:rsid w:val="00FE54CF"/>
    <w:rsid w:val="00FE5F10"/>
    <w:rsid w:val="00FE7155"/>
    <w:rsid w:val="00FE7459"/>
    <w:rsid w:val="00FF1EA2"/>
    <w:rsid w:val="00FF2CE5"/>
    <w:rsid w:val="00FF33E6"/>
    <w:rsid w:val="00FF3EE5"/>
    <w:rsid w:val="00FF40FF"/>
    <w:rsid w:val="00FF5404"/>
    <w:rsid w:val="00FF5F0C"/>
    <w:rsid w:val="00FF76B9"/>
    <w:rsid w:val="00FF7AAA"/>
    <w:rsid w:val="018E0E99"/>
    <w:rsid w:val="01C16A44"/>
    <w:rsid w:val="01D02D0E"/>
    <w:rsid w:val="020F45A3"/>
    <w:rsid w:val="02D8C55D"/>
    <w:rsid w:val="036C6D61"/>
    <w:rsid w:val="03E69726"/>
    <w:rsid w:val="042A53D5"/>
    <w:rsid w:val="0472E7B4"/>
    <w:rsid w:val="048020F4"/>
    <w:rsid w:val="04CD865A"/>
    <w:rsid w:val="052935D1"/>
    <w:rsid w:val="058C403C"/>
    <w:rsid w:val="05A7AB28"/>
    <w:rsid w:val="05D2CC98"/>
    <w:rsid w:val="062A2060"/>
    <w:rsid w:val="065EED4C"/>
    <w:rsid w:val="0681244E"/>
    <w:rsid w:val="06BF536B"/>
    <w:rsid w:val="06CCC6AD"/>
    <w:rsid w:val="06F65471"/>
    <w:rsid w:val="06F9B319"/>
    <w:rsid w:val="077A366C"/>
    <w:rsid w:val="07A09292"/>
    <w:rsid w:val="07B23CC1"/>
    <w:rsid w:val="08141A9A"/>
    <w:rsid w:val="08145195"/>
    <w:rsid w:val="0830A693"/>
    <w:rsid w:val="083FBFF0"/>
    <w:rsid w:val="08FDFFED"/>
    <w:rsid w:val="09AC8A0E"/>
    <w:rsid w:val="0A0ECD2C"/>
    <w:rsid w:val="0A91EF10"/>
    <w:rsid w:val="0AF0CDEF"/>
    <w:rsid w:val="0B2C6CDC"/>
    <w:rsid w:val="0B3C2E21"/>
    <w:rsid w:val="0B6AD806"/>
    <w:rsid w:val="0C00E054"/>
    <w:rsid w:val="0C089B09"/>
    <w:rsid w:val="0CF7A138"/>
    <w:rsid w:val="0D707FB2"/>
    <w:rsid w:val="0D97B70B"/>
    <w:rsid w:val="0DCB0FF8"/>
    <w:rsid w:val="0DE3D2B3"/>
    <w:rsid w:val="0DF81D9F"/>
    <w:rsid w:val="0DF9EE2B"/>
    <w:rsid w:val="0E00A19D"/>
    <w:rsid w:val="0E31E399"/>
    <w:rsid w:val="0E58C45A"/>
    <w:rsid w:val="0E7D99C1"/>
    <w:rsid w:val="0F1B5DA5"/>
    <w:rsid w:val="0FEE182D"/>
    <w:rsid w:val="101395F8"/>
    <w:rsid w:val="10274BDB"/>
    <w:rsid w:val="1089C966"/>
    <w:rsid w:val="114FF8DB"/>
    <w:rsid w:val="1190651C"/>
    <w:rsid w:val="121F9246"/>
    <w:rsid w:val="122D2422"/>
    <w:rsid w:val="12D43E61"/>
    <w:rsid w:val="12E5DEDA"/>
    <w:rsid w:val="13153D3A"/>
    <w:rsid w:val="1315B142"/>
    <w:rsid w:val="132332C6"/>
    <w:rsid w:val="13455DDA"/>
    <w:rsid w:val="1379E4FF"/>
    <w:rsid w:val="13ADA85E"/>
    <w:rsid w:val="140FEE61"/>
    <w:rsid w:val="14420B36"/>
    <w:rsid w:val="147ABECF"/>
    <w:rsid w:val="14A5BA28"/>
    <w:rsid w:val="14B181A3"/>
    <w:rsid w:val="14E12E3B"/>
    <w:rsid w:val="14EBAD36"/>
    <w:rsid w:val="14ECCD60"/>
    <w:rsid w:val="14F9C156"/>
    <w:rsid w:val="1508386D"/>
    <w:rsid w:val="15644356"/>
    <w:rsid w:val="15A4C56E"/>
    <w:rsid w:val="15FD46EF"/>
    <w:rsid w:val="162B9C60"/>
    <w:rsid w:val="167CFE9C"/>
    <w:rsid w:val="16A9806A"/>
    <w:rsid w:val="1708F128"/>
    <w:rsid w:val="17210975"/>
    <w:rsid w:val="1742ACF6"/>
    <w:rsid w:val="178E8FEA"/>
    <w:rsid w:val="178F2761"/>
    <w:rsid w:val="17A05086"/>
    <w:rsid w:val="17AFC5F0"/>
    <w:rsid w:val="17C83075"/>
    <w:rsid w:val="17F4BCDF"/>
    <w:rsid w:val="17FE46EC"/>
    <w:rsid w:val="184550CB"/>
    <w:rsid w:val="18811981"/>
    <w:rsid w:val="18A8ECFF"/>
    <w:rsid w:val="1904A46A"/>
    <w:rsid w:val="19A21890"/>
    <w:rsid w:val="19E1212C"/>
    <w:rsid w:val="19E604D2"/>
    <w:rsid w:val="1A4D9D1E"/>
    <w:rsid w:val="1B035B33"/>
    <w:rsid w:val="1B250617"/>
    <w:rsid w:val="1B7CD788"/>
    <w:rsid w:val="1BB8BA43"/>
    <w:rsid w:val="1BCF9D53"/>
    <w:rsid w:val="1BF619FC"/>
    <w:rsid w:val="1CBD7DF5"/>
    <w:rsid w:val="1CF74DE2"/>
    <w:rsid w:val="1D8D2A94"/>
    <w:rsid w:val="1D9BA55B"/>
    <w:rsid w:val="1E0858D4"/>
    <w:rsid w:val="1EDD47E7"/>
    <w:rsid w:val="1EF8513E"/>
    <w:rsid w:val="1F390953"/>
    <w:rsid w:val="1F7853B3"/>
    <w:rsid w:val="1F8D2A8F"/>
    <w:rsid w:val="1FC16058"/>
    <w:rsid w:val="1FE19D17"/>
    <w:rsid w:val="1FF192FB"/>
    <w:rsid w:val="20279731"/>
    <w:rsid w:val="205A2E6F"/>
    <w:rsid w:val="208DB7B6"/>
    <w:rsid w:val="20A5C143"/>
    <w:rsid w:val="2107340B"/>
    <w:rsid w:val="212EBDC4"/>
    <w:rsid w:val="221258F3"/>
    <w:rsid w:val="222FE94D"/>
    <w:rsid w:val="234C40CA"/>
    <w:rsid w:val="234EDAE0"/>
    <w:rsid w:val="241930FB"/>
    <w:rsid w:val="2459147F"/>
    <w:rsid w:val="24E024A0"/>
    <w:rsid w:val="24E6172E"/>
    <w:rsid w:val="252617AE"/>
    <w:rsid w:val="25298FB6"/>
    <w:rsid w:val="255B348C"/>
    <w:rsid w:val="25615BAA"/>
    <w:rsid w:val="25678A0F"/>
    <w:rsid w:val="25A523A9"/>
    <w:rsid w:val="25CD1031"/>
    <w:rsid w:val="25D3CEC7"/>
    <w:rsid w:val="2790CCDC"/>
    <w:rsid w:val="27946349"/>
    <w:rsid w:val="281A13B0"/>
    <w:rsid w:val="28536E05"/>
    <w:rsid w:val="28617FEF"/>
    <w:rsid w:val="28741E46"/>
    <w:rsid w:val="2878DA9C"/>
    <w:rsid w:val="28BEDD54"/>
    <w:rsid w:val="28BFAB4F"/>
    <w:rsid w:val="28EE96BA"/>
    <w:rsid w:val="2964A0DD"/>
    <w:rsid w:val="296557F8"/>
    <w:rsid w:val="2973DB51"/>
    <w:rsid w:val="29D40ED9"/>
    <w:rsid w:val="29FD00D9"/>
    <w:rsid w:val="2A05D612"/>
    <w:rsid w:val="2A16AC42"/>
    <w:rsid w:val="2A3089B1"/>
    <w:rsid w:val="2A451200"/>
    <w:rsid w:val="2A7BAB28"/>
    <w:rsid w:val="2AE30BAE"/>
    <w:rsid w:val="2B458060"/>
    <w:rsid w:val="2B6630A1"/>
    <w:rsid w:val="2BB6E33A"/>
    <w:rsid w:val="2BC17672"/>
    <w:rsid w:val="2BDFACF6"/>
    <w:rsid w:val="2BE0E261"/>
    <w:rsid w:val="2C0246E6"/>
    <w:rsid w:val="2D12043D"/>
    <w:rsid w:val="2D73B56C"/>
    <w:rsid w:val="2E1B06C2"/>
    <w:rsid w:val="2E4A5982"/>
    <w:rsid w:val="2E6F1FC5"/>
    <w:rsid w:val="2EBCEE0D"/>
    <w:rsid w:val="2F188323"/>
    <w:rsid w:val="2F2573B8"/>
    <w:rsid w:val="2FF6713D"/>
    <w:rsid w:val="3004E833"/>
    <w:rsid w:val="30311DC1"/>
    <w:rsid w:val="3049B85C"/>
    <w:rsid w:val="304EA5D9"/>
    <w:rsid w:val="3086D950"/>
    <w:rsid w:val="30E9CD12"/>
    <w:rsid w:val="30EB9FA7"/>
    <w:rsid w:val="313FFEAB"/>
    <w:rsid w:val="318E0E68"/>
    <w:rsid w:val="319F1249"/>
    <w:rsid w:val="325023E5"/>
    <w:rsid w:val="327244F1"/>
    <w:rsid w:val="32A76A94"/>
    <w:rsid w:val="32C07BCD"/>
    <w:rsid w:val="3310D5C2"/>
    <w:rsid w:val="33606C56"/>
    <w:rsid w:val="3368270B"/>
    <w:rsid w:val="33C1EF3E"/>
    <w:rsid w:val="343F5D0A"/>
    <w:rsid w:val="34850F1B"/>
    <w:rsid w:val="34A112C3"/>
    <w:rsid w:val="34BDF465"/>
    <w:rsid w:val="3593A6C6"/>
    <w:rsid w:val="35D9025C"/>
    <w:rsid w:val="35E81065"/>
    <w:rsid w:val="3636EED7"/>
    <w:rsid w:val="36A85F88"/>
    <w:rsid w:val="36AEA7B0"/>
    <w:rsid w:val="36C49BC3"/>
    <w:rsid w:val="36F369DD"/>
    <w:rsid w:val="370058EB"/>
    <w:rsid w:val="370AB4DE"/>
    <w:rsid w:val="373AA667"/>
    <w:rsid w:val="378E9334"/>
    <w:rsid w:val="37EA7018"/>
    <w:rsid w:val="3871A966"/>
    <w:rsid w:val="3891A1D4"/>
    <w:rsid w:val="389FF97A"/>
    <w:rsid w:val="38C44733"/>
    <w:rsid w:val="39203CFE"/>
    <w:rsid w:val="395598E2"/>
    <w:rsid w:val="39D83FE2"/>
    <w:rsid w:val="3A606F0D"/>
    <w:rsid w:val="3A7942F0"/>
    <w:rsid w:val="3A79CF63"/>
    <w:rsid w:val="3AA82EA6"/>
    <w:rsid w:val="3AE9E28A"/>
    <w:rsid w:val="3B505CF3"/>
    <w:rsid w:val="3BDA0621"/>
    <w:rsid w:val="3BDB0928"/>
    <w:rsid w:val="3BF64018"/>
    <w:rsid w:val="3C9B4E78"/>
    <w:rsid w:val="3CAC8033"/>
    <w:rsid w:val="3CFFF989"/>
    <w:rsid w:val="3D3B6F5B"/>
    <w:rsid w:val="3DAA5766"/>
    <w:rsid w:val="3DB35F60"/>
    <w:rsid w:val="3DFBA907"/>
    <w:rsid w:val="3E02ECD3"/>
    <w:rsid w:val="3E38BDC0"/>
    <w:rsid w:val="3E69A3AE"/>
    <w:rsid w:val="3E819D65"/>
    <w:rsid w:val="3F545AF6"/>
    <w:rsid w:val="3F5B75D4"/>
    <w:rsid w:val="3F673399"/>
    <w:rsid w:val="3F6C6A90"/>
    <w:rsid w:val="3F8D60D3"/>
    <w:rsid w:val="3F93A2FA"/>
    <w:rsid w:val="3FA24771"/>
    <w:rsid w:val="3FB1A502"/>
    <w:rsid w:val="3FF3DCC6"/>
    <w:rsid w:val="401A4573"/>
    <w:rsid w:val="404943B4"/>
    <w:rsid w:val="408A53AD"/>
    <w:rsid w:val="408EFA55"/>
    <w:rsid w:val="4091E302"/>
    <w:rsid w:val="40974737"/>
    <w:rsid w:val="40A908F6"/>
    <w:rsid w:val="40ACB715"/>
    <w:rsid w:val="40CE0740"/>
    <w:rsid w:val="40EB0022"/>
    <w:rsid w:val="415BC5EB"/>
    <w:rsid w:val="417200CE"/>
    <w:rsid w:val="419A1995"/>
    <w:rsid w:val="42092D74"/>
    <w:rsid w:val="421DBD1D"/>
    <w:rsid w:val="4226240E"/>
    <w:rsid w:val="427C34AA"/>
    <w:rsid w:val="428D5496"/>
    <w:rsid w:val="42B55896"/>
    <w:rsid w:val="43114683"/>
    <w:rsid w:val="432C53BA"/>
    <w:rsid w:val="4336CB77"/>
    <w:rsid w:val="4349C56F"/>
    <w:rsid w:val="43665168"/>
    <w:rsid w:val="439AD6CE"/>
    <w:rsid w:val="43C42222"/>
    <w:rsid w:val="43E0A9B8"/>
    <w:rsid w:val="4436FE8D"/>
    <w:rsid w:val="44ACB2F9"/>
    <w:rsid w:val="44ACC6C9"/>
    <w:rsid w:val="44D60787"/>
    <w:rsid w:val="4532057C"/>
    <w:rsid w:val="45646EFA"/>
    <w:rsid w:val="4581680A"/>
    <w:rsid w:val="45C228A4"/>
    <w:rsid w:val="45E86E45"/>
    <w:rsid w:val="45FE9B90"/>
    <w:rsid w:val="463F453C"/>
    <w:rsid w:val="464C85DA"/>
    <w:rsid w:val="467817E5"/>
    <w:rsid w:val="469E56D1"/>
    <w:rsid w:val="46E23588"/>
    <w:rsid w:val="4703D51B"/>
    <w:rsid w:val="47D9C04E"/>
    <w:rsid w:val="47F1143D"/>
    <w:rsid w:val="48516F3F"/>
    <w:rsid w:val="48531073"/>
    <w:rsid w:val="4876A901"/>
    <w:rsid w:val="489F6554"/>
    <w:rsid w:val="49249A1A"/>
    <w:rsid w:val="4984CCD9"/>
    <w:rsid w:val="4A2168B8"/>
    <w:rsid w:val="4A65D9BE"/>
    <w:rsid w:val="4AC06A7B"/>
    <w:rsid w:val="4B25AE40"/>
    <w:rsid w:val="4BA2D7A6"/>
    <w:rsid w:val="4BA5840C"/>
    <w:rsid w:val="4BB7C4ED"/>
    <w:rsid w:val="4BE2C046"/>
    <w:rsid w:val="4BF1F348"/>
    <w:rsid w:val="4C3CF870"/>
    <w:rsid w:val="4C522517"/>
    <w:rsid w:val="4C58DC28"/>
    <w:rsid w:val="4C620237"/>
    <w:rsid w:val="4C90C8D8"/>
    <w:rsid w:val="4CD6C8CA"/>
    <w:rsid w:val="4D1E7936"/>
    <w:rsid w:val="4D6DBA77"/>
    <w:rsid w:val="4DC451DF"/>
    <w:rsid w:val="4DE865BC"/>
    <w:rsid w:val="4E5668CF"/>
    <w:rsid w:val="4E6D334C"/>
    <w:rsid w:val="4EB846A8"/>
    <w:rsid w:val="4F013410"/>
    <w:rsid w:val="4F1CAFC1"/>
    <w:rsid w:val="4F1E5D30"/>
    <w:rsid w:val="4FF1A1B8"/>
    <w:rsid w:val="5059E870"/>
    <w:rsid w:val="515A1ADD"/>
    <w:rsid w:val="52096E0A"/>
    <w:rsid w:val="52596B49"/>
    <w:rsid w:val="52A1EEF1"/>
    <w:rsid w:val="52E344BB"/>
    <w:rsid w:val="5346F3AD"/>
    <w:rsid w:val="536B3A5B"/>
    <w:rsid w:val="53FDAC3C"/>
    <w:rsid w:val="544AC902"/>
    <w:rsid w:val="545F2F24"/>
    <w:rsid w:val="547ED834"/>
    <w:rsid w:val="5501166F"/>
    <w:rsid w:val="5547097D"/>
    <w:rsid w:val="554C9923"/>
    <w:rsid w:val="561291D4"/>
    <w:rsid w:val="562201F9"/>
    <w:rsid w:val="563D958F"/>
    <w:rsid w:val="5685CB1D"/>
    <w:rsid w:val="57140545"/>
    <w:rsid w:val="572DF574"/>
    <w:rsid w:val="5734B586"/>
    <w:rsid w:val="5770F5A1"/>
    <w:rsid w:val="5855EC54"/>
    <w:rsid w:val="58D15030"/>
    <w:rsid w:val="58FAFAFA"/>
    <w:rsid w:val="5945DA45"/>
    <w:rsid w:val="59700F52"/>
    <w:rsid w:val="59AC4F6D"/>
    <w:rsid w:val="59F76086"/>
    <w:rsid w:val="5A09E0F7"/>
    <w:rsid w:val="5A0E2BAE"/>
    <w:rsid w:val="5A3ED4BF"/>
    <w:rsid w:val="5A534063"/>
    <w:rsid w:val="5AA4A2A5"/>
    <w:rsid w:val="5B070B2F"/>
    <w:rsid w:val="5B6E2CE4"/>
    <w:rsid w:val="5BCC55E6"/>
    <w:rsid w:val="5BF22F65"/>
    <w:rsid w:val="5C3A8100"/>
    <w:rsid w:val="5CF1DCA3"/>
    <w:rsid w:val="5CFB5224"/>
    <w:rsid w:val="5DB95EE8"/>
    <w:rsid w:val="5E51E73C"/>
    <w:rsid w:val="5EA1A63C"/>
    <w:rsid w:val="5EA272FA"/>
    <w:rsid w:val="5F6C2D75"/>
    <w:rsid w:val="5F9D4F3F"/>
    <w:rsid w:val="5FB7C9D8"/>
    <w:rsid w:val="5FED647F"/>
    <w:rsid w:val="603D43BE"/>
    <w:rsid w:val="60F1E4D6"/>
    <w:rsid w:val="60F71C2C"/>
    <w:rsid w:val="614C5269"/>
    <w:rsid w:val="61780D7A"/>
    <w:rsid w:val="61D0D58A"/>
    <w:rsid w:val="61F50233"/>
    <w:rsid w:val="620C3252"/>
    <w:rsid w:val="62D43875"/>
    <w:rsid w:val="63AD2CB7"/>
    <w:rsid w:val="64335B42"/>
    <w:rsid w:val="6458C6F5"/>
    <w:rsid w:val="646026B9"/>
    <w:rsid w:val="64C96706"/>
    <w:rsid w:val="651AD0A6"/>
    <w:rsid w:val="6544A21E"/>
    <w:rsid w:val="65B2008C"/>
    <w:rsid w:val="65C472A6"/>
    <w:rsid w:val="6610F179"/>
    <w:rsid w:val="667423D5"/>
    <w:rsid w:val="66897C04"/>
    <w:rsid w:val="669C399B"/>
    <w:rsid w:val="67067F64"/>
    <w:rsid w:val="67142476"/>
    <w:rsid w:val="675441A1"/>
    <w:rsid w:val="675BEE4D"/>
    <w:rsid w:val="677B6B80"/>
    <w:rsid w:val="688E3DB8"/>
    <w:rsid w:val="68B68501"/>
    <w:rsid w:val="69243668"/>
    <w:rsid w:val="69ABC497"/>
    <w:rsid w:val="69E3B7EA"/>
    <w:rsid w:val="6A19F822"/>
    <w:rsid w:val="6A21D660"/>
    <w:rsid w:val="6A27AB68"/>
    <w:rsid w:val="6A2B7C44"/>
    <w:rsid w:val="6A437DEB"/>
    <w:rsid w:val="6A8BE263"/>
    <w:rsid w:val="6AA62948"/>
    <w:rsid w:val="6B55BF95"/>
    <w:rsid w:val="6BADF60D"/>
    <w:rsid w:val="6BBA0C33"/>
    <w:rsid w:val="6BDA6C05"/>
    <w:rsid w:val="6C50650D"/>
    <w:rsid w:val="6C979EA8"/>
    <w:rsid w:val="6CA767E1"/>
    <w:rsid w:val="6CBC4047"/>
    <w:rsid w:val="6CD89313"/>
    <w:rsid w:val="6CE36559"/>
    <w:rsid w:val="6CF2BC6F"/>
    <w:rsid w:val="6D0E5D29"/>
    <w:rsid w:val="6DE18696"/>
    <w:rsid w:val="6ED1BFCE"/>
    <w:rsid w:val="6EDB0E1A"/>
    <w:rsid w:val="6F086ABE"/>
    <w:rsid w:val="6F3C0546"/>
    <w:rsid w:val="6F48C377"/>
    <w:rsid w:val="6F91C6A9"/>
    <w:rsid w:val="6FEB8EDC"/>
    <w:rsid w:val="7027CEF7"/>
    <w:rsid w:val="703A8BCE"/>
    <w:rsid w:val="70DC0C8F"/>
    <w:rsid w:val="71449EAD"/>
    <w:rsid w:val="71B0F923"/>
    <w:rsid w:val="71F23AE3"/>
    <w:rsid w:val="720A5CAF"/>
    <w:rsid w:val="720F56FB"/>
    <w:rsid w:val="7220C285"/>
    <w:rsid w:val="7226E8A8"/>
    <w:rsid w:val="72349963"/>
    <w:rsid w:val="723E7BAF"/>
    <w:rsid w:val="7274F21C"/>
    <w:rsid w:val="72F9243E"/>
    <w:rsid w:val="734BD7DF"/>
    <w:rsid w:val="739AEE18"/>
    <w:rsid w:val="73D25E8A"/>
    <w:rsid w:val="742073AE"/>
    <w:rsid w:val="74A2A6D7"/>
    <w:rsid w:val="74AC30E4"/>
    <w:rsid w:val="74AEDB4C"/>
    <w:rsid w:val="74B1A10D"/>
    <w:rsid w:val="74BF32D0"/>
    <w:rsid w:val="74CDBF8C"/>
    <w:rsid w:val="74DF8820"/>
    <w:rsid w:val="74F3B836"/>
    <w:rsid w:val="7512F790"/>
    <w:rsid w:val="7532F699"/>
    <w:rsid w:val="7538AF25"/>
    <w:rsid w:val="75761C71"/>
    <w:rsid w:val="75A29BAA"/>
    <w:rsid w:val="75A9675F"/>
    <w:rsid w:val="75D87A75"/>
    <w:rsid w:val="75FB11A7"/>
    <w:rsid w:val="76D528B0"/>
    <w:rsid w:val="77B1452B"/>
    <w:rsid w:val="77D0F94D"/>
    <w:rsid w:val="77D49F25"/>
    <w:rsid w:val="77E499E2"/>
    <w:rsid w:val="77E869B4"/>
    <w:rsid w:val="77F909CD"/>
    <w:rsid w:val="78DB8880"/>
    <w:rsid w:val="7919DAF3"/>
    <w:rsid w:val="79843A15"/>
    <w:rsid w:val="7A3B148C"/>
    <w:rsid w:val="7AC30BA8"/>
    <w:rsid w:val="7B453ED1"/>
    <w:rsid w:val="7B5BB659"/>
    <w:rsid w:val="7B5FA99A"/>
    <w:rsid w:val="7B8B31DF"/>
    <w:rsid w:val="7C11DFC3"/>
    <w:rsid w:val="7C84E91F"/>
    <w:rsid w:val="7C882B07"/>
    <w:rsid w:val="7C934D08"/>
    <w:rsid w:val="7D1F15B5"/>
    <w:rsid w:val="7D5266FF"/>
    <w:rsid w:val="7DB51E03"/>
    <w:rsid w:val="7DFEC231"/>
    <w:rsid w:val="7E245B30"/>
    <w:rsid w:val="7E3338B2"/>
    <w:rsid w:val="7E38882B"/>
    <w:rsid w:val="7E5F8951"/>
    <w:rsid w:val="7E7014DF"/>
    <w:rsid w:val="7E7D443A"/>
    <w:rsid w:val="7F0898ED"/>
    <w:rsid w:val="7F2EDFDA"/>
    <w:rsid w:val="7F31F939"/>
    <w:rsid w:val="7F44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878A9"/>
  <w15:chartTrackingRefBased/>
  <w15:docId w15:val="{A23A9488-3055-4C18-AECC-2942416C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559"/>
    <w:pPr>
      <w:spacing w:before="0"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1E2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378"/>
    <w:pPr>
      <w:keepNext/>
      <w:keepLines/>
      <w:tabs>
        <w:tab w:val="left" w:pos="720"/>
      </w:tabs>
      <w:spacing w:before="40" w:line="240" w:lineRule="auto"/>
      <w:outlineLvl w:val="1"/>
    </w:pPr>
    <w:rPr>
      <w:rFonts w:asciiTheme="majorHAnsi" w:eastAsiaTheme="majorEastAsia" w:hAnsiTheme="majorHAnsi" w:cstheme="majorBidi"/>
      <w:color w:val="FC6C24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BE8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1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1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1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1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1E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1E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73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87B"/>
    <w:rPr>
      <w:rFonts w:asciiTheme="majorHAnsi" w:eastAsiaTheme="majorEastAsia" w:hAnsiTheme="majorHAnsi" w:cstheme="majorBidi"/>
      <w:color w:val="FC6C24"/>
      <w:sz w:val="32"/>
      <w:szCs w:val="28"/>
    </w:rPr>
  </w:style>
  <w:style w:type="paragraph" w:customStyle="1" w:styleId="ContactInfo">
    <w:name w:val="Contact Info"/>
    <w:basedOn w:val="Normal"/>
    <w:uiPriority w:val="4"/>
    <w:rsid w:val="00C6554A"/>
    <w:pPr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601E2"/>
    <w:pPr>
      <w:spacing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D0D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1E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33D0D"/>
    <w:rPr>
      <w:rFonts w:asciiTheme="majorHAnsi" w:eastAsiaTheme="majorEastAsia" w:hAnsiTheme="majorHAns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</w:style>
  <w:style w:type="paragraph" w:styleId="ListNumber">
    <w:name w:val="List Number"/>
    <w:basedOn w:val="Normal"/>
    <w:uiPriority w:val="11"/>
    <w:unhideWhenUsed/>
    <w:rsid w:val="00C6554A"/>
    <w:pPr>
      <w:numPr>
        <w:numId w:val="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6BE8"/>
    <w:rPr>
      <w:rFonts w:asciiTheme="majorHAnsi" w:eastAsiaTheme="majorEastAsia" w:hAnsiTheme="majorHAnsi" w:cstheme="majorBidi"/>
      <w:color w:val="17406D" w:themeColor="text2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styleId="IntenseEmphasis">
    <w:name w:val="Intense Emphasis"/>
    <w:basedOn w:val="DefaultParagraphFont"/>
    <w:uiPriority w:val="21"/>
    <w:qFormat/>
    <w:rsid w:val="00D5655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1E2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54A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601E2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601E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B5294" w:themeColor="accent1" w:themeShade="BF"/>
        <w:left w:val="single" w:sz="2" w:space="10" w:color="0B5294" w:themeColor="accent1" w:themeShade="BF"/>
        <w:bottom w:val="single" w:sz="2" w:space="10" w:color="0B5294" w:themeColor="accent1" w:themeShade="BF"/>
        <w:right w:val="single" w:sz="2" w:space="10" w:color="0B5294" w:themeColor="accent1" w:themeShade="BF"/>
      </w:pBdr>
      <w:ind w:left="1152" w:right="1152"/>
    </w:pPr>
    <w:rPr>
      <w:i/>
      <w:iCs/>
      <w:color w:val="0B5294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55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C655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B5294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05676C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ListParagraph">
    <w:name w:val="List Paragraph"/>
    <w:basedOn w:val="Normal"/>
    <w:uiPriority w:val="34"/>
    <w:qFormat/>
    <w:rsid w:val="0012573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25732"/>
    <w:rPr>
      <w:rFonts w:asciiTheme="majorHAnsi" w:eastAsiaTheme="majorEastAsia" w:hAnsiTheme="majorHAnsi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565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43F5"/>
    <w:pPr>
      <w:tabs>
        <w:tab w:val="left" w:pos="284"/>
        <w:tab w:val="left" w:pos="567"/>
        <w:tab w:val="right" w:leader="dot" w:pos="8630"/>
      </w:tabs>
      <w:spacing w:after="100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125732"/>
    <w:pPr>
      <w:spacing w:after="100"/>
      <w:ind w:left="480"/>
    </w:pPr>
  </w:style>
  <w:style w:type="paragraph" w:styleId="NoSpacing">
    <w:name w:val="No Spacing"/>
    <w:uiPriority w:val="1"/>
    <w:qFormat/>
    <w:rsid w:val="007601E2"/>
    <w:pPr>
      <w:spacing w:before="0"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51446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styleId="Strong">
    <w:name w:val="Strong"/>
    <w:basedOn w:val="DefaultParagraphFont"/>
    <w:uiPriority w:val="22"/>
    <w:qFormat/>
    <w:rsid w:val="00B51446"/>
    <w:rPr>
      <w:b/>
      <w:bCs/>
    </w:rPr>
  </w:style>
  <w:style w:type="character" w:styleId="Emphasis">
    <w:name w:val="Emphasis"/>
    <w:basedOn w:val="DefaultParagraphFont"/>
    <w:uiPriority w:val="20"/>
    <w:qFormat/>
    <w:rsid w:val="007601E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601E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44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601E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514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51446"/>
    <w:rPr>
      <w:b/>
      <w:bCs/>
      <w:caps w:val="0"/>
      <w:smallCap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0A139C"/>
    <w:pPr>
      <w:tabs>
        <w:tab w:val="left" w:pos="660"/>
        <w:tab w:val="right" w:leader="dot" w:pos="8630"/>
      </w:tabs>
      <w:spacing w:after="100" w:line="259" w:lineRule="auto"/>
      <w:ind w:left="220"/>
    </w:pPr>
    <w:rPr>
      <w:noProof/>
    </w:rPr>
  </w:style>
  <w:style w:type="paragraph" w:styleId="Revision">
    <w:name w:val="Revision"/>
    <w:hidden/>
    <w:uiPriority w:val="99"/>
    <w:semiHidden/>
    <w:rsid w:val="00B92161"/>
    <w:pPr>
      <w:spacing w:before="0"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375096"/>
  </w:style>
  <w:style w:type="paragraph" w:customStyle="1" w:styleId="paragraph">
    <w:name w:val="paragraph"/>
    <w:basedOn w:val="Normal"/>
    <w:rsid w:val="007734FD"/>
    <w:pPr>
      <w:spacing w:before="100" w:beforeAutospacing="1" w:after="100" w:afterAutospacing="1" w:line="240" w:lineRule="auto"/>
    </w:pPr>
  </w:style>
  <w:style w:type="character" w:customStyle="1" w:styleId="normaltextrun">
    <w:name w:val="normaltextrun"/>
    <w:basedOn w:val="DefaultParagraphFont"/>
    <w:rsid w:val="007734FD"/>
  </w:style>
  <w:style w:type="character" w:customStyle="1" w:styleId="eop">
    <w:name w:val="eop"/>
    <w:basedOn w:val="DefaultParagraphFont"/>
    <w:rsid w:val="007734FD"/>
  </w:style>
  <w:style w:type="table" w:styleId="TableGrid">
    <w:name w:val="Table Grid"/>
    <w:basedOn w:val="TableNormal"/>
    <w:uiPriority w:val="59"/>
    <w:rsid w:val="00AF519B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1559"/>
    <w:pPr>
      <w:spacing w:before="100" w:beforeAutospacing="1" w:after="100" w:afterAutospacing="1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58064c32ce274e74" Type="http://schemas.microsoft.com/office/2019/09/relationships/intelligence" Target="intelligence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CEFDB173-0AD3-4AC1-817E-5E2CFEB5B6AD%7d\%7b0FEEF5A5-B03F-4E1D-AFA7-0685B63DF2B6%7dtf02835058_win32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Rem21</b:Tag>
    <b:SourceType>InternetSite</b:SourceType>
    <b:Guid>{4474C8C0-53BE-4B12-8B6D-E519BA861FB2}</b:Guid>
    <b:Title>Remote Work Disadvantages &amp; Challenges</b:Title>
    <b:ProductionCompany>Wrike</b:ProductionCompany>
    <b:YearAccessed>2021</b:YearAccessed>
    <b:MonthAccessed>December</b:MonthAccessed>
    <b:DayAccessed>31</b:DayAccessed>
    <b:URL>https://www.wrike.com/remote-work-guide/remote-working-disadvantages-challenges/#remote-work-challenges-for-employees</b:URL>
    <b:RefOrder>1</b:RefOrder>
  </b:Source>
  <b:Source>
    <b:Tag>Lio21</b:Tag>
    <b:SourceType>InternetSite</b:SourceType>
    <b:Guid>{3772DB85-96CF-406E-8FD6-F47F615BDF20}</b:Guid>
    <b:Author>
      <b:Author>
        <b:NameList>
          <b:Person>
            <b:Last>Vailshery</b:Last>
            <b:First>Lionel</b:First>
            <b:Middle>Sujay</b:Middle>
          </b:Person>
        </b:NameList>
      </b:Author>
    </b:Author>
    <b:Title>Reported price of leading consumer virtual reality (VR) headsets in 2019, by device</b:Title>
    <b:ProductionCompany>Statista</b:ProductionCompany>
    <b:Year>2021</b:Year>
    <b:Month>Jan</b:Month>
    <b:Day>22</b:Day>
    <b:YearAccessed>2022</b:YearAccessed>
    <b:MonthAccessed>January</b:MonthAccessed>
    <b:DayAccessed>5</b:DayAccessed>
    <b:URL>https://www.statista.com/statistics/1096886/reported-price-of-leading-consumer-vr-headsets-by-device/</b:URL>
    <b:RefOrder>2</b:RefOrder>
  </b:Source>
  <b:Source>
    <b:Tag>Jas211</b:Tag>
    <b:SourceType>InternetSite</b:SourceType>
    <b:Guid>{C79DD07A-CA9C-407B-87DC-DF5A0DD693DE}</b:Guid>
    <b:Author>
      <b:Author>
        <b:NameList>
          <b:Person>
            <b:Last>Coles</b:Last>
            <b:First>Jason</b:First>
          </b:Person>
        </b:NameList>
      </b:Author>
    </b:Author>
    <b:Title>What causes motion sickness in VR, and how can you avoid it?</b:Title>
    <b:ProductionCompany>Space</b:ProductionCompany>
    <b:Year>2021</b:Year>
    <b:Month>September</b:Month>
    <b:Day>13</b:Day>
    <b:YearAccessed>2022</b:YearAccessed>
    <b:MonthAccessed>January</b:MonthAccessed>
    <b:DayAccessed>5</b:DayAccessed>
    <b:URL>https://www.space.com/motion-sickness-in-vr</b:URL>
    <b:RefOrder>3</b:RefOrder>
  </b:Source>
  <b:Source>
    <b:Tag>Cam21</b:Tag>
    <b:SourceType>InternetSite</b:SourceType>
    <b:Guid>{66C06215-EA9A-44EE-9BE6-94A60D80FBDB}</b:Guid>
    <b:Author>
      <b:Author>
        <b:NameList>
          <b:Person>
            <b:Last>Ghisleni</b:Last>
            <b:First>Camilla</b:First>
          </b:Person>
        </b:NameList>
      </b:Author>
    </b:Author>
    <b:Title>What Is NFT Architecture and How Is It Different from Regular 3D Models?</b:Title>
    <b:ProductionCompany>Arch Daily</b:ProductionCompany>
    <b:Year>2021</b:Year>
    <b:Month>May</b:Month>
    <b:Day>6</b:Day>
    <b:YearAccessed>2022</b:YearAccessed>
    <b:MonthAccessed>January</b:MonthAccessed>
    <b:DayAccessed>15</b:DayAccessed>
    <b:URL>https://www.archdaily.com/960946/what-is-nft-architecture-and-how-is-it-different-from-regular-3d-models</b:URL>
    <b:RefOrder>4</b:RefOrder>
  </b:Source>
  <b:Source>
    <b:Tag>Ian16</b:Tag>
    <b:SourceType>InternetSite</b:SourceType>
    <b:Guid>{50862E43-3303-48C4-9ACA-804CA422CF12}</b:Guid>
    <b:Author>
      <b:Author>
        <b:NameList>
          <b:Person>
            <b:Last>Hamilton</b:Last>
            <b:First>Ian</b:First>
          </b:Person>
        </b:NameList>
      </b:Author>
    </b:Author>
    <b:Title>Programmers Can Examine Code Structure In VR Using ‘Primitive’</b:Title>
    <b:ProductionCompany>Upload</b:ProductionCompany>
    <b:Year>2016</b:Year>
    <b:Month>November</b:Month>
    <b:Day>16</b:Day>
    <b:YearAccessed>2022</b:YearAccessed>
    <b:MonthAccessed>January</b:MonthAccessed>
    <b:DayAccessed>15</b:DayAccessed>
    <b:URL>https://uploadvr.com/primitive-vr-code-structure/</b:URL>
    <b:RefOrder>5</b:RefOrder>
  </b:Source>
  <b:Source>
    <b:Tag>Jay17</b:Tag>
    <b:SourceType>InternetSite</b:SourceType>
    <b:Guid>{CBE5A0D6-2E4A-406F-9905-B77BC8236F51}</b:Guid>
    <b:Title>Tutorial: Build an AI Assistant with API.ai and Amazon Lambda</b:Title>
    <b:Year>2017</b:Year>
    <b:Author>
      <b:Author>
        <b:NameList>
          <b:Person>
            <b:Last>Clark</b:Last>
            <b:First>Jay</b:First>
          </b:Person>
        </b:NameList>
      </b:Author>
    </b:Author>
    <b:ProductionCompany>RP Labs</b:ProductionCompany>
    <b:Month>January</b:Month>
    <b:Day>31</b:Day>
    <b:YearAccessed>2022</b:YearAccessed>
    <b:MonthAccessed>January</b:MonthAccessed>
    <b:DayAccessed>13</b:DayAccessed>
    <b:URL>https://www.rightpoint.com/rplabs/api-ai-examples-for-assistant-build</b:URL>
    <b:RefOrder>6</b:RefOrder>
  </b:Source>
  <b:Source>
    <b:Tag>Ind21</b:Tag>
    <b:SourceType>InternetSite</b:SourceType>
    <b:Guid>{5CBAD765-FCE2-4411-9D2C-9460F6BB233D}</b:Guid>
    <b:Author>
      <b:Author>
        <b:NameList>
          <b:Person>
            <b:Last>Team</b:Last>
            <b:First>Indeed</b:First>
            <b:Middle>Editorial</b:Middle>
          </b:Person>
        </b:NameList>
      </b:Author>
    </b:Author>
    <b:Title>Leadership Skills: Definitions and Examples</b:Title>
    <b:ProductionCompany>Indeed</b:ProductionCompany>
    <b:Year>2021</b:Year>
    <b:Month>12</b:Month>
    <b:Day>September</b:Day>
    <b:YearAccessed>2022</b:YearAccessed>
    <b:MonthAccessed>January</b:MonthAccessed>
    <b:DayAccessed>13</b:DayAccessed>
    <b:URL>https://www.indeed.com/career-advice/resumes-cover-letters/leadership-skills</b:URL>
    <b:RefOrder>7</b:RefOrder>
  </b:Source>
  <b:Source>
    <b:Tag>Dav20</b:Tag>
    <b:SourceType>InternetSite</b:SourceType>
    <b:Guid>{CABE2D02-D57F-43F0-B9A8-CBDD135D1B63}</b:Guid>
    <b:Author>
      <b:Author>
        <b:NameList>
          <b:Person>
            <b:Last>Heaney</b:Last>
            <b:First>David</b:First>
          </b:Person>
        </b:NameList>
      </b:Author>
    </b:Author>
    <b:Title>Steam Hardware Survey Revamped, Will Be Reliable Estimate Of PC VR Headset Ownership</b:Title>
    <b:ProductionCompany>Upload</b:ProductionCompany>
    <b:Year>2020</b:Year>
    <b:Month>April</b:Month>
    <b:Day>1</b:Day>
    <b:YearAccessed>2022</b:YearAccessed>
    <b:MonthAccessed>January</b:MonthAccessed>
    <b:DayAccessed>15</b:DayAccessed>
    <b:URL>https://uploadvr.com/steam-hardware-survey-revamp/</b:URL>
    <b:RefOrder>8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0DAAE5F3A024DAD50D9F3AF58D5CC" ma:contentTypeVersion="9" ma:contentTypeDescription="Create a new document." ma:contentTypeScope="" ma:versionID="8cc5768262ee0533f25bed1a27b2704a">
  <xsd:schema xmlns:xsd="http://www.w3.org/2001/XMLSchema" xmlns:xs="http://www.w3.org/2001/XMLSchema" xmlns:p="http://schemas.microsoft.com/office/2006/metadata/properties" xmlns:ns2="29d55a2d-b702-4e07-b038-217135f8d5d6" targetNamespace="http://schemas.microsoft.com/office/2006/metadata/properties" ma:root="true" ma:fieldsID="04d1f4d81d978fe15c983b2d37b2ba1f" ns2:_="">
    <xsd:import namespace="29d55a2d-b702-4e07-b038-217135f8d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55a2d-b702-4e07-b038-217135f8d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
</file>

<file path=customXml/item5.xml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4C77B2-1E0F-4069-8ADE-407B7A904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0466C6-78B9-484E-B51C-B586CA1766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E5DC84-8CC4-49F4-A779-18D615335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55a2d-b702-4e07-b038-217135f8d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841166-77DE-EE42-B618-FA02B841AF4C}"/>
</file>

<file path=customXml/itemProps5.xml><?xml version="1.0" encoding="utf-8"?>
<ds:datastoreItem xmlns:ds="http://schemas.openxmlformats.org/officeDocument/2006/customXml" ds:itemID="{5A0DA61D-78A5-E44F-B3F2-089B3FA2D3D1}"/>
</file>

<file path=customXml/itemProps6.xml><?xml version="1.0" encoding="utf-8"?>
<ds:datastoreItem xmlns:ds="http://schemas.openxmlformats.org/officeDocument/2006/customXml" ds:itemID="{377642B7-EA22-4720-AA0A-2618C61AE6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{0FEEF5A5-B03F-4E1D-AFA7-0685B63DF2B6}tf02835058_win32</Template>
  <TotalTime>252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Links>
    <vt:vector size="156" baseType="variant">
      <vt:variant>
        <vt:i4>3407978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https://github.com/MoryDog/Assignment-3-Our-IT-Project</vt:lpwstr>
      </vt:variant>
      <vt:variant>
        <vt:lpwstr/>
      </vt:variant>
      <vt:variant>
        <vt:i4>3670063</vt:i4>
      </vt:variant>
      <vt:variant>
        <vt:i4>147</vt:i4>
      </vt:variant>
      <vt:variant>
        <vt:i4>0</vt:i4>
      </vt:variant>
      <vt:variant>
        <vt:i4>5</vt:i4>
      </vt:variant>
      <vt:variant>
        <vt:lpwstr>https://morydog.github.io/Assignment-3-Our-IT-Project/</vt:lpwstr>
      </vt:variant>
      <vt:variant>
        <vt:lpwstr/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_Toc92029463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_Toc92029462</vt:lpwstr>
      </vt:variant>
      <vt:variant>
        <vt:i4>1179702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_Toc92029461</vt:lpwstr>
      </vt:variant>
      <vt:variant>
        <vt:i4>1245238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_Toc92029460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_Toc92029459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_Toc92029458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_Toc92029457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_Toc92029456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_Toc92029455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_Toc92029454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_Toc92029453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_Toc92029452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_Toc92029451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_Toc92029450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_Toc92029449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_Toc92029448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_Toc92029447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_Toc92029446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_Toc92029445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_Toc92029444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_Toc92029443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_Toc92029442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_Toc92029441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_Toc92029440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Yoo Christina</cp:lastModifiedBy>
  <cp:revision>1059</cp:revision>
  <cp:lastPrinted>2022-01-16T05:15:00Z</cp:lastPrinted>
  <dcterms:created xsi:type="dcterms:W3CDTF">2021-12-25T06:38:00Z</dcterms:created>
  <dcterms:modified xsi:type="dcterms:W3CDTF">2022-05-12T08:49:00Z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0x01010084F0DAAE5F3A024DAD50D9F3AF58D5CC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